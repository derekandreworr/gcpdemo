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BB12D8" w14:textId="77777777" w:rsidR="00886E61" w:rsidRPr="00F21864" w:rsidRDefault="00F21864" w:rsidP="00F21864">
      <w:pPr>
        <w:pStyle w:val="zTopAnchor"/>
      </w:pPr>
      <w:r w:rsidRPr="00F21864">
        <w:drawing>
          <wp:anchor distT="0" distB="0" distL="114300" distR="114300" simplePos="0" relativeHeight="251672576" behindDoc="0" locked="0" layoutInCell="1" allowOverlap="1" wp14:anchorId="1A86D1C0" wp14:editId="412966C0">
            <wp:simplePos x="0" y="0"/>
            <wp:positionH relativeFrom="page">
              <wp:posOffset>457200</wp:posOffset>
            </wp:positionH>
            <wp:positionV relativeFrom="page">
              <wp:posOffset>457200</wp:posOffset>
            </wp:positionV>
            <wp:extent cx="1600200" cy="530275"/>
            <wp:effectExtent l="0" t="0" r="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ocade-broadcom-tag-black-red-rgb_6in"/>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600200" cy="530275"/>
                    </a:xfrm>
                    <a:prstGeom prst="rect">
                      <a:avLst/>
                    </a:prstGeom>
                    <a:noFill/>
                  </pic:spPr>
                </pic:pic>
              </a:graphicData>
            </a:graphic>
            <wp14:sizeRelH relativeFrom="page">
              <wp14:pctWidth>0</wp14:pctWidth>
            </wp14:sizeRelH>
            <wp14:sizeRelV relativeFrom="page">
              <wp14:pctHeight>0</wp14:pctHeight>
            </wp14:sizeRelV>
          </wp:anchor>
        </w:drawing>
      </w:r>
      <w:r w:rsidR="00703114" w:rsidRPr="00F21864">
        <w:drawing>
          <wp:anchor distT="0" distB="0" distL="114300" distR="114300" simplePos="0" relativeHeight="251658240" behindDoc="0" locked="0" layoutInCell="1" allowOverlap="1" wp14:anchorId="6C57AFD6" wp14:editId="7B0187A5">
            <wp:simplePos x="0" y="0"/>
            <wp:positionH relativeFrom="page">
              <wp:posOffset>0</wp:posOffset>
            </wp:positionH>
            <wp:positionV relativeFrom="paragraph">
              <wp:posOffset>-400050</wp:posOffset>
            </wp:positionV>
            <wp:extent cx="7772400" cy="227965"/>
            <wp:effectExtent l="0" t="0" r="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772400" cy="22796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Ind w:w="-90" w:type="dxa"/>
        <w:tblLook w:val="01E0" w:firstRow="1" w:lastRow="1" w:firstColumn="1" w:lastColumn="1" w:noHBand="0" w:noVBand="0"/>
      </w:tblPr>
      <w:tblGrid>
        <w:gridCol w:w="6602"/>
        <w:gridCol w:w="4198"/>
      </w:tblGrid>
      <w:tr w:rsidR="00A523A3" w:rsidRPr="00A523A3" w14:paraId="42616A1D" w14:textId="77777777" w:rsidTr="00F21864">
        <w:trPr>
          <w:trHeight w:val="994"/>
        </w:trPr>
        <w:tc>
          <w:tcPr>
            <w:tcW w:w="6602" w:type="dxa"/>
          </w:tcPr>
          <w:p w14:paraId="17CE9CEC" w14:textId="77777777" w:rsidR="00A523A3" w:rsidRPr="00A523A3" w:rsidRDefault="00A523A3" w:rsidP="00A523A3">
            <w:pPr>
              <w:pStyle w:val="Body"/>
              <w:rPr>
                <w:rFonts w:eastAsia="SimSun"/>
                <w:lang w:eastAsia="zh-CN"/>
              </w:rPr>
            </w:pPr>
          </w:p>
        </w:tc>
        <w:tc>
          <w:tcPr>
            <w:tcW w:w="4198" w:type="dxa"/>
          </w:tcPr>
          <w:sdt>
            <w:sdtPr>
              <w:alias w:val="Category"/>
              <w:tag w:val=""/>
              <w:id w:val="1248924455"/>
              <w:placeholder>
                <w:docPart w:val="1312BA57F33EA3459963B0AA6A0A7AFD"/>
              </w:placeholder>
              <w:dataBinding w:prefixMappings="xmlns:ns0='http://purl.org/dc/elements/1.1/' xmlns:ns1='http://schemas.openxmlformats.org/package/2006/metadata/core-properties' " w:xpath="/ns1:coreProperties[1]/ns1:category[1]" w:storeItemID="{6C3C8BC8-F283-45AE-878A-BAB7291924A1}"/>
              <w:text/>
            </w:sdtPr>
            <w:sdtContent>
              <w:p w14:paraId="6C66C2E7" w14:textId="31D12A1F" w:rsidR="00A523A3" w:rsidRPr="00246F68" w:rsidRDefault="00AE56C5" w:rsidP="00280161">
                <w:pPr>
                  <w:pStyle w:val="SingleFileDocType"/>
                </w:pPr>
                <w:r>
                  <w:t>Technical Document</w:t>
                </w:r>
              </w:p>
            </w:sdtContent>
          </w:sdt>
          <w:p w14:paraId="3D500876" w14:textId="77777777" w:rsidR="00A523A3" w:rsidRPr="00A523A3" w:rsidRDefault="00A523A3" w:rsidP="00A523A3">
            <w:pPr>
              <w:keepNext/>
              <w:spacing w:after="120" w:line="240" w:lineRule="auto"/>
              <w:jc w:val="right"/>
              <w:outlineLvl w:val="0"/>
              <w:rPr>
                <w:b/>
                <w:bCs/>
                <w:kern w:val="32"/>
                <w:sz w:val="32"/>
                <w:szCs w:val="32"/>
              </w:rPr>
            </w:pPr>
          </w:p>
        </w:tc>
      </w:tr>
      <w:tr w:rsidR="00A523A3" w:rsidRPr="00A523A3" w14:paraId="2BB5A9BB" w14:textId="77777777" w:rsidTr="00F21864">
        <w:tc>
          <w:tcPr>
            <w:tcW w:w="6602" w:type="dxa"/>
            <w:shd w:val="clear" w:color="auto" w:fill="auto"/>
          </w:tcPr>
          <w:sdt>
            <w:sdtPr>
              <w:alias w:val="Subject"/>
              <w:tag w:val=""/>
              <w:id w:val="1113796893"/>
              <w:placeholder>
                <w:docPart w:val="D953B3CBE3D30B43932A85ACF35AA9FE"/>
              </w:placeholder>
              <w:dataBinding w:prefixMappings="xmlns:ns0='http://purl.org/dc/elements/1.1/' xmlns:ns1='http://schemas.openxmlformats.org/package/2006/metadata/core-properties' " w:xpath="/ns1:coreProperties[1]/ns0:subject[1]" w:storeItemID="{6C3C8BC8-F283-45AE-878A-BAB7291924A1}"/>
              <w:text/>
            </w:sdtPr>
            <w:sdtContent>
              <w:p w14:paraId="2E30ACCF" w14:textId="7A26EEE8" w:rsidR="00A523A3" w:rsidRPr="00246F68" w:rsidRDefault="005B700C" w:rsidP="00A523A3">
                <w:pPr>
                  <w:pStyle w:val="CoverInformation"/>
                </w:pPr>
                <w:r>
                  <w:t>Building K8S Managed Security and Integration Containers on the Google Cloud Platform (GCP)</w:t>
                </w:r>
              </w:p>
            </w:sdtContent>
          </w:sdt>
          <w:sdt>
            <w:sdtPr>
              <w:alias w:val="Title"/>
              <w:tag w:val=""/>
              <w:id w:val="-1136726178"/>
              <w:placeholder>
                <w:docPart w:val="FA69027901E7294FBCF715CB5B4989D0"/>
              </w:placeholder>
              <w:dataBinding w:prefixMappings="xmlns:ns0='http://purl.org/dc/elements/1.1/' xmlns:ns1='http://schemas.openxmlformats.org/package/2006/metadata/core-properties' " w:xpath="/ns1:coreProperties[1]/ns0:title[1]" w:storeItemID="{6C3C8BC8-F283-45AE-878A-BAB7291924A1}"/>
              <w:text/>
            </w:sdtPr>
            <w:sdtContent>
              <w:p w14:paraId="1C62459C" w14:textId="14B324B4" w:rsidR="00A523A3" w:rsidRPr="00A523A3" w:rsidRDefault="008B52D4" w:rsidP="0025243D">
                <w:pPr>
                  <w:pStyle w:val="Cover-DocType"/>
                </w:pPr>
                <w:r>
                  <w:t>GCP-K8S-Build</w:t>
                </w:r>
              </w:p>
            </w:sdtContent>
          </w:sdt>
        </w:tc>
        <w:tc>
          <w:tcPr>
            <w:tcW w:w="4198" w:type="dxa"/>
            <w:shd w:val="clear" w:color="auto" w:fill="auto"/>
          </w:tcPr>
          <w:p w14:paraId="0115454C" w14:textId="77777777" w:rsidR="00A523A3" w:rsidRPr="00A523A3" w:rsidRDefault="00A523A3" w:rsidP="0025243D">
            <w:pPr>
              <w:pStyle w:val="Body"/>
            </w:pPr>
          </w:p>
          <w:p w14:paraId="28101CFF" w14:textId="77777777" w:rsidR="00A523A3" w:rsidRPr="00A523A3" w:rsidRDefault="00A523A3" w:rsidP="0025243D">
            <w:pPr>
              <w:pStyle w:val="Body"/>
              <w:rPr>
                <w:noProof/>
              </w:rPr>
            </w:pPr>
          </w:p>
          <w:p w14:paraId="0D3538CF" w14:textId="77777777" w:rsidR="00A523A3" w:rsidRPr="00A523A3" w:rsidRDefault="00A523A3" w:rsidP="0025243D">
            <w:pPr>
              <w:pStyle w:val="Body"/>
              <w:rPr>
                <w:noProof/>
              </w:rPr>
            </w:pPr>
          </w:p>
          <w:p w14:paraId="4DD117D5" w14:textId="77777777" w:rsidR="00A523A3" w:rsidRDefault="00A523A3" w:rsidP="0025243D">
            <w:pPr>
              <w:pStyle w:val="Body"/>
              <w:rPr>
                <w:noProof/>
              </w:rPr>
            </w:pPr>
          </w:p>
          <w:p w14:paraId="698C122B" w14:textId="77777777" w:rsidR="00A523A3" w:rsidRDefault="00A523A3" w:rsidP="0025243D">
            <w:pPr>
              <w:pStyle w:val="Body"/>
            </w:pPr>
          </w:p>
          <w:p w14:paraId="3DA1DE3A" w14:textId="77777777" w:rsidR="001A52FC" w:rsidRDefault="001A52FC" w:rsidP="0025243D">
            <w:pPr>
              <w:pStyle w:val="Body"/>
            </w:pPr>
          </w:p>
          <w:p w14:paraId="05D73269" w14:textId="77777777" w:rsidR="00A523A3" w:rsidRPr="00A523A3" w:rsidRDefault="00A523A3" w:rsidP="00A523A3">
            <w:pPr>
              <w:spacing w:after="0" w:line="240" w:lineRule="auto"/>
              <w:jc w:val="center"/>
              <w:rPr>
                <w:rFonts w:cs="Arial"/>
              </w:rPr>
            </w:pPr>
          </w:p>
        </w:tc>
      </w:tr>
    </w:tbl>
    <w:p w14:paraId="733D3EA0" w14:textId="77777777" w:rsidR="00A523A3" w:rsidRDefault="00A523A3" w:rsidP="00A523A3">
      <w:pPr>
        <w:pStyle w:val="BodyText"/>
      </w:pPr>
      <w:r w:rsidRPr="00CD2B97">
        <w:rPr>
          <w:noProof/>
        </w:rPr>
        <mc:AlternateContent>
          <mc:Choice Requires="wps">
            <w:drawing>
              <wp:anchor distT="0" distB="0" distL="114300" distR="114300" simplePos="0" relativeHeight="251666432" behindDoc="0" locked="0" layoutInCell="1" allowOverlap="1" wp14:anchorId="04BDBC28" wp14:editId="7DE7FDB4">
                <wp:simplePos x="0" y="0"/>
                <wp:positionH relativeFrom="column">
                  <wp:posOffset>10160</wp:posOffset>
                </wp:positionH>
                <wp:positionV relativeFrom="paragraph">
                  <wp:posOffset>148259</wp:posOffset>
                </wp:positionV>
                <wp:extent cx="6790055" cy="0"/>
                <wp:effectExtent l="0" t="0" r="10795" b="19050"/>
                <wp:wrapNone/>
                <wp:docPr id="12" name="Straight Connector 12"/>
                <wp:cNvGraphicFramePr/>
                <a:graphic xmlns:a="http://schemas.openxmlformats.org/drawingml/2006/main">
                  <a:graphicData uri="http://schemas.microsoft.com/office/word/2010/wordprocessingShape">
                    <wps:wsp>
                      <wps:cNvCnPr/>
                      <wps:spPr>
                        <a:xfrm>
                          <a:off x="0" y="0"/>
                          <a:ext cx="6790055" cy="0"/>
                        </a:xfrm>
                        <a:prstGeom prst="line">
                          <a:avLst/>
                        </a:prstGeom>
                        <a:ln w="952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450C0A" id="Straight Connector 1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8pt,11.65pt" to="535.45pt,1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" strokecolor="#c00000"/>
            </w:pict>
          </mc:Fallback>
        </mc:AlternateContent>
      </w:r>
    </w:p>
    <w:p w14:paraId="0F987C36" w14:textId="77777777" w:rsidR="00A523A3" w:rsidRDefault="00A523A3" w:rsidP="00A523A3">
      <w:pPr>
        <w:keepNext/>
        <w:spacing w:after="120" w:line="240" w:lineRule="auto"/>
        <w:outlineLvl w:val="0"/>
        <w:rPr>
          <w:b/>
          <w:bCs/>
          <w:kern w:val="32"/>
          <w:sz w:val="32"/>
          <w:szCs w:val="32"/>
        </w:rPr>
        <w:sectPr w:rsidR="00A523A3" w:rsidSect="00A523A3">
          <w:headerReference w:type="even" r:id="rId13"/>
          <w:headerReference w:type="default" r:id="rId14"/>
          <w:footerReference w:type="default" r:id="rId15"/>
          <w:footerReference w:type="first" r:id="rId16"/>
          <w:pgSz w:w="12240" w:h="15840" w:code="1"/>
          <w:pgMar w:top="630" w:right="720" w:bottom="1440" w:left="720" w:header="720" w:footer="720" w:gutter="0"/>
          <w:cols w:space="720"/>
          <w:titlePg/>
          <w:docGrid w:linePitch="360"/>
        </w:sectPr>
      </w:pPr>
    </w:p>
    <w:p w14:paraId="67E1CF4C" w14:textId="77777777" w:rsidR="00A523A3" w:rsidRPr="00A523A3" w:rsidRDefault="00A523A3" w:rsidP="004F4256">
      <w:pPr>
        <w:pStyle w:val="Heading1"/>
      </w:pPr>
      <w:bookmarkStart w:id="0" w:name="_Toc7139876"/>
      <w:r w:rsidRPr="00A523A3">
        <w:t>Description</w:t>
      </w:r>
      <w:bookmarkEnd w:id="0"/>
    </w:p>
    <w:p w14:paraId="5F6899FB" w14:textId="0BF05152" w:rsidR="004F4256" w:rsidRPr="00B1018D" w:rsidRDefault="00B1018D" w:rsidP="00B1018D">
      <w:pPr>
        <w:pStyle w:val="Body"/>
      </w:pPr>
      <w:r w:rsidRPr="00B1018D">
        <w:t xml:space="preserve">The following </w:t>
      </w:r>
      <w:r>
        <w:t>guide</w:t>
      </w:r>
      <w:r w:rsidRPr="00B1018D">
        <w:t xml:space="preserve"> </w:t>
      </w:r>
      <w:r w:rsidR="0029257E">
        <w:t>discusses the</w:t>
      </w:r>
      <w:r w:rsidRPr="00B1018D">
        <w:t xml:space="preserve"> deploy</w:t>
      </w:r>
      <w:r w:rsidR="0029257E">
        <w:t xml:space="preserve">ing of </w:t>
      </w:r>
      <w:r w:rsidRPr="00B1018D">
        <w:t>the</w:t>
      </w:r>
      <w:r w:rsidR="0029257E">
        <w:t xml:space="preserve"> </w:t>
      </w:r>
      <w:r w:rsidRPr="00B1018D">
        <w:t xml:space="preserve">API Gateway and Live API Creator </w:t>
      </w:r>
      <w:r w:rsidR="0029257E">
        <w:t xml:space="preserve">Security and Integration Solutions </w:t>
      </w:r>
      <w:r>
        <w:t xml:space="preserve">within </w:t>
      </w:r>
      <w:r w:rsidRPr="00B1018D">
        <w:t>the Google Cloud Platform (GPC) Kubernetes environment.</w:t>
      </w:r>
    </w:p>
    <w:p w14:paraId="4AE812EA" w14:textId="77777777" w:rsidR="004F4256" w:rsidRDefault="004F4256" w:rsidP="004F4256">
      <w:pPr>
        <w:pStyle w:val="Body"/>
      </w:pPr>
    </w:p>
    <w:p w14:paraId="442A87F4" w14:textId="77777777" w:rsidR="004F4256" w:rsidRDefault="004F4256" w:rsidP="004F4256">
      <w:pPr>
        <w:pStyle w:val="Body"/>
      </w:pPr>
    </w:p>
    <w:p w14:paraId="2EAE7987" w14:textId="77777777" w:rsidR="00A523A3" w:rsidRPr="004F4256" w:rsidRDefault="004F4256" w:rsidP="004F4256">
      <w:pPr>
        <w:pStyle w:val="Heading1"/>
      </w:pPr>
      <w:r>
        <w:br w:type="column"/>
      </w:r>
      <w:bookmarkStart w:id="1" w:name="_Toc7139877"/>
      <w:r w:rsidR="00A523A3" w:rsidRPr="004F4256">
        <w:t>Features</w:t>
      </w:r>
      <w:bookmarkEnd w:id="1"/>
    </w:p>
    <w:p w14:paraId="7678FA5E" w14:textId="207EDCE8" w:rsidR="00A523A3" w:rsidRPr="00A523A3" w:rsidRDefault="000645A5" w:rsidP="00A523A3">
      <w:pPr>
        <w:pStyle w:val="Body"/>
      </w:pPr>
      <w:r>
        <w:t>Us</w:t>
      </w:r>
      <w:r w:rsidR="005C4888">
        <w:t>e</w:t>
      </w:r>
      <w:r>
        <w:t xml:space="preserve"> </w:t>
      </w:r>
      <w:r w:rsidR="00AB76E0">
        <w:t>Kubernetes on GCP to Host Security and Integration Solutions</w:t>
      </w:r>
      <w:r w:rsidR="00A523A3" w:rsidRPr="00A523A3">
        <w:t>:</w:t>
      </w:r>
    </w:p>
    <w:p w14:paraId="1A29EF8C" w14:textId="104B1F10" w:rsidR="00A523A3" w:rsidRPr="00A523A3" w:rsidRDefault="00BC2AC5" w:rsidP="004F4256">
      <w:pPr>
        <w:pStyle w:val="Bullet"/>
        <w:rPr>
          <w:rFonts w:eastAsia="SimSun"/>
          <w:lang w:eastAsia="zh-CN"/>
        </w:rPr>
      </w:pPr>
      <w:r>
        <w:rPr>
          <w:rFonts w:eastAsia="SimSun"/>
          <w:lang w:eastAsia="zh-CN"/>
        </w:rPr>
        <w:t xml:space="preserve">Easily Manage Creation and Deletion of Security and Integration Containers </w:t>
      </w:r>
    </w:p>
    <w:p w14:paraId="224B75D7" w14:textId="3EE6FD34" w:rsidR="005C4888" w:rsidRDefault="005C4888" w:rsidP="004F4256">
      <w:pPr>
        <w:pStyle w:val="Bullet"/>
        <w:rPr>
          <w:rFonts w:eastAsia="SimSun" w:cs="Arial"/>
          <w:lang w:eastAsia="zh-CN"/>
        </w:rPr>
      </w:pPr>
      <w:r>
        <w:rPr>
          <w:rFonts w:eastAsia="SimSun" w:cs="Arial"/>
          <w:lang w:eastAsia="zh-CN"/>
        </w:rPr>
        <w:t>Automatically Configure the Security and Integration Solution</w:t>
      </w:r>
      <w:r w:rsidR="00931F77">
        <w:rPr>
          <w:rFonts w:eastAsia="SimSun" w:cs="Arial"/>
          <w:lang w:eastAsia="zh-CN"/>
        </w:rPr>
        <w:t>s</w:t>
      </w:r>
      <w:r>
        <w:rPr>
          <w:rFonts w:eastAsia="SimSun" w:cs="Arial"/>
          <w:lang w:eastAsia="zh-CN"/>
        </w:rPr>
        <w:t xml:space="preserve"> on the GCP Platform</w:t>
      </w:r>
    </w:p>
    <w:p w14:paraId="723217D1" w14:textId="6AE126BF" w:rsidR="005C4888" w:rsidRPr="005C4888" w:rsidRDefault="00BC2AC5" w:rsidP="00993D16">
      <w:pPr>
        <w:pStyle w:val="Bullet"/>
        <w:rPr>
          <w:rFonts w:eastAsia="SimSun" w:cs="Arial"/>
          <w:lang w:eastAsia="zh-CN"/>
        </w:rPr>
      </w:pPr>
      <w:r>
        <w:rPr>
          <w:rFonts w:eastAsia="SimSun" w:cs="Arial"/>
          <w:lang w:eastAsia="zh-CN"/>
        </w:rPr>
        <w:t xml:space="preserve">Utilize the GCP Platform to </w:t>
      </w:r>
      <w:proofErr w:type="spellStart"/>
      <w:r>
        <w:rPr>
          <w:rFonts w:eastAsia="SimSun" w:cs="Arial"/>
          <w:lang w:eastAsia="zh-CN"/>
        </w:rPr>
        <w:t>PoC</w:t>
      </w:r>
      <w:proofErr w:type="spellEnd"/>
      <w:r>
        <w:rPr>
          <w:rFonts w:eastAsia="SimSun" w:cs="Arial"/>
          <w:lang w:eastAsia="zh-CN"/>
        </w:rPr>
        <w:t xml:space="preserve"> and Demonstrat</w:t>
      </w:r>
      <w:r w:rsidR="005C4888">
        <w:rPr>
          <w:rFonts w:eastAsia="SimSun" w:cs="Arial"/>
          <w:lang w:eastAsia="zh-CN"/>
        </w:rPr>
        <w:t>e</w:t>
      </w:r>
      <w:r>
        <w:rPr>
          <w:rFonts w:eastAsia="SimSun" w:cs="Arial"/>
          <w:lang w:eastAsia="zh-CN"/>
        </w:rPr>
        <w:t xml:space="preserve"> the Various Software Applications of the Security and Integration Solution</w:t>
      </w:r>
    </w:p>
    <w:p w14:paraId="7B9792B6" w14:textId="5E4D6212" w:rsidR="00A523A3" w:rsidRPr="00A523A3" w:rsidRDefault="00DD1BFB" w:rsidP="004F4256">
      <w:pPr>
        <w:pStyle w:val="Heading1"/>
      </w:pPr>
      <w:bookmarkStart w:id="2" w:name="_Toc7139878"/>
      <w:r>
        <w:t>Solutions</w:t>
      </w:r>
      <w:bookmarkEnd w:id="2"/>
    </w:p>
    <w:p w14:paraId="00E449CE" w14:textId="5906FE30" w:rsidR="00A523A3" w:rsidRPr="00A523A3" w:rsidRDefault="00BC2AC5" w:rsidP="004F4256">
      <w:pPr>
        <w:pStyle w:val="Bullet"/>
        <w:rPr>
          <w:rFonts w:eastAsia="SimSun"/>
        </w:rPr>
      </w:pPr>
      <w:r>
        <w:rPr>
          <w:rFonts w:eastAsia="SimSun"/>
        </w:rPr>
        <w:t>API Gateway</w:t>
      </w:r>
    </w:p>
    <w:p w14:paraId="546D2646" w14:textId="00457C45" w:rsidR="00BC2AC5" w:rsidRPr="006928C7" w:rsidRDefault="00BC2AC5" w:rsidP="00993D16">
      <w:pPr>
        <w:pStyle w:val="Bullet"/>
        <w:rPr>
          <w:rFonts w:eastAsia="SimSun"/>
        </w:rPr>
      </w:pPr>
      <w:r>
        <w:rPr>
          <w:rFonts w:eastAsia="SimSun"/>
        </w:rPr>
        <w:t>Live API Creator</w:t>
      </w:r>
    </w:p>
    <w:p w14:paraId="50F016B6" w14:textId="1F31CC09" w:rsidR="00BC2AC5" w:rsidRPr="00A523A3" w:rsidRDefault="00BC2AC5" w:rsidP="00BC2AC5">
      <w:pPr>
        <w:pStyle w:val="Bullet"/>
        <w:numPr>
          <w:ilvl w:val="0"/>
          <w:numId w:val="0"/>
        </w:numPr>
        <w:rPr>
          <w:rFonts w:eastAsia="SimSun"/>
        </w:rPr>
        <w:sectPr w:rsidR="00BC2AC5" w:rsidRPr="00A523A3" w:rsidSect="00A523A3">
          <w:headerReference w:type="default" r:id="rId17"/>
          <w:type w:val="continuous"/>
          <w:pgSz w:w="12240" w:h="15840" w:code="1"/>
          <w:pgMar w:top="630" w:right="720" w:bottom="1440" w:left="720" w:header="720" w:footer="720" w:gutter="0"/>
          <w:cols w:num="2" w:space="720"/>
          <w:titlePg/>
          <w:docGrid w:linePitch="360"/>
        </w:sectPr>
      </w:pPr>
    </w:p>
    <w:sdt>
      <w:sdtPr>
        <w:id w:val="1866246244"/>
        <w:docPartObj>
          <w:docPartGallery w:val="Table of Contents"/>
          <w:docPartUnique/>
        </w:docPartObj>
      </w:sdtPr>
      <w:sdtEndPr>
        <w:rPr>
          <w:rFonts w:eastAsia="Times New Roman" w:cs="Times New Roman"/>
          <w:noProof/>
          <w:color w:val="auto"/>
          <w:sz w:val="20"/>
          <w:szCs w:val="20"/>
          <w:lang w:val="en-US"/>
        </w:rPr>
      </w:sdtEndPr>
      <w:sdtContent>
        <w:p w14:paraId="255A73DE" w14:textId="70F52558" w:rsidR="00AB76E0" w:rsidRDefault="00AB76E0">
          <w:pPr>
            <w:pStyle w:val="TOCHeading"/>
          </w:pPr>
          <w:r>
            <w:t>Table of Contents</w:t>
          </w:r>
        </w:p>
        <w:p w14:paraId="76156E1A" w14:textId="64E1F4A1" w:rsidR="00A15352" w:rsidRDefault="00AB76E0">
          <w:pPr>
            <w:pStyle w:val="TOC1"/>
            <w:tabs>
              <w:tab w:val="right" w:leader="underscore" w:pos="1079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7139876" w:history="1">
            <w:r w:rsidR="00A15352" w:rsidRPr="00574CCC">
              <w:rPr>
                <w:rStyle w:val="Hyperlink"/>
                <w:noProof/>
              </w:rPr>
              <w:t>Description</w:t>
            </w:r>
            <w:r w:rsidR="00A15352">
              <w:rPr>
                <w:noProof/>
                <w:webHidden/>
              </w:rPr>
              <w:tab/>
            </w:r>
            <w:r w:rsidR="00A15352">
              <w:rPr>
                <w:noProof/>
                <w:webHidden/>
              </w:rPr>
              <w:fldChar w:fldCharType="begin"/>
            </w:r>
            <w:r w:rsidR="00A15352">
              <w:rPr>
                <w:noProof/>
                <w:webHidden/>
              </w:rPr>
              <w:instrText xml:space="preserve"> PAGEREF _Toc7139876 \h </w:instrText>
            </w:r>
            <w:r w:rsidR="00A15352">
              <w:rPr>
                <w:noProof/>
                <w:webHidden/>
              </w:rPr>
            </w:r>
            <w:r w:rsidR="00A15352">
              <w:rPr>
                <w:noProof/>
                <w:webHidden/>
              </w:rPr>
              <w:fldChar w:fldCharType="separate"/>
            </w:r>
            <w:r w:rsidR="00A15352">
              <w:rPr>
                <w:noProof/>
                <w:webHidden/>
              </w:rPr>
              <w:t>1</w:t>
            </w:r>
            <w:r w:rsidR="00A15352">
              <w:rPr>
                <w:noProof/>
                <w:webHidden/>
              </w:rPr>
              <w:fldChar w:fldCharType="end"/>
            </w:r>
          </w:hyperlink>
        </w:p>
        <w:p w14:paraId="2F2DE278" w14:textId="1E6E6EF6" w:rsidR="00A15352" w:rsidRDefault="00A15352">
          <w:pPr>
            <w:pStyle w:val="TOC1"/>
            <w:tabs>
              <w:tab w:val="right" w:leader="underscore" w:pos="10790"/>
            </w:tabs>
            <w:rPr>
              <w:rFonts w:eastAsiaTheme="minorEastAsia" w:cstheme="minorBidi"/>
              <w:b w:val="0"/>
              <w:bCs w:val="0"/>
              <w:caps w:val="0"/>
              <w:noProof/>
              <w:sz w:val="24"/>
              <w:szCs w:val="24"/>
            </w:rPr>
          </w:pPr>
          <w:hyperlink w:anchor="_Toc7139877" w:history="1">
            <w:r w:rsidRPr="00574CCC">
              <w:rPr>
                <w:rStyle w:val="Hyperlink"/>
                <w:noProof/>
              </w:rPr>
              <w:t>Features</w:t>
            </w:r>
            <w:r>
              <w:rPr>
                <w:noProof/>
                <w:webHidden/>
              </w:rPr>
              <w:tab/>
            </w:r>
            <w:r>
              <w:rPr>
                <w:noProof/>
                <w:webHidden/>
              </w:rPr>
              <w:fldChar w:fldCharType="begin"/>
            </w:r>
            <w:r>
              <w:rPr>
                <w:noProof/>
                <w:webHidden/>
              </w:rPr>
              <w:instrText xml:space="preserve"> PAGEREF _Toc7139877 \h </w:instrText>
            </w:r>
            <w:r>
              <w:rPr>
                <w:noProof/>
                <w:webHidden/>
              </w:rPr>
            </w:r>
            <w:r>
              <w:rPr>
                <w:noProof/>
                <w:webHidden/>
              </w:rPr>
              <w:fldChar w:fldCharType="separate"/>
            </w:r>
            <w:r>
              <w:rPr>
                <w:noProof/>
                <w:webHidden/>
              </w:rPr>
              <w:t>1</w:t>
            </w:r>
            <w:r>
              <w:rPr>
                <w:noProof/>
                <w:webHidden/>
              </w:rPr>
              <w:fldChar w:fldCharType="end"/>
            </w:r>
          </w:hyperlink>
        </w:p>
        <w:p w14:paraId="0E55D55C" w14:textId="74160D37" w:rsidR="00A15352" w:rsidRDefault="00A15352">
          <w:pPr>
            <w:pStyle w:val="TOC1"/>
            <w:tabs>
              <w:tab w:val="right" w:leader="underscore" w:pos="10790"/>
            </w:tabs>
            <w:rPr>
              <w:rFonts w:eastAsiaTheme="minorEastAsia" w:cstheme="minorBidi"/>
              <w:b w:val="0"/>
              <w:bCs w:val="0"/>
              <w:caps w:val="0"/>
              <w:noProof/>
              <w:sz w:val="24"/>
              <w:szCs w:val="24"/>
            </w:rPr>
          </w:pPr>
          <w:hyperlink w:anchor="_Toc7139878" w:history="1">
            <w:r w:rsidRPr="00574CCC">
              <w:rPr>
                <w:rStyle w:val="Hyperlink"/>
                <w:noProof/>
              </w:rPr>
              <w:t>Solutions</w:t>
            </w:r>
            <w:r>
              <w:rPr>
                <w:noProof/>
                <w:webHidden/>
              </w:rPr>
              <w:tab/>
            </w:r>
            <w:r>
              <w:rPr>
                <w:noProof/>
                <w:webHidden/>
              </w:rPr>
              <w:fldChar w:fldCharType="begin"/>
            </w:r>
            <w:r>
              <w:rPr>
                <w:noProof/>
                <w:webHidden/>
              </w:rPr>
              <w:instrText xml:space="preserve"> PAGEREF _Toc7139878 \h </w:instrText>
            </w:r>
            <w:r>
              <w:rPr>
                <w:noProof/>
                <w:webHidden/>
              </w:rPr>
            </w:r>
            <w:r>
              <w:rPr>
                <w:noProof/>
                <w:webHidden/>
              </w:rPr>
              <w:fldChar w:fldCharType="separate"/>
            </w:r>
            <w:r>
              <w:rPr>
                <w:noProof/>
                <w:webHidden/>
              </w:rPr>
              <w:t>1</w:t>
            </w:r>
            <w:r>
              <w:rPr>
                <w:noProof/>
                <w:webHidden/>
              </w:rPr>
              <w:fldChar w:fldCharType="end"/>
            </w:r>
          </w:hyperlink>
        </w:p>
        <w:p w14:paraId="0DE6F401" w14:textId="0FEADD14" w:rsidR="00A15352" w:rsidRDefault="00A15352">
          <w:pPr>
            <w:pStyle w:val="TOC1"/>
            <w:tabs>
              <w:tab w:val="right" w:leader="underscore" w:pos="10790"/>
            </w:tabs>
            <w:rPr>
              <w:rFonts w:eastAsiaTheme="minorEastAsia" w:cstheme="minorBidi"/>
              <w:b w:val="0"/>
              <w:bCs w:val="0"/>
              <w:caps w:val="0"/>
              <w:noProof/>
              <w:sz w:val="24"/>
              <w:szCs w:val="24"/>
            </w:rPr>
          </w:pPr>
          <w:hyperlink w:anchor="_Toc7139879" w:history="1">
            <w:r w:rsidRPr="00574CCC">
              <w:rPr>
                <w:rStyle w:val="Hyperlink"/>
                <w:noProof/>
              </w:rPr>
              <w:t>Configuring the API Gateway and Live API Creator (LAC) within the Google Cloud Platform (GCP) - Kubernetes</w:t>
            </w:r>
            <w:r>
              <w:rPr>
                <w:noProof/>
                <w:webHidden/>
              </w:rPr>
              <w:tab/>
            </w:r>
            <w:r>
              <w:rPr>
                <w:noProof/>
                <w:webHidden/>
              </w:rPr>
              <w:fldChar w:fldCharType="begin"/>
            </w:r>
            <w:r>
              <w:rPr>
                <w:noProof/>
                <w:webHidden/>
              </w:rPr>
              <w:instrText xml:space="preserve"> PAGEREF _Toc7139879 \h </w:instrText>
            </w:r>
            <w:r>
              <w:rPr>
                <w:noProof/>
                <w:webHidden/>
              </w:rPr>
            </w:r>
            <w:r>
              <w:rPr>
                <w:noProof/>
                <w:webHidden/>
              </w:rPr>
              <w:fldChar w:fldCharType="separate"/>
            </w:r>
            <w:r>
              <w:rPr>
                <w:noProof/>
                <w:webHidden/>
              </w:rPr>
              <w:t>3</w:t>
            </w:r>
            <w:r>
              <w:rPr>
                <w:noProof/>
                <w:webHidden/>
              </w:rPr>
              <w:fldChar w:fldCharType="end"/>
            </w:r>
          </w:hyperlink>
        </w:p>
        <w:p w14:paraId="702B8C13" w14:textId="2950F1D0" w:rsidR="00A15352" w:rsidRDefault="00A15352">
          <w:pPr>
            <w:pStyle w:val="TOC2"/>
            <w:tabs>
              <w:tab w:val="right" w:leader="underscore" w:pos="10790"/>
            </w:tabs>
            <w:rPr>
              <w:rFonts w:eastAsiaTheme="minorEastAsia" w:cstheme="minorBidi"/>
              <w:smallCaps w:val="0"/>
              <w:noProof/>
              <w:sz w:val="24"/>
              <w:szCs w:val="24"/>
            </w:rPr>
          </w:pPr>
          <w:hyperlink w:anchor="_Toc7139880" w:history="1">
            <w:r w:rsidRPr="00574CCC">
              <w:rPr>
                <w:rStyle w:val="Hyperlink"/>
                <w:noProof/>
              </w:rPr>
              <w:t>Create a Free GCP Account</w:t>
            </w:r>
            <w:r>
              <w:rPr>
                <w:noProof/>
                <w:webHidden/>
              </w:rPr>
              <w:tab/>
            </w:r>
            <w:r>
              <w:rPr>
                <w:noProof/>
                <w:webHidden/>
              </w:rPr>
              <w:fldChar w:fldCharType="begin"/>
            </w:r>
            <w:r>
              <w:rPr>
                <w:noProof/>
                <w:webHidden/>
              </w:rPr>
              <w:instrText xml:space="preserve"> PAGEREF _Toc7139880 \h </w:instrText>
            </w:r>
            <w:r>
              <w:rPr>
                <w:noProof/>
                <w:webHidden/>
              </w:rPr>
            </w:r>
            <w:r>
              <w:rPr>
                <w:noProof/>
                <w:webHidden/>
              </w:rPr>
              <w:fldChar w:fldCharType="separate"/>
            </w:r>
            <w:r>
              <w:rPr>
                <w:noProof/>
                <w:webHidden/>
              </w:rPr>
              <w:t>3</w:t>
            </w:r>
            <w:r>
              <w:rPr>
                <w:noProof/>
                <w:webHidden/>
              </w:rPr>
              <w:fldChar w:fldCharType="end"/>
            </w:r>
          </w:hyperlink>
        </w:p>
        <w:p w14:paraId="51A99A34" w14:textId="34CE33D9" w:rsidR="00A15352" w:rsidRDefault="00A15352">
          <w:pPr>
            <w:pStyle w:val="TOC2"/>
            <w:tabs>
              <w:tab w:val="right" w:leader="underscore" w:pos="10790"/>
            </w:tabs>
            <w:rPr>
              <w:rFonts w:eastAsiaTheme="minorEastAsia" w:cstheme="minorBidi"/>
              <w:smallCaps w:val="0"/>
              <w:noProof/>
              <w:sz w:val="24"/>
              <w:szCs w:val="24"/>
            </w:rPr>
          </w:pPr>
          <w:hyperlink w:anchor="_Toc7139881" w:history="1">
            <w:r w:rsidRPr="00574CCC">
              <w:rPr>
                <w:rStyle w:val="Hyperlink"/>
                <w:noProof/>
              </w:rPr>
              <w:t>Create a New GCP Project</w:t>
            </w:r>
            <w:r>
              <w:rPr>
                <w:noProof/>
                <w:webHidden/>
              </w:rPr>
              <w:tab/>
            </w:r>
            <w:r>
              <w:rPr>
                <w:noProof/>
                <w:webHidden/>
              </w:rPr>
              <w:fldChar w:fldCharType="begin"/>
            </w:r>
            <w:r>
              <w:rPr>
                <w:noProof/>
                <w:webHidden/>
              </w:rPr>
              <w:instrText xml:space="preserve"> PAGEREF _Toc7139881 \h </w:instrText>
            </w:r>
            <w:r>
              <w:rPr>
                <w:noProof/>
                <w:webHidden/>
              </w:rPr>
            </w:r>
            <w:r>
              <w:rPr>
                <w:noProof/>
                <w:webHidden/>
              </w:rPr>
              <w:fldChar w:fldCharType="separate"/>
            </w:r>
            <w:r>
              <w:rPr>
                <w:noProof/>
                <w:webHidden/>
              </w:rPr>
              <w:t>3</w:t>
            </w:r>
            <w:r>
              <w:rPr>
                <w:noProof/>
                <w:webHidden/>
              </w:rPr>
              <w:fldChar w:fldCharType="end"/>
            </w:r>
          </w:hyperlink>
        </w:p>
        <w:p w14:paraId="728DACE8" w14:textId="2038452E" w:rsidR="00A15352" w:rsidRDefault="00A15352">
          <w:pPr>
            <w:pStyle w:val="TOC1"/>
            <w:tabs>
              <w:tab w:val="right" w:leader="underscore" w:pos="10790"/>
            </w:tabs>
            <w:rPr>
              <w:rFonts w:eastAsiaTheme="minorEastAsia" w:cstheme="minorBidi"/>
              <w:b w:val="0"/>
              <w:bCs w:val="0"/>
              <w:caps w:val="0"/>
              <w:noProof/>
              <w:sz w:val="24"/>
              <w:szCs w:val="24"/>
            </w:rPr>
          </w:pPr>
          <w:hyperlink w:anchor="_Toc7139882" w:history="1">
            <w:r w:rsidRPr="00574CCC">
              <w:rPr>
                <w:rStyle w:val="Hyperlink"/>
                <w:noProof/>
              </w:rPr>
              <w:t>Create a Kubernetes Cluster within GCP</w:t>
            </w:r>
            <w:r>
              <w:rPr>
                <w:noProof/>
                <w:webHidden/>
              </w:rPr>
              <w:tab/>
            </w:r>
            <w:r>
              <w:rPr>
                <w:noProof/>
                <w:webHidden/>
              </w:rPr>
              <w:fldChar w:fldCharType="begin"/>
            </w:r>
            <w:r>
              <w:rPr>
                <w:noProof/>
                <w:webHidden/>
              </w:rPr>
              <w:instrText xml:space="preserve"> PAGEREF _Toc7139882 \h </w:instrText>
            </w:r>
            <w:r>
              <w:rPr>
                <w:noProof/>
                <w:webHidden/>
              </w:rPr>
            </w:r>
            <w:r>
              <w:rPr>
                <w:noProof/>
                <w:webHidden/>
              </w:rPr>
              <w:fldChar w:fldCharType="separate"/>
            </w:r>
            <w:r>
              <w:rPr>
                <w:noProof/>
                <w:webHidden/>
              </w:rPr>
              <w:t>5</w:t>
            </w:r>
            <w:r>
              <w:rPr>
                <w:noProof/>
                <w:webHidden/>
              </w:rPr>
              <w:fldChar w:fldCharType="end"/>
            </w:r>
          </w:hyperlink>
        </w:p>
        <w:p w14:paraId="402F2F53" w14:textId="048F11A2" w:rsidR="00A15352" w:rsidRDefault="00A15352">
          <w:pPr>
            <w:pStyle w:val="TOC2"/>
            <w:tabs>
              <w:tab w:val="right" w:leader="underscore" w:pos="10790"/>
            </w:tabs>
            <w:rPr>
              <w:rFonts w:eastAsiaTheme="minorEastAsia" w:cstheme="minorBidi"/>
              <w:smallCaps w:val="0"/>
              <w:noProof/>
              <w:sz w:val="24"/>
              <w:szCs w:val="24"/>
            </w:rPr>
          </w:pPr>
          <w:hyperlink w:anchor="_Toc7139883" w:history="1">
            <w:r w:rsidRPr="00574CCC">
              <w:rPr>
                <w:rStyle w:val="Hyperlink"/>
                <w:noProof/>
              </w:rPr>
              <w:t>Create a GCP Firewall Rule</w:t>
            </w:r>
            <w:r>
              <w:rPr>
                <w:noProof/>
                <w:webHidden/>
              </w:rPr>
              <w:tab/>
            </w:r>
            <w:r>
              <w:rPr>
                <w:noProof/>
                <w:webHidden/>
              </w:rPr>
              <w:fldChar w:fldCharType="begin"/>
            </w:r>
            <w:r>
              <w:rPr>
                <w:noProof/>
                <w:webHidden/>
              </w:rPr>
              <w:instrText xml:space="preserve"> PAGEREF _Toc7139883 \h </w:instrText>
            </w:r>
            <w:r>
              <w:rPr>
                <w:noProof/>
                <w:webHidden/>
              </w:rPr>
            </w:r>
            <w:r>
              <w:rPr>
                <w:noProof/>
                <w:webHidden/>
              </w:rPr>
              <w:fldChar w:fldCharType="separate"/>
            </w:r>
            <w:r>
              <w:rPr>
                <w:noProof/>
                <w:webHidden/>
              </w:rPr>
              <w:t>7</w:t>
            </w:r>
            <w:r>
              <w:rPr>
                <w:noProof/>
                <w:webHidden/>
              </w:rPr>
              <w:fldChar w:fldCharType="end"/>
            </w:r>
          </w:hyperlink>
        </w:p>
        <w:p w14:paraId="6D37647B" w14:textId="18CA2DC3" w:rsidR="00A15352" w:rsidRDefault="00A15352">
          <w:pPr>
            <w:pStyle w:val="TOC2"/>
            <w:tabs>
              <w:tab w:val="right" w:leader="underscore" w:pos="10790"/>
            </w:tabs>
            <w:rPr>
              <w:rFonts w:eastAsiaTheme="minorEastAsia" w:cstheme="minorBidi"/>
              <w:smallCaps w:val="0"/>
              <w:noProof/>
              <w:sz w:val="24"/>
              <w:szCs w:val="24"/>
            </w:rPr>
          </w:pPr>
          <w:hyperlink w:anchor="_Toc7139884" w:history="1">
            <w:r w:rsidRPr="00574CCC">
              <w:rPr>
                <w:rStyle w:val="Hyperlink"/>
                <w:noProof/>
              </w:rPr>
              <w:t>Configure the Kubernetes Manifest Files</w:t>
            </w:r>
            <w:r>
              <w:rPr>
                <w:noProof/>
                <w:webHidden/>
              </w:rPr>
              <w:tab/>
            </w:r>
            <w:r>
              <w:rPr>
                <w:noProof/>
                <w:webHidden/>
              </w:rPr>
              <w:fldChar w:fldCharType="begin"/>
            </w:r>
            <w:r>
              <w:rPr>
                <w:noProof/>
                <w:webHidden/>
              </w:rPr>
              <w:instrText xml:space="preserve"> PAGEREF _Toc7139884 \h </w:instrText>
            </w:r>
            <w:r>
              <w:rPr>
                <w:noProof/>
                <w:webHidden/>
              </w:rPr>
            </w:r>
            <w:r>
              <w:rPr>
                <w:noProof/>
                <w:webHidden/>
              </w:rPr>
              <w:fldChar w:fldCharType="separate"/>
            </w:r>
            <w:r>
              <w:rPr>
                <w:noProof/>
                <w:webHidden/>
              </w:rPr>
              <w:t>10</w:t>
            </w:r>
            <w:r>
              <w:rPr>
                <w:noProof/>
                <w:webHidden/>
              </w:rPr>
              <w:fldChar w:fldCharType="end"/>
            </w:r>
          </w:hyperlink>
        </w:p>
        <w:p w14:paraId="0116C104" w14:textId="1A0F8AB7" w:rsidR="00A15352" w:rsidRDefault="00A15352">
          <w:pPr>
            <w:pStyle w:val="TOC3"/>
            <w:tabs>
              <w:tab w:val="right" w:leader="underscore" w:pos="10790"/>
            </w:tabs>
            <w:rPr>
              <w:rFonts w:eastAsiaTheme="minorEastAsia" w:cstheme="minorBidi"/>
              <w:i w:val="0"/>
              <w:iCs w:val="0"/>
              <w:noProof/>
              <w:sz w:val="24"/>
              <w:szCs w:val="24"/>
            </w:rPr>
          </w:pPr>
          <w:hyperlink w:anchor="_Toc7139885" w:history="1">
            <w:r w:rsidRPr="00574CCC">
              <w:rPr>
                <w:rStyle w:val="Hyperlink"/>
                <w:noProof/>
              </w:rPr>
              <w:t>Enter the Kubernetes Cluster’s Cloud Shell</w:t>
            </w:r>
            <w:r>
              <w:rPr>
                <w:noProof/>
                <w:webHidden/>
              </w:rPr>
              <w:tab/>
            </w:r>
            <w:r>
              <w:rPr>
                <w:noProof/>
                <w:webHidden/>
              </w:rPr>
              <w:fldChar w:fldCharType="begin"/>
            </w:r>
            <w:r>
              <w:rPr>
                <w:noProof/>
                <w:webHidden/>
              </w:rPr>
              <w:instrText xml:space="preserve"> PAGEREF _Toc7139885 \h </w:instrText>
            </w:r>
            <w:r>
              <w:rPr>
                <w:noProof/>
                <w:webHidden/>
              </w:rPr>
            </w:r>
            <w:r>
              <w:rPr>
                <w:noProof/>
                <w:webHidden/>
              </w:rPr>
              <w:fldChar w:fldCharType="separate"/>
            </w:r>
            <w:r>
              <w:rPr>
                <w:noProof/>
                <w:webHidden/>
              </w:rPr>
              <w:t>10</w:t>
            </w:r>
            <w:r>
              <w:rPr>
                <w:noProof/>
                <w:webHidden/>
              </w:rPr>
              <w:fldChar w:fldCharType="end"/>
            </w:r>
          </w:hyperlink>
        </w:p>
        <w:p w14:paraId="60F77385" w14:textId="5A902826" w:rsidR="00A15352" w:rsidRDefault="00A15352">
          <w:pPr>
            <w:pStyle w:val="TOC3"/>
            <w:tabs>
              <w:tab w:val="right" w:leader="underscore" w:pos="10790"/>
            </w:tabs>
            <w:rPr>
              <w:rFonts w:eastAsiaTheme="minorEastAsia" w:cstheme="minorBidi"/>
              <w:i w:val="0"/>
              <w:iCs w:val="0"/>
              <w:noProof/>
              <w:sz w:val="24"/>
              <w:szCs w:val="24"/>
            </w:rPr>
          </w:pPr>
          <w:hyperlink w:anchor="_Toc7139886" w:history="1">
            <w:r w:rsidRPr="00574CCC">
              <w:rPr>
                <w:rStyle w:val="Hyperlink"/>
                <w:noProof/>
              </w:rPr>
              <w:t>Download the Manifest Files from GitHub</w:t>
            </w:r>
            <w:r>
              <w:rPr>
                <w:noProof/>
                <w:webHidden/>
              </w:rPr>
              <w:tab/>
            </w:r>
            <w:r>
              <w:rPr>
                <w:noProof/>
                <w:webHidden/>
              </w:rPr>
              <w:fldChar w:fldCharType="begin"/>
            </w:r>
            <w:r>
              <w:rPr>
                <w:noProof/>
                <w:webHidden/>
              </w:rPr>
              <w:instrText xml:space="preserve"> PAGEREF _Toc7139886 \h </w:instrText>
            </w:r>
            <w:r>
              <w:rPr>
                <w:noProof/>
                <w:webHidden/>
              </w:rPr>
            </w:r>
            <w:r>
              <w:rPr>
                <w:noProof/>
                <w:webHidden/>
              </w:rPr>
              <w:fldChar w:fldCharType="separate"/>
            </w:r>
            <w:r>
              <w:rPr>
                <w:noProof/>
                <w:webHidden/>
              </w:rPr>
              <w:t>11</w:t>
            </w:r>
            <w:r>
              <w:rPr>
                <w:noProof/>
                <w:webHidden/>
              </w:rPr>
              <w:fldChar w:fldCharType="end"/>
            </w:r>
          </w:hyperlink>
        </w:p>
        <w:p w14:paraId="10179095" w14:textId="72827F13" w:rsidR="00A15352" w:rsidRDefault="00A15352">
          <w:pPr>
            <w:pStyle w:val="TOC3"/>
            <w:tabs>
              <w:tab w:val="right" w:leader="underscore" w:pos="10790"/>
            </w:tabs>
            <w:rPr>
              <w:rFonts w:eastAsiaTheme="minorEastAsia" w:cstheme="minorBidi"/>
              <w:i w:val="0"/>
              <w:iCs w:val="0"/>
              <w:noProof/>
              <w:sz w:val="24"/>
              <w:szCs w:val="24"/>
            </w:rPr>
          </w:pPr>
          <w:hyperlink w:anchor="_Toc7139887" w:history="1">
            <w:r w:rsidRPr="00574CCC">
              <w:rPr>
                <w:rStyle w:val="Hyperlink"/>
                <w:noProof/>
              </w:rPr>
              <w:t>Edit the Deployment Script and LAC API Gateway Policy File</w:t>
            </w:r>
            <w:r>
              <w:rPr>
                <w:noProof/>
                <w:webHidden/>
              </w:rPr>
              <w:tab/>
            </w:r>
            <w:r>
              <w:rPr>
                <w:noProof/>
                <w:webHidden/>
              </w:rPr>
              <w:fldChar w:fldCharType="begin"/>
            </w:r>
            <w:r>
              <w:rPr>
                <w:noProof/>
                <w:webHidden/>
              </w:rPr>
              <w:instrText xml:space="preserve"> PAGEREF _Toc7139887 \h </w:instrText>
            </w:r>
            <w:r>
              <w:rPr>
                <w:noProof/>
                <w:webHidden/>
              </w:rPr>
            </w:r>
            <w:r>
              <w:rPr>
                <w:noProof/>
                <w:webHidden/>
              </w:rPr>
              <w:fldChar w:fldCharType="separate"/>
            </w:r>
            <w:r>
              <w:rPr>
                <w:noProof/>
                <w:webHidden/>
              </w:rPr>
              <w:t>13</w:t>
            </w:r>
            <w:r>
              <w:rPr>
                <w:noProof/>
                <w:webHidden/>
              </w:rPr>
              <w:fldChar w:fldCharType="end"/>
            </w:r>
          </w:hyperlink>
        </w:p>
        <w:p w14:paraId="73126C35" w14:textId="65D63409" w:rsidR="00A15352" w:rsidRDefault="00A15352">
          <w:pPr>
            <w:pStyle w:val="TOC2"/>
            <w:tabs>
              <w:tab w:val="right" w:leader="underscore" w:pos="10790"/>
            </w:tabs>
            <w:rPr>
              <w:rFonts w:eastAsiaTheme="minorEastAsia" w:cstheme="minorBidi"/>
              <w:smallCaps w:val="0"/>
              <w:noProof/>
              <w:sz w:val="24"/>
              <w:szCs w:val="24"/>
            </w:rPr>
          </w:pPr>
          <w:hyperlink w:anchor="_Toc7139888" w:history="1">
            <w:r w:rsidRPr="00574CCC">
              <w:rPr>
                <w:rStyle w:val="Hyperlink"/>
                <w:noProof/>
              </w:rPr>
              <w:t>Initialize the Security and Integration Containers</w:t>
            </w:r>
            <w:r>
              <w:rPr>
                <w:noProof/>
                <w:webHidden/>
              </w:rPr>
              <w:tab/>
            </w:r>
            <w:r>
              <w:rPr>
                <w:noProof/>
                <w:webHidden/>
              </w:rPr>
              <w:fldChar w:fldCharType="begin"/>
            </w:r>
            <w:r>
              <w:rPr>
                <w:noProof/>
                <w:webHidden/>
              </w:rPr>
              <w:instrText xml:space="preserve"> PAGEREF _Toc7139888 \h </w:instrText>
            </w:r>
            <w:r>
              <w:rPr>
                <w:noProof/>
                <w:webHidden/>
              </w:rPr>
            </w:r>
            <w:r>
              <w:rPr>
                <w:noProof/>
                <w:webHidden/>
              </w:rPr>
              <w:fldChar w:fldCharType="separate"/>
            </w:r>
            <w:r>
              <w:rPr>
                <w:noProof/>
                <w:webHidden/>
              </w:rPr>
              <w:t>14</w:t>
            </w:r>
            <w:r>
              <w:rPr>
                <w:noProof/>
                <w:webHidden/>
              </w:rPr>
              <w:fldChar w:fldCharType="end"/>
            </w:r>
          </w:hyperlink>
        </w:p>
        <w:p w14:paraId="24CE236B" w14:textId="2EC5BA1F" w:rsidR="00A15352" w:rsidRDefault="00A15352">
          <w:pPr>
            <w:pStyle w:val="TOC2"/>
            <w:tabs>
              <w:tab w:val="right" w:leader="underscore" w:pos="10790"/>
            </w:tabs>
            <w:rPr>
              <w:rFonts w:eastAsiaTheme="minorEastAsia" w:cstheme="minorBidi"/>
              <w:smallCaps w:val="0"/>
              <w:noProof/>
              <w:sz w:val="24"/>
              <w:szCs w:val="24"/>
            </w:rPr>
          </w:pPr>
          <w:hyperlink w:anchor="_Toc7139889" w:history="1">
            <w:r w:rsidRPr="00574CCC">
              <w:rPr>
                <w:rStyle w:val="Hyperlink"/>
                <w:noProof/>
              </w:rPr>
              <w:t>Testing and Verifying the Newly Created Kubernetes Containers</w:t>
            </w:r>
            <w:r>
              <w:rPr>
                <w:noProof/>
                <w:webHidden/>
              </w:rPr>
              <w:tab/>
            </w:r>
            <w:r>
              <w:rPr>
                <w:noProof/>
                <w:webHidden/>
              </w:rPr>
              <w:fldChar w:fldCharType="begin"/>
            </w:r>
            <w:r>
              <w:rPr>
                <w:noProof/>
                <w:webHidden/>
              </w:rPr>
              <w:instrText xml:space="preserve"> PAGEREF _Toc7139889 \h </w:instrText>
            </w:r>
            <w:r>
              <w:rPr>
                <w:noProof/>
                <w:webHidden/>
              </w:rPr>
            </w:r>
            <w:r>
              <w:rPr>
                <w:noProof/>
                <w:webHidden/>
              </w:rPr>
              <w:fldChar w:fldCharType="separate"/>
            </w:r>
            <w:r>
              <w:rPr>
                <w:noProof/>
                <w:webHidden/>
              </w:rPr>
              <w:t>15</w:t>
            </w:r>
            <w:r>
              <w:rPr>
                <w:noProof/>
                <w:webHidden/>
              </w:rPr>
              <w:fldChar w:fldCharType="end"/>
            </w:r>
          </w:hyperlink>
        </w:p>
        <w:p w14:paraId="13318495" w14:textId="6F7EDA20" w:rsidR="00A15352" w:rsidRDefault="00A15352">
          <w:pPr>
            <w:pStyle w:val="TOC3"/>
            <w:tabs>
              <w:tab w:val="right" w:leader="underscore" w:pos="10790"/>
            </w:tabs>
            <w:rPr>
              <w:rFonts w:eastAsiaTheme="minorEastAsia" w:cstheme="minorBidi"/>
              <w:i w:val="0"/>
              <w:iCs w:val="0"/>
              <w:noProof/>
              <w:sz w:val="24"/>
              <w:szCs w:val="24"/>
            </w:rPr>
          </w:pPr>
          <w:hyperlink w:anchor="_Toc7139890" w:history="1">
            <w:r w:rsidRPr="00574CCC">
              <w:rPr>
                <w:rStyle w:val="Hyperlink"/>
                <w:noProof/>
              </w:rPr>
              <w:t>Validating the API Gateway Container</w:t>
            </w:r>
            <w:r>
              <w:rPr>
                <w:noProof/>
                <w:webHidden/>
              </w:rPr>
              <w:tab/>
            </w:r>
            <w:r>
              <w:rPr>
                <w:noProof/>
                <w:webHidden/>
              </w:rPr>
              <w:fldChar w:fldCharType="begin"/>
            </w:r>
            <w:r>
              <w:rPr>
                <w:noProof/>
                <w:webHidden/>
              </w:rPr>
              <w:instrText xml:space="preserve"> PAGEREF _Toc7139890 \h </w:instrText>
            </w:r>
            <w:r>
              <w:rPr>
                <w:noProof/>
                <w:webHidden/>
              </w:rPr>
            </w:r>
            <w:r>
              <w:rPr>
                <w:noProof/>
                <w:webHidden/>
              </w:rPr>
              <w:fldChar w:fldCharType="separate"/>
            </w:r>
            <w:r>
              <w:rPr>
                <w:noProof/>
                <w:webHidden/>
              </w:rPr>
              <w:t>15</w:t>
            </w:r>
            <w:r>
              <w:rPr>
                <w:noProof/>
                <w:webHidden/>
              </w:rPr>
              <w:fldChar w:fldCharType="end"/>
            </w:r>
          </w:hyperlink>
        </w:p>
        <w:p w14:paraId="6DB81142" w14:textId="6A1DD2EE" w:rsidR="00A15352" w:rsidRDefault="00A15352">
          <w:pPr>
            <w:pStyle w:val="TOC3"/>
            <w:tabs>
              <w:tab w:val="right" w:leader="underscore" w:pos="10790"/>
            </w:tabs>
            <w:rPr>
              <w:rFonts w:eastAsiaTheme="minorEastAsia" w:cstheme="minorBidi"/>
              <w:i w:val="0"/>
              <w:iCs w:val="0"/>
              <w:noProof/>
              <w:sz w:val="24"/>
              <w:szCs w:val="24"/>
            </w:rPr>
          </w:pPr>
          <w:hyperlink w:anchor="_Toc7139891" w:history="1">
            <w:r w:rsidRPr="00574CCC">
              <w:rPr>
                <w:rStyle w:val="Hyperlink"/>
                <w:noProof/>
              </w:rPr>
              <w:t>Validating the LAC Container</w:t>
            </w:r>
            <w:r>
              <w:rPr>
                <w:noProof/>
                <w:webHidden/>
              </w:rPr>
              <w:tab/>
            </w:r>
            <w:r>
              <w:rPr>
                <w:noProof/>
                <w:webHidden/>
              </w:rPr>
              <w:fldChar w:fldCharType="begin"/>
            </w:r>
            <w:r>
              <w:rPr>
                <w:noProof/>
                <w:webHidden/>
              </w:rPr>
              <w:instrText xml:space="preserve"> PAGEREF _Toc7139891 \h </w:instrText>
            </w:r>
            <w:r>
              <w:rPr>
                <w:noProof/>
                <w:webHidden/>
              </w:rPr>
            </w:r>
            <w:r>
              <w:rPr>
                <w:noProof/>
                <w:webHidden/>
              </w:rPr>
              <w:fldChar w:fldCharType="separate"/>
            </w:r>
            <w:r>
              <w:rPr>
                <w:noProof/>
                <w:webHidden/>
              </w:rPr>
              <w:t>17</w:t>
            </w:r>
            <w:r>
              <w:rPr>
                <w:noProof/>
                <w:webHidden/>
              </w:rPr>
              <w:fldChar w:fldCharType="end"/>
            </w:r>
          </w:hyperlink>
        </w:p>
        <w:p w14:paraId="497AF59B" w14:textId="58170C4E" w:rsidR="00A15352" w:rsidRDefault="00A15352">
          <w:pPr>
            <w:pStyle w:val="TOC3"/>
            <w:tabs>
              <w:tab w:val="right" w:leader="underscore" w:pos="10790"/>
            </w:tabs>
            <w:rPr>
              <w:rFonts w:eastAsiaTheme="minorEastAsia" w:cstheme="minorBidi"/>
              <w:i w:val="0"/>
              <w:iCs w:val="0"/>
              <w:noProof/>
              <w:sz w:val="24"/>
              <w:szCs w:val="24"/>
            </w:rPr>
          </w:pPr>
          <w:hyperlink w:anchor="_Toc7139892" w:history="1">
            <w:r w:rsidRPr="00574CCC">
              <w:rPr>
                <w:rStyle w:val="Hyperlink"/>
                <w:noProof/>
              </w:rPr>
              <w:t>Validating the API Gateway LAC Integration Policy:</w:t>
            </w:r>
            <w:r>
              <w:rPr>
                <w:noProof/>
                <w:webHidden/>
              </w:rPr>
              <w:tab/>
            </w:r>
            <w:r>
              <w:rPr>
                <w:noProof/>
                <w:webHidden/>
              </w:rPr>
              <w:fldChar w:fldCharType="begin"/>
            </w:r>
            <w:r>
              <w:rPr>
                <w:noProof/>
                <w:webHidden/>
              </w:rPr>
              <w:instrText xml:space="preserve"> PAGEREF _Toc7139892 \h </w:instrText>
            </w:r>
            <w:r>
              <w:rPr>
                <w:noProof/>
                <w:webHidden/>
              </w:rPr>
            </w:r>
            <w:r>
              <w:rPr>
                <w:noProof/>
                <w:webHidden/>
              </w:rPr>
              <w:fldChar w:fldCharType="separate"/>
            </w:r>
            <w:r>
              <w:rPr>
                <w:noProof/>
                <w:webHidden/>
              </w:rPr>
              <w:t>19</w:t>
            </w:r>
            <w:r>
              <w:rPr>
                <w:noProof/>
                <w:webHidden/>
              </w:rPr>
              <w:fldChar w:fldCharType="end"/>
            </w:r>
          </w:hyperlink>
        </w:p>
        <w:p w14:paraId="0D2D130E" w14:textId="0B23A632" w:rsidR="00A15352" w:rsidRDefault="00A15352">
          <w:pPr>
            <w:pStyle w:val="TOC2"/>
            <w:tabs>
              <w:tab w:val="right" w:leader="underscore" w:pos="10790"/>
            </w:tabs>
            <w:rPr>
              <w:rFonts w:eastAsiaTheme="minorEastAsia" w:cstheme="minorBidi"/>
              <w:smallCaps w:val="0"/>
              <w:noProof/>
              <w:sz w:val="24"/>
              <w:szCs w:val="24"/>
            </w:rPr>
          </w:pPr>
          <w:hyperlink w:anchor="_Toc7139893" w:history="1">
            <w:r w:rsidRPr="00574CCC">
              <w:rPr>
                <w:rStyle w:val="Hyperlink"/>
                <w:noProof/>
              </w:rPr>
              <w:t>Appendix A</w:t>
            </w:r>
            <w:r>
              <w:rPr>
                <w:noProof/>
                <w:webHidden/>
              </w:rPr>
              <w:tab/>
            </w:r>
            <w:r>
              <w:rPr>
                <w:noProof/>
                <w:webHidden/>
              </w:rPr>
              <w:fldChar w:fldCharType="begin"/>
            </w:r>
            <w:r>
              <w:rPr>
                <w:noProof/>
                <w:webHidden/>
              </w:rPr>
              <w:instrText xml:space="preserve"> PAGEREF _Toc7139893 \h </w:instrText>
            </w:r>
            <w:r>
              <w:rPr>
                <w:noProof/>
                <w:webHidden/>
              </w:rPr>
            </w:r>
            <w:r>
              <w:rPr>
                <w:noProof/>
                <w:webHidden/>
              </w:rPr>
              <w:fldChar w:fldCharType="separate"/>
            </w:r>
            <w:r>
              <w:rPr>
                <w:noProof/>
                <w:webHidden/>
              </w:rPr>
              <w:t>21</w:t>
            </w:r>
            <w:r>
              <w:rPr>
                <w:noProof/>
                <w:webHidden/>
              </w:rPr>
              <w:fldChar w:fldCharType="end"/>
            </w:r>
          </w:hyperlink>
        </w:p>
        <w:p w14:paraId="1540A81A" w14:textId="0068E57F" w:rsidR="00A15352" w:rsidRDefault="00A15352">
          <w:pPr>
            <w:pStyle w:val="TOC3"/>
            <w:tabs>
              <w:tab w:val="right" w:leader="underscore" w:pos="10790"/>
            </w:tabs>
            <w:rPr>
              <w:rFonts w:eastAsiaTheme="minorEastAsia" w:cstheme="minorBidi"/>
              <w:i w:val="0"/>
              <w:iCs w:val="0"/>
              <w:noProof/>
              <w:sz w:val="24"/>
              <w:szCs w:val="24"/>
            </w:rPr>
          </w:pPr>
          <w:hyperlink w:anchor="_Toc7139894" w:history="1">
            <w:r w:rsidRPr="00574CCC">
              <w:rPr>
                <w:rStyle w:val="Hyperlink"/>
                <w:noProof/>
              </w:rPr>
              <w:t>Updating API Gateway Config Manifest Files with a New API Gateway License</w:t>
            </w:r>
            <w:r>
              <w:rPr>
                <w:noProof/>
                <w:webHidden/>
              </w:rPr>
              <w:tab/>
            </w:r>
            <w:r>
              <w:rPr>
                <w:noProof/>
                <w:webHidden/>
              </w:rPr>
              <w:fldChar w:fldCharType="begin"/>
            </w:r>
            <w:r>
              <w:rPr>
                <w:noProof/>
                <w:webHidden/>
              </w:rPr>
              <w:instrText xml:space="preserve"> PAGEREF _Toc7139894 \h </w:instrText>
            </w:r>
            <w:r>
              <w:rPr>
                <w:noProof/>
                <w:webHidden/>
              </w:rPr>
            </w:r>
            <w:r>
              <w:rPr>
                <w:noProof/>
                <w:webHidden/>
              </w:rPr>
              <w:fldChar w:fldCharType="separate"/>
            </w:r>
            <w:r>
              <w:rPr>
                <w:noProof/>
                <w:webHidden/>
              </w:rPr>
              <w:t>21</w:t>
            </w:r>
            <w:r>
              <w:rPr>
                <w:noProof/>
                <w:webHidden/>
              </w:rPr>
              <w:fldChar w:fldCharType="end"/>
            </w:r>
          </w:hyperlink>
        </w:p>
        <w:p w14:paraId="1A1BC545" w14:textId="5BBCD3C7" w:rsidR="00BF4E10" w:rsidRDefault="00AB76E0">
          <w:r>
            <w:rPr>
              <w:b/>
              <w:bCs/>
              <w:noProof/>
            </w:rPr>
            <w:fldChar w:fldCharType="end"/>
          </w:r>
        </w:p>
      </w:sdtContent>
    </w:sdt>
    <w:p w14:paraId="7ACD6690" w14:textId="77777777" w:rsidR="00BF4E10" w:rsidRPr="00BF4E10" w:rsidRDefault="00BF4E10" w:rsidP="00BF4E10"/>
    <w:p w14:paraId="3EE5BA2F" w14:textId="77777777" w:rsidR="00BF4E10" w:rsidRPr="00BF4E10" w:rsidRDefault="00BF4E10" w:rsidP="00BF4E10"/>
    <w:p w14:paraId="296B4FBD" w14:textId="77777777" w:rsidR="00BF4E10" w:rsidRPr="00BF4E10" w:rsidRDefault="00BF4E10" w:rsidP="00BF4E10"/>
    <w:p w14:paraId="44B568BC" w14:textId="77777777" w:rsidR="00BF4E10" w:rsidRPr="00BF4E10" w:rsidRDefault="00BF4E10" w:rsidP="00BF4E10"/>
    <w:p w14:paraId="05D22063" w14:textId="77777777" w:rsidR="00BF4E10" w:rsidRPr="00BF4E10" w:rsidRDefault="00BF4E10" w:rsidP="00BF4E10"/>
    <w:p w14:paraId="1BA88167" w14:textId="77777777" w:rsidR="00BF4E10" w:rsidRPr="00BF4E10" w:rsidRDefault="00BF4E10" w:rsidP="00BF4E10"/>
    <w:p w14:paraId="7EDB4769" w14:textId="77777777" w:rsidR="00BF4E10" w:rsidRPr="00BF4E10" w:rsidRDefault="00BF4E10" w:rsidP="00BF4E10"/>
    <w:p w14:paraId="30A060B7" w14:textId="77777777" w:rsidR="00BF4E10" w:rsidRPr="00BF4E10" w:rsidRDefault="00BF4E10" w:rsidP="00BF4E10"/>
    <w:p w14:paraId="25A42AC6" w14:textId="64A38F9C" w:rsidR="009C16AD" w:rsidRPr="003C2C12" w:rsidRDefault="008B52D4" w:rsidP="00E20B99">
      <w:pPr>
        <w:pStyle w:val="Title"/>
        <w:outlineLvl w:val="0"/>
      </w:pPr>
      <w:bookmarkStart w:id="3" w:name="_Toc7139879"/>
      <w:r>
        <w:lastRenderedPageBreak/>
        <w:t xml:space="preserve">Configuring the API Gateway and Live API Creator (LAC) </w:t>
      </w:r>
      <w:r w:rsidR="003913C7">
        <w:t xml:space="preserve">Security and Integration Solutions </w:t>
      </w:r>
      <w:bookmarkStart w:id="4" w:name="_GoBack"/>
      <w:bookmarkEnd w:id="4"/>
      <w:r w:rsidR="000645A5">
        <w:t xml:space="preserve">within the </w:t>
      </w:r>
      <w:r>
        <w:t>Google Cloud Platform (GCP) - Kubernetes</w:t>
      </w:r>
      <w:bookmarkEnd w:id="3"/>
    </w:p>
    <w:p w14:paraId="4CAD81BA" w14:textId="5A571BD3" w:rsidR="008B52D4" w:rsidRDefault="000645A5" w:rsidP="003C2C12">
      <w:pPr>
        <w:pStyle w:val="Heading10"/>
      </w:pPr>
      <w:bookmarkStart w:id="5" w:name="_Ref489521531"/>
      <w:bookmarkStart w:id="6" w:name="_Toc489605809"/>
      <w:bookmarkStart w:id="7" w:name="_Toc7139880"/>
      <w:r>
        <w:t>Creat</w:t>
      </w:r>
      <w:r w:rsidR="0062112B">
        <w:t>e</w:t>
      </w:r>
      <w:r>
        <w:t xml:space="preserve"> a Free GCP Account</w:t>
      </w:r>
      <w:bookmarkEnd w:id="5"/>
      <w:bookmarkEnd w:id="6"/>
      <w:bookmarkEnd w:id="7"/>
    </w:p>
    <w:p w14:paraId="76C39A6F" w14:textId="3C7CB891" w:rsidR="0062112B" w:rsidRDefault="0062112B" w:rsidP="004C13B6">
      <w:pPr>
        <w:pStyle w:val="Step"/>
      </w:pPr>
      <w:r>
        <w:t>Open the following link in a Browser:</w:t>
      </w:r>
    </w:p>
    <w:p w14:paraId="17C15404" w14:textId="7659D645" w:rsidR="0062112B" w:rsidRDefault="004C13B6" w:rsidP="004C13B6">
      <w:pPr>
        <w:pStyle w:val="StepSubitem"/>
      </w:pPr>
      <w:r>
        <w:fldChar w:fldCharType="begin"/>
      </w:r>
      <w:r>
        <w:instrText xml:space="preserve"> HYPERLINK "</w:instrText>
      </w:r>
      <w:r w:rsidRPr="004C13B6">
        <w:instrText>https://cloud.google.com/</w:instrText>
      </w:r>
      <w:r>
        <w:instrText xml:space="preserve">" </w:instrText>
      </w:r>
      <w:r>
        <w:fldChar w:fldCharType="separate"/>
      </w:r>
      <w:r w:rsidRPr="00B8106E">
        <w:rPr>
          <w:rStyle w:val="Hyperlink"/>
        </w:rPr>
        <w:t>https://cloud.</w:t>
      </w:r>
      <w:r w:rsidRPr="00B8106E">
        <w:rPr>
          <w:rStyle w:val="Hyperlink"/>
        </w:rPr>
        <w:t>g</w:t>
      </w:r>
      <w:r w:rsidRPr="00B8106E">
        <w:rPr>
          <w:rStyle w:val="Hyperlink"/>
        </w:rPr>
        <w:t>oogle.com/</w:t>
      </w:r>
      <w:r>
        <w:fldChar w:fldCharType="end"/>
      </w:r>
    </w:p>
    <w:p w14:paraId="1F990281" w14:textId="77777777" w:rsidR="00AB698D" w:rsidRDefault="0062112B" w:rsidP="004C13B6">
      <w:pPr>
        <w:pStyle w:val="Step"/>
      </w:pPr>
      <w:r>
        <w:t xml:space="preserve">Click the Blue “Get started for free” button in the upper </w:t>
      </w:r>
      <w:r w:rsidR="007B4002">
        <w:t>right-hand</w:t>
      </w:r>
      <w:r>
        <w:t xml:space="preserve"> corner and follow the instructions</w:t>
      </w:r>
    </w:p>
    <w:p w14:paraId="41EC0D70" w14:textId="0FB9777E" w:rsidR="008B52D4" w:rsidRPr="004C13B6" w:rsidRDefault="000645A5" w:rsidP="004C13B6">
      <w:pPr>
        <w:pStyle w:val="Note"/>
        <w:rPr>
          <w:i/>
        </w:rPr>
      </w:pPr>
      <w:r w:rsidRPr="004C13B6">
        <w:rPr>
          <w:i/>
        </w:rPr>
        <w:t>Sign</w:t>
      </w:r>
      <w:r w:rsidR="00AB698D" w:rsidRPr="004C13B6">
        <w:rPr>
          <w:i/>
        </w:rPr>
        <w:t>ing</w:t>
      </w:r>
      <w:r w:rsidRPr="004C13B6">
        <w:rPr>
          <w:i/>
        </w:rPr>
        <w:t xml:space="preserve"> up for a </w:t>
      </w:r>
      <w:r w:rsidR="00AB698D" w:rsidRPr="004C13B6">
        <w:rPr>
          <w:i/>
        </w:rPr>
        <w:t xml:space="preserve">free </w:t>
      </w:r>
      <w:r w:rsidRPr="004C13B6">
        <w:rPr>
          <w:i/>
        </w:rPr>
        <w:t xml:space="preserve">Google Cloud Platform </w:t>
      </w:r>
      <w:r w:rsidR="004C13B6">
        <w:rPr>
          <w:i/>
        </w:rPr>
        <w:t xml:space="preserve">account </w:t>
      </w:r>
      <w:r w:rsidR="00AB698D" w:rsidRPr="004C13B6">
        <w:rPr>
          <w:i/>
        </w:rPr>
        <w:t xml:space="preserve">grants </w:t>
      </w:r>
      <w:r w:rsidRPr="004C13B6">
        <w:rPr>
          <w:i/>
        </w:rPr>
        <w:t xml:space="preserve">12 months </w:t>
      </w:r>
      <w:r w:rsidR="00AB698D" w:rsidRPr="004C13B6">
        <w:rPr>
          <w:i/>
        </w:rPr>
        <w:t>of free access u</w:t>
      </w:r>
      <w:r w:rsidRPr="004C13B6">
        <w:rPr>
          <w:i/>
        </w:rPr>
        <w:t>p to $300</w:t>
      </w:r>
      <w:r w:rsidR="00AB698D" w:rsidRPr="004C13B6">
        <w:rPr>
          <w:i/>
        </w:rPr>
        <w:t>.00</w:t>
      </w:r>
      <w:r w:rsidRPr="004C13B6">
        <w:rPr>
          <w:i/>
        </w:rPr>
        <w:t xml:space="preserve">. Because Kubernetes Containers are ephemeral in nature, it is recommended to delete </w:t>
      </w:r>
      <w:r w:rsidR="00DE14C7" w:rsidRPr="004C13B6">
        <w:rPr>
          <w:i/>
        </w:rPr>
        <w:t xml:space="preserve">the </w:t>
      </w:r>
      <w:r w:rsidR="0062112B" w:rsidRPr="004C13B6">
        <w:rPr>
          <w:i/>
        </w:rPr>
        <w:t>K</w:t>
      </w:r>
      <w:r w:rsidRPr="004C13B6">
        <w:rPr>
          <w:i/>
        </w:rPr>
        <w:t>ubernetes Cluster</w:t>
      </w:r>
      <w:r w:rsidR="0062112B" w:rsidRPr="004C13B6">
        <w:rPr>
          <w:i/>
        </w:rPr>
        <w:t xml:space="preserve"> created </w:t>
      </w:r>
      <w:r w:rsidR="004C13B6">
        <w:rPr>
          <w:i/>
        </w:rPr>
        <w:t xml:space="preserve">during the use of </w:t>
      </w:r>
      <w:r w:rsidR="0062112B" w:rsidRPr="004C13B6">
        <w:rPr>
          <w:i/>
        </w:rPr>
        <w:t>this document after testing/demo</w:t>
      </w:r>
      <w:r w:rsidR="004C13B6">
        <w:rPr>
          <w:i/>
        </w:rPr>
        <w:t>nstrating</w:t>
      </w:r>
      <w:r w:rsidR="0062112B" w:rsidRPr="004C13B6">
        <w:rPr>
          <w:i/>
        </w:rPr>
        <w:t xml:space="preserve"> is complete</w:t>
      </w:r>
      <w:r w:rsidR="00DE14C7" w:rsidRPr="004C13B6">
        <w:rPr>
          <w:i/>
        </w:rPr>
        <w:t xml:space="preserve"> to avoid any unwarranted charges</w:t>
      </w:r>
      <w:r w:rsidR="0062112B" w:rsidRPr="004C13B6">
        <w:rPr>
          <w:i/>
        </w:rPr>
        <w:t xml:space="preserve">. Simply follow the steps in this document to re-create the Cluster and </w:t>
      </w:r>
      <w:r w:rsidR="00DE14C7" w:rsidRPr="004C13B6">
        <w:rPr>
          <w:i/>
        </w:rPr>
        <w:t>start-up</w:t>
      </w:r>
      <w:r w:rsidR="0062112B" w:rsidRPr="004C13B6">
        <w:rPr>
          <w:i/>
        </w:rPr>
        <w:t xml:space="preserve"> the containers when future testing/demonstration is needed.</w:t>
      </w:r>
    </w:p>
    <w:p w14:paraId="5B597AC1" w14:textId="1EE943E7" w:rsidR="004E21FA" w:rsidRDefault="00BA5895" w:rsidP="00BA5895">
      <w:pPr>
        <w:pStyle w:val="Heading10"/>
      </w:pPr>
      <w:bookmarkStart w:id="8" w:name="_Toc7139881"/>
      <w:r>
        <w:t>Create a New GCP Project</w:t>
      </w:r>
      <w:bookmarkEnd w:id="8"/>
    </w:p>
    <w:p w14:paraId="7805D92A" w14:textId="77777777" w:rsidR="00757625" w:rsidRDefault="00BA5895" w:rsidP="00993D16">
      <w:pPr>
        <w:pStyle w:val="Step"/>
        <w:numPr>
          <w:ilvl w:val="0"/>
          <w:numId w:val="41"/>
        </w:numPr>
      </w:pPr>
      <w:r>
        <w:t xml:space="preserve">Login to the GCP Console </w:t>
      </w:r>
    </w:p>
    <w:p w14:paraId="6A64BB18" w14:textId="1A6B6583" w:rsidR="00757625" w:rsidRDefault="00757625" w:rsidP="0099646A">
      <w:pPr>
        <w:pStyle w:val="Step"/>
      </w:pPr>
      <w:r>
        <w:t>Click on the “Select a project” drop down to begin creation of a new project</w:t>
      </w:r>
    </w:p>
    <w:p w14:paraId="3046C826" w14:textId="4A9AF06D" w:rsidR="00572095" w:rsidRDefault="00572095" w:rsidP="0099646A">
      <w:pPr>
        <w:pStyle w:val="Step"/>
      </w:pPr>
      <w:r>
        <w:t>Click “NEW PROJECT”</w:t>
      </w:r>
    </w:p>
    <w:p w14:paraId="5775E4CE" w14:textId="55CB84E8" w:rsidR="00757625" w:rsidRDefault="00757625" w:rsidP="00757625">
      <w:pPr>
        <w:pStyle w:val="CaptionFigure"/>
      </w:pPr>
      <w:r>
        <w:t xml:space="preserve">GCP </w:t>
      </w:r>
      <w:r w:rsidR="00572095">
        <w:t>Create New Project: Select a project</w:t>
      </w:r>
    </w:p>
    <w:p w14:paraId="3F9AB14C" w14:textId="2E33AE12" w:rsidR="00757625" w:rsidRPr="00757625" w:rsidRDefault="00757625" w:rsidP="00757625">
      <w:pPr>
        <w:pStyle w:val="Body"/>
      </w:pPr>
      <w:r w:rsidRPr="00757625">
        <w:drawing>
          <wp:inline distT="0" distB="0" distL="0" distR="0" wp14:anchorId="0FA9A23D" wp14:editId="172E337E">
            <wp:extent cx="6373368" cy="36576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3368" cy="3657600"/>
                    </a:xfrm>
                    <a:prstGeom prst="rect">
                      <a:avLst/>
                    </a:prstGeom>
                  </pic:spPr>
                </pic:pic>
              </a:graphicData>
            </a:graphic>
          </wp:inline>
        </w:drawing>
      </w:r>
    </w:p>
    <w:p w14:paraId="4833049F" w14:textId="77777777" w:rsidR="00572095" w:rsidRDefault="00572095">
      <w:pPr>
        <w:spacing w:after="0" w:line="240" w:lineRule="auto"/>
        <w:rPr>
          <w:lang w:val="en-GB" w:eastAsia="ja-JP"/>
        </w:rPr>
      </w:pPr>
      <w:r>
        <w:br w:type="page"/>
      </w:r>
    </w:p>
    <w:p w14:paraId="57560B5A" w14:textId="5C4539C0" w:rsidR="00BA5895" w:rsidRDefault="00572095" w:rsidP="0099646A">
      <w:pPr>
        <w:pStyle w:val="Step"/>
      </w:pPr>
      <w:r>
        <w:lastRenderedPageBreak/>
        <w:t>Give the project a name. In the below example the name is “KMK8S”</w:t>
      </w:r>
    </w:p>
    <w:p w14:paraId="66C562AC" w14:textId="0D576E4B" w:rsidR="0077507D" w:rsidRDefault="0077507D" w:rsidP="0099646A">
      <w:pPr>
        <w:pStyle w:val="Step"/>
      </w:pPr>
      <w:r>
        <w:t>Set the Location to “No organization”</w:t>
      </w:r>
    </w:p>
    <w:p w14:paraId="6E2EF448" w14:textId="546B5B46" w:rsidR="0077507D" w:rsidRDefault="0077507D" w:rsidP="0099646A">
      <w:pPr>
        <w:pStyle w:val="Step"/>
      </w:pPr>
      <w:r>
        <w:t>Click “CREATE”</w:t>
      </w:r>
    </w:p>
    <w:p w14:paraId="5116852D" w14:textId="00068D16" w:rsidR="00572095" w:rsidRDefault="00572095" w:rsidP="00572095">
      <w:pPr>
        <w:pStyle w:val="CaptionFigure"/>
      </w:pPr>
      <w:r>
        <w:t>GCP Create New Project: Name the New Project</w:t>
      </w:r>
    </w:p>
    <w:p w14:paraId="165F2A89" w14:textId="574B40FB" w:rsidR="00572095" w:rsidRPr="00572095" w:rsidRDefault="00572095" w:rsidP="00572095">
      <w:pPr>
        <w:pStyle w:val="Body"/>
      </w:pPr>
      <w:r w:rsidRPr="00572095">
        <w:drawing>
          <wp:inline distT="0" distB="0" distL="0" distR="0" wp14:anchorId="7D08BB84" wp14:editId="6F7FDC2A">
            <wp:extent cx="3575304" cy="2770632"/>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75304" cy="2770632"/>
                    </a:xfrm>
                    <a:prstGeom prst="rect">
                      <a:avLst/>
                    </a:prstGeom>
                  </pic:spPr>
                </pic:pic>
              </a:graphicData>
            </a:graphic>
          </wp:inline>
        </w:drawing>
      </w:r>
    </w:p>
    <w:p w14:paraId="40D32F59" w14:textId="58F1ACD3" w:rsidR="00572095" w:rsidRDefault="00A05EB3" w:rsidP="0090339C">
      <w:pPr>
        <w:pStyle w:val="Step"/>
      </w:pPr>
      <w:r>
        <w:t>Wait for the new Project to be created and select it from the “Select a Project” drop down if it is not already selected</w:t>
      </w:r>
      <w:r w:rsidR="00426239">
        <w:t>.</w:t>
      </w:r>
    </w:p>
    <w:p w14:paraId="2D490049" w14:textId="71D87CB6" w:rsidR="001B309A" w:rsidRDefault="001B309A" w:rsidP="001B309A">
      <w:pPr>
        <w:pStyle w:val="CaptionFigure"/>
      </w:pPr>
      <w:r>
        <w:t xml:space="preserve">GCP </w:t>
      </w:r>
      <w:r w:rsidR="00A05EB3">
        <w:t>Create New Project: Select the Newly Created Project</w:t>
      </w:r>
    </w:p>
    <w:p w14:paraId="09DE7AC7" w14:textId="509B17FC" w:rsidR="00A05EB3" w:rsidRPr="00A05EB3" w:rsidRDefault="00A05EB3" w:rsidP="00A05EB3">
      <w:pPr>
        <w:pStyle w:val="Body"/>
      </w:pPr>
      <w:r w:rsidRPr="00A05EB3">
        <w:drawing>
          <wp:inline distT="0" distB="0" distL="0" distR="0" wp14:anchorId="68F4118F" wp14:editId="1C69D71D">
            <wp:extent cx="6382512" cy="36576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82512" cy="3657600"/>
                    </a:xfrm>
                    <a:prstGeom prst="rect">
                      <a:avLst/>
                    </a:prstGeom>
                  </pic:spPr>
                </pic:pic>
              </a:graphicData>
            </a:graphic>
          </wp:inline>
        </w:drawing>
      </w:r>
    </w:p>
    <w:p w14:paraId="506EFB85" w14:textId="7BB6A36D" w:rsidR="00A05EB3" w:rsidRDefault="00A05EB3">
      <w:pPr>
        <w:spacing w:after="0" w:line="240" w:lineRule="auto"/>
        <w:rPr>
          <w:lang w:val="en-GB" w:eastAsia="ja-JP"/>
        </w:rPr>
      </w:pPr>
      <w:r>
        <w:br w:type="page"/>
      </w:r>
    </w:p>
    <w:p w14:paraId="28A88310" w14:textId="7CC1B9A1" w:rsidR="001B309A" w:rsidRDefault="00A05EB3" w:rsidP="00A05EB3">
      <w:pPr>
        <w:pStyle w:val="Heading1"/>
      </w:pPr>
      <w:bookmarkStart w:id="9" w:name="_Toc7139882"/>
      <w:r>
        <w:lastRenderedPageBreak/>
        <w:t>Create a Kubernetes Cluster within GCP</w:t>
      </w:r>
      <w:bookmarkEnd w:id="9"/>
    </w:p>
    <w:p w14:paraId="54CB5ADC" w14:textId="69A155EC" w:rsidR="00D52590" w:rsidRDefault="002451B8" w:rsidP="0099646A">
      <w:pPr>
        <w:pStyle w:val="Body"/>
      </w:pPr>
      <w:r>
        <w:t xml:space="preserve">Creating a new Kubernetes Cluster allows GCP to host the Security and Integration Containers and have them managed by the </w:t>
      </w:r>
      <w:r w:rsidR="002B2848">
        <w:t xml:space="preserve">Google </w:t>
      </w:r>
      <w:r>
        <w:t>Kubernetes En</w:t>
      </w:r>
      <w:r w:rsidR="002B2848">
        <w:t>gine (GKE)</w:t>
      </w:r>
      <w:r>
        <w:t>. Each of the Security and Integration Services will have their own Pods</w:t>
      </w:r>
      <w:r w:rsidR="007C60A1">
        <w:t>,</w:t>
      </w:r>
      <w:r>
        <w:t xml:space="preserve"> i.e.</w:t>
      </w:r>
      <w:r w:rsidR="006771C9">
        <w:t>,</w:t>
      </w:r>
      <w:r>
        <w:t xml:space="preserve"> the API Gateway and LAC Services will be hosted within their own </w:t>
      </w:r>
      <w:r w:rsidR="00F17436">
        <w:t xml:space="preserve">Containerized Kubernetes Pod. </w:t>
      </w:r>
    </w:p>
    <w:p w14:paraId="2EFB5A0A" w14:textId="7305DBE0" w:rsidR="0099646A" w:rsidRDefault="0099646A" w:rsidP="0099646A">
      <w:pPr>
        <w:pStyle w:val="Body"/>
      </w:pPr>
      <w:r w:rsidRPr="0099646A">
        <w:t>For th</w:t>
      </w:r>
      <w:r w:rsidR="003342F1">
        <w:t>e purposes of this guide</w:t>
      </w:r>
      <w:r w:rsidR="00F17436">
        <w:t xml:space="preserve">, the </w:t>
      </w:r>
      <w:r w:rsidRPr="0099646A">
        <w:t xml:space="preserve">Kubernetes cluster </w:t>
      </w:r>
      <w:r w:rsidR="00F17436">
        <w:t xml:space="preserve">will be created with </w:t>
      </w:r>
      <w:r w:rsidRPr="0099646A">
        <w:t>the following compute resources: One Node, 2 vCPUs and 7.5GB</w:t>
      </w:r>
      <w:r w:rsidR="00F17436">
        <w:t xml:space="preserve"> o</w:t>
      </w:r>
      <w:r w:rsidR="003342F1">
        <w:t>f</w:t>
      </w:r>
      <w:r w:rsidR="00F17436">
        <w:t xml:space="preserve"> RAM.</w:t>
      </w:r>
    </w:p>
    <w:p w14:paraId="42D108FA" w14:textId="6852282C" w:rsidR="0004651A" w:rsidRDefault="0004651A" w:rsidP="0099646A">
      <w:pPr>
        <w:pStyle w:val="Body"/>
      </w:pPr>
    </w:p>
    <w:p w14:paraId="32DC1985" w14:textId="4E98A8B5" w:rsidR="0004651A" w:rsidRDefault="00AE5911" w:rsidP="00993D16">
      <w:pPr>
        <w:pStyle w:val="Step"/>
        <w:numPr>
          <w:ilvl w:val="0"/>
          <w:numId w:val="29"/>
        </w:numPr>
      </w:pPr>
      <w:r>
        <w:t xml:space="preserve">From the GCP Console make sure the newly created project is selected and Click the Hamburger icon in the upper </w:t>
      </w:r>
      <w:r w:rsidR="00164824">
        <w:t>left-hand</w:t>
      </w:r>
      <w:r>
        <w:t xml:space="preserve"> corner beside the “Google Cloud Platform” title.</w:t>
      </w:r>
    </w:p>
    <w:p w14:paraId="0967431B" w14:textId="42BBEF40" w:rsidR="00AE5911" w:rsidRDefault="001F243F" w:rsidP="00993D16">
      <w:pPr>
        <w:pStyle w:val="Step"/>
        <w:numPr>
          <w:ilvl w:val="0"/>
          <w:numId w:val="29"/>
        </w:numPr>
      </w:pPr>
      <w:r>
        <w:t xml:space="preserve">Scroll down to Kubernetes Engine </w:t>
      </w:r>
      <w:r>
        <w:sym w:font="Wingdings" w:char="F0E0"/>
      </w:r>
      <w:r>
        <w:t xml:space="preserve"> Clusters</w:t>
      </w:r>
    </w:p>
    <w:p w14:paraId="3ED634CE" w14:textId="5069CC6F" w:rsidR="001F243F" w:rsidRDefault="001F243F" w:rsidP="001F243F">
      <w:pPr>
        <w:pStyle w:val="CaptionFigure"/>
      </w:pPr>
      <w:r>
        <w:t xml:space="preserve">K8S Cluster Creation: </w:t>
      </w:r>
      <w:r w:rsidR="009D6855">
        <w:t xml:space="preserve">Kubernetes Engine </w:t>
      </w:r>
      <w:r w:rsidR="009D6855">
        <w:sym w:font="Wingdings" w:char="F0E0"/>
      </w:r>
      <w:r w:rsidR="009D6855">
        <w:t xml:space="preserve"> </w:t>
      </w:r>
      <w:r>
        <w:t>Cluster</w:t>
      </w:r>
      <w:r w:rsidR="009D6855">
        <w:t>s</w:t>
      </w:r>
    </w:p>
    <w:p w14:paraId="004A80B9" w14:textId="38B83889" w:rsidR="001F243F" w:rsidRDefault="001F243F" w:rsidP="001F243F">
      <w:pPr>
        <w:pStyle w:val="Body"/>
      </w:pPr>
      <w:r w:rsidRPr="001F243F">
        <w:drawing>
          <wp:inline distT="0" distB="0" distL="0" distR="0" wp14:anchorId="56F47C66" wp14:editId="769B6E65">
            <wp:extent cx="6382512" cy="3648456"/>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82512" cy="3648456"/>
                    </a:xfrm>
                    <a:prstGeom prst="rect">
                      <a:avLst/>
                    </a:prstGeom>
                  </pic:spPr>
                </pic:pic>
              </a:graphicData>
            </a:graphic>
          </wp:inline>
        </w:drawing>
      </w:r>
    </w:p>
    <w:p w14:paraId="0E5DB797" w14:textId="498B462C" w:rsidR="00CC09A2" w:rsidRDefault="00CC09A2" w:rsidP="001F243F">
      <w:pPr>
        <w:pStyle w:val="Body"/>
      </w:pPr>
    </w:p>
    <w:p w14:paraId="52003E67" w14:textId="77777777" w:rsidR="00303A5A" w:rsidRDefault="00303A5A">
      <w:pPr>
        <w:spacing w:after="0" w:line="240" w:lineRule="auto"/>
      </w:pPr>
      <w:r>
        <w:br w:type="page"/>
      </w:r>
    </w:p>
    <w:p w14:paraId="7F0FE417" w14:textId="41B4D947" w:rsidR="00CC09A2" w:rsidRDefault="000865BD" w:rsidP="00CC09A2">
      <w:pPr>
        <w:pStyle w:val="Step"/>
      </w:pPr>
      <w:r>
        <w:lastRenderedPageBreak/>
        <w:t>Click the “Create cluster” button</w:t>
      </w:r>
    </w:p>
    <w:p w14:paraId="503860A1" w14:textId="0FBFF3C8" w:rsidR="000865BD" w:rsidRDefault="000865BD" w:rsidP="000865BD">
      <w:pPr>
        <w:pStyle w:val="CaptionFigure"/>
      </w:pPr>
      <w:r>
        <w:t>K8S Cluster Creation: Create</w:t>
      </w:r>
      <w:r w:rsidR="009D6855">
        <w:t xml:space="preserve"> Cluster</w:t>
      </w:r>
    </w:p>
    <w:p w14:paraId="3820282C" w14:textId="299DA9C0" w:rsidR="009D6855" w:rsidRDefault="009D6855" w:rsidP="009D6855">
      <w:pPr>
        <w:pStyle w:val="Body"/>
      </w:pPr>
      <w:r w:rsidRPr="009D6855">
        <w:drawing>
          <wp:inline distT="0" distB="0" distL="0" distR="0" wp14:anchorId="71261150" wp14:editId="5544C19E">
            <wp:extent cx="4306824"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6824" cy="2020824"/>
                    </a:xfrm>
                    <a:prstGeom prst="rect">
                      <a:avLst/>
                    </a:prstGeom>
                  </pic:spPr>
                </pic:pic>
              </a:graphicData>
            </a:graphic>
          </wp:inline>
        </w:drawing>
      </w:r>
    </w:p>
    <w:p w14:paraId="2085FC59" w14:textId="4F2EB4C1" w:rsidR="00EC17B1" w:rsidRDefault="00EC17B1" w:rsidP="009D6855">
      <w:pPr>
        <w:pStyle w:val="Body"/>
      </w:pPr>
    </w:p>
    <w:p w14:paraId="4DD92275" w14:textId="4447B19E" w:rsidR="00EC17B1" w:rsidRDefault="00EC17B1" w:rsidP="00EC17B1">
      <w:pPr>
        <w:pStyle w:val="Step"/>
      </w:pPr>
      <w:r>
        <w:t>Select “Your first Cluster” on the left-hand side</w:t>
      </w:r>
    </w:p>
    <w:p w14:paraId="0D75D909" w14:textId="4EE0C265" w:rsidR="00EC17B1" w:rsidRDefault="00EC17B1" w:rsidP="00EC17B1">
      <w:pPr>
        <w:pStyle w:val="Step"/>
      </w:pPr>
      <w:r>
        <w:t>Give the Cluster a Name or keep the Default Name</w:t>
      </w:r>
    </w:p>
    <w:p w14:paraId="0D363802" w14:textId="4B849A5D" w:rsidR="00EC17B1" w:rsidRDefault="00EC17B1" w:rsidP="00EC17B1">
      <w:pPr>
        <w:pStyle w:val="Step"/>
      </w:pPr>
      <w:r>
        <w:t>Select the Nearest Zone from the Zone Drop Down List. In this Example “us-east1-c” was selected</w:t>
      </w:r>
    </w:p>
    <w:p w14:paraId="3922C644" w14:textId="5D01E521" w:rsidR="00EC17B1" w:rsidRDefault="00EC17B1" w:rsidP="00EC17B1">
      <w:pPr>
        <w:pStyle w:val="Step"/>
      </w:pPr>
      <w:r>
        <w:t>Change the Number of nodes to 1</w:t>
      </w:r>
    </w:p>
    <w:p w14:paraId="2CBFFAA8" w14:textId="28ACCE37" w:rsidR="00EC17B1" w:rsidRDefault="00EC17B1" w:rsidP="00EC17B1">
      <w:pPr>
        <w:pStyle w:val="Step"/>
      </w:pPr>
      <w:r>
        <w:t>Select 2vCPUs with 7.5 GB of memory from the Machine type Drop Down List</w:t>
      </w:r>
    </w:p>
    <w:p w14:paraId="086FEBBA" w14:textId="7DAEA4FF" w:rsidR="00EC17B1" w:rsidRDefault="00EC17B1" w:rsidP="00EC17B1">
      <w:pPr>
        <w:pStyle w:val="Step"/>
      </w:pPr>
      <w:r>
        <w:t xml:space="preserve">Leave all other options unchanged and </w:t>
      </w:r>
      <w:r w:rsidR="005A7977">
        <w:t>click “Create”</w:t>
      </w:r>
    </w:p>
    <w:p w14:paraId="2FFCCB4A" w14:textId="6FFFBEF9" w:rsidR="002E3719" w:rsidRDefault="002E3719" w:rsidP="002E3719">
      <w:pPr>
        <w:pStyle w:val="CaptionFigure"/>
      </w:pPr>
      <w:r>
        <w:t>K8S Cluster Creation: Cluster Configuration</w:t>
      </w:r>
    </w:p>
    <w:p w14:paraId="414E57DC" w14:textId="14E855D7" w:rsidR="002E3719" w:rsidRDefault="002E3719" w:rsidP="002E3719">
      <w:pPr>
        <w:pStyle w:val="Body"/>
      </w:pPr>
      <w:r w:rsidRPr="002E3719">
        <w:drawing>
          <wp:inline distT="0" distB="0" distL="0" distR="0" wp14:anchorId="72900312" wp14:editId="025325C4">
            <wp:extent cx="3749040" cy="3520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9040" cy="3520440"/>
                    </a:xfrm>
                    <a:prstGeom prst="rect">
                      <a:avLst/>
                    </a:prstGeom>
                  </pic:spPr>
                </pic:pic>
              </a:graphicData>
            </a:graphic>
          </wp:inline>
        </w:drawing>
      </w:r>
    </w:p>
    <w:p w14:paraId="18C37F7D" w14:textId="77777777" w:rsidR="002E3719" w:rsidRDefault="002E3719">
      <w:pPr>
        <w:spacing w:after="0" w:line="240" w:lineRule="auto"/>
      </w:pPr>
      <w:r>
        <w:br w:type="page"/>
      </w:r>
    </w:p>
    <w:p w14:paraId="3031E276" w14:textId="49C4AA3B" w:rsidR="002E3719" w:rsidRDefault="002E3719" w:rsidP="002E3719">
      <w:pPr>
        <w:pStyle w:val="Step"/>
      </w:pPr>
      <w:r>
        <w:lastRenderedPageBreak/>
        <w:t>Wait for the Cluster to complete its creation and turn green.</w:t>
      </w:r>
    </w:p>
    <w:p w14:paraId="5E7BE6E4" w14:textId="5CACDF65" w:rsidR="002E3719" w:rsidRDefault="002E3719" w:rsidP="002E3719">
      <w:pPr>
        <w:pStyle w:val="CaptionFigure"/>
      </w:pPr>
      <w:r>
        <w:t>K8S Cluster Creation: Cluster Create Completion</w:t>
      </w:r>
    </w:p>
    <w:p w14:paraId="6F0315DB" w14:textId="1C6B88BB" w:rsidR="002E3719" w:rsidRDefault="002E3719" w:rsidP="002E3719">
      <w:pPr>
        <w:pStyle w:val="Body"/>
      </w:pPr>
      <w:r w:rsidRPr="002E3719">
        <w:drawing>
          <wp:inline distT="0" distB="0" distL="0" distR="0" wp14:anchorId="5101DFC1" wp14:editId="32C6040B">
            <wp:extent cx="4517136" cy="1380744"/>
            <wp:effectExtent l="0" t="0" r="444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7136" cy="1380744"/>
                    </a:xfrm>
                    <a:prstGeom prst="rect">
                      <a:avLst/>
                    </a:prstGeom>
                  </pic:spPr>
                </pic:pic>
              </a:graphicData>
            </a:graphic>
          </wp:inline>
        </w:drawing>
      </w:r>
    </w:p>
    <w:p w14:paraId="6D378F89" w14:textId="3F4CF38F" w:rsidR="00DB6CD4" w:rsidRDefault="00DB6CD4" w:rsidP="00DB6CD4">
      <w:pPr>
        <w:pStyle w:val="Heading10"/>
      </w:pPr>
      <w:bookmarkStart w:id="10" w:name="_Toc7139883"/>
      <w:r>
        <w:t xml:space="preserve">Create </w:t>
      </w:r>
      <w:r w:rsidR="008B4525">
        <w:t xml:space="preserve">a </w:t>
      </w:r>
      <w:r>
        <w:t>GCP Firewall Rule</w:t>
      </w:r>
      <w:bookmarkEnd w:id="10"/>
    </w:p>
    <w:p w14:paraId="30C94A98" w14:textId="0B8DE594" w:rsidR="00DB6CD4" w:rsidRDefault="00DB6CD4" w:rsidP="00DB6CD4">
      <w:pPr>
        <w:pStyle w:val="Body"/>
      </w:pPr>
      <w:r>
        <w:t xml:space="preserve">By default, incoming traffic is disabled for all requests to the GCP. In order to access the Kubernetes Containers, a Firewall Rule must be added to the VPC Network to enable access to the internal </w:t>
      </w:r>
      <w:r w:rsidR="00E35BF7">
        <w:t>services</w:t>
      </w:r>
      <w:r>
        <w:t xml:space="preserve"> such as the API</w:t>
      </w:r>
      <w:r w:rsidR="00426239">
        <w:t xml:space="preserve"> Gateway </w:t>
      </w:r>
      <w:r>
        <w:t xml:space="preserve">Policy Manager or the LAC Administration Console. </w:t>
      </w:r>
    </w:p>
    <w:p w14:paraId="33411122" w14:textId="705193DB" w:rsidR="00DB6CD4" w:rsidRDefault="00DB6CD4" w:rsidP="00DB6CD4">
      <w:pPr>
        <w:pStyle w:val="Body"/>
      </w:pPr>
      <w:r>
        <w:t xml:space="preserve">For the purposes of this guide a Firewall Rule will be created to enable access to all incoming traffic on the following </w:t>
      </w:r>
      <w:proofErr w:type="spellStart"/>
      <w:r>
        <w:t>tcp</w:t>
      </w:r>
      <w:proofErr w:type="spellEnd"/>
      <w:r>
        <w:t xml:space="preserve"> ports: 32080, 31843 and 31080. These ports are the </w:t>
      </w:r>
      <w:proofErr w:type="spellStart"/>
      <w:r>
        <w:t>NodePorts</w:t>
      </w:r>
      <w:proofErr w:type="spellEnd"/>
      <w:r>
        <w:t xml:space="preserve"> exposed by the </w:t>
      </w:r>
      <w:r w:rsidR="00C00D49">
        <w:t>Manifest</w:t>
      </w:r>
      <w:r>
        <w:t xml:space="preserve"> files for the Containers and will allow access to the </w:t>
      </w:r>
      <w:r w:rsidR="00C00D49">
        <w:t xml:space="preserve">API </w:t>
      </w:r>
      <w:r>
        <w:t>Gateway’s internal ports of 8080, 8443 and to the LAC Administration console port of 80</w:t>
      </w:r>
      <w:r w:rsidR="00743611">
        <w:t>80</w:t>
      </w:r>
      <w:r>
        <w:t>.</w:t>
      </w:r>
      <w:r w:rsidR="00194814">
        <w:t xml:space="preserve"> </w:t>
      </w:r>
    </w:p>
    <w:p w14:paraId="15650919" w14:textId="581691BE" w:rsidR="00FF6C7B" w:rsidRDefault="00FF6C7B" w:rsidP="00FF6C7B">
      <w:pPr>
        <w:pStyle w:val="CaptionTable"/>
      </w:pPr>
      <w:r>
        <w:t xml:space="preserve">Kubernetes </w:t>
      </w:r>
      <w:proofErr w:type="spellStart"/>
      <w:r>
        <w:t>NodePort</w:t>
      </w:r>
      <w:proofErr w:type="spellEnd"/>
      <w:r>
        <w:t xml:space="preserve"> Map</w:t>
      </w:r>
    </w:p>
    <w:tbl>
      <w:tblPr>
        <w:tblStyle w:val="LinesNoTableHead"/>
        <w:tblW w:w="10800" w:type="dxa"/>
        <w:tblLayout w:type="fixed"/>
        <w:tblLook w:val="0620" w:firstRow="1" w:lastRow="0" w:firstColumn="0" w:lastColumn="0" w:noHBand="1" w:noVBand="1"/>
      </w:tblPr>
      <w:tblGrid>
        <w:gridCol w:w="3450"/>
        <w:gridCol w:w="4320"/>
        <w:gridCol w:w="3030"/>
      </w:tblGrid>
      <w:tr w:rsidR="00FF6C7B" w14:paraId="747034F4" w14:textId="77777777" w:rsidTr="00B7076D">
        <w:trPr>
          <w:cnfStyle w:val="100000000000" w:firstRow="1" w:lastRow="0" w:firstColumn="0" w:lastColumn="0" w:oddVBand="0" w:evenVBand="0" w:oddHBand="0" w:evenHBand="0" w:firstRowFirstColumn="0" w:firstRowLastColumn="0" w:lastRowFirstColumn="0" w:lastRowLastColumn="0"/>
          <w:trHeight w:val="432"/>
        </w:trPr>
        <w:tc>
          <w:tcPr>
            <w:tcW w:w="3450" w:type="dxa"/>
            <w:vAlign w:val="center"/>
          </w:tcPr>
          <w:p w14:paraId="3583078A" w14:textId="67E49709" w:rsidR="00FF6C7B" w:rsidRDefault="00FF6C7B" w:rsidP="00B7076D">
            <w:pPr>
              <w:pStyle w:val="TableHead"/>
              <w:jc w:val="center"/>
            </w:pPr>
            <w:r>
              <w:t>Kubernetes Container</w:t>
            </w:r>
          </w:p>
        </w:tc>
        <w:tc>
          <w:tcPr>
            <w:tcW w:w="4320" w:type="dxa"/>
            <w:vAlign w:val="center"/>
          </w:tcPr>
          <w:p w14:paraId="7EC50448" w14:textId="1FAE0E28" w:rsidR="00FF6C7B" w:rsidRDefault="00FF6C7B" w:rsidP="00B7076D">
            <w:pPr>
              <w:pStyle w:val="TableHeadCentered"/>
            </w:pPr>
            <w:r>
              <w:t xml:space="preserve">Exposed </w:t>
            </w:r>
            <w:proofErr w:type="spellStart"/>
            <w:r>
              <w:t>NodePort</w:t>
            </w:r>
            <w:proofErr w:type="spellEnd"/>
          </w:p>
        </w:tc>
        <w:tc>
          <w:tcPr>
            <w:tcW w:w="3030" w:type="dxa"/>
            <w:vAlign w:val="center"/>
          </w:tcPr>
          <w:p w14:paraId="6742457A" w14:textId="79A61FCB" w:rsidR="00FF6C7B" w:rsidRPr="00AA24ED" w:rsidRDefault="00FF6C7B" w:rsidP="00B7076D">
            <w:pPr>
              <w:pStyle w:val="TableHeadRight"/>
              <w:jc w:val="center"/>
            </w:pPr>
            <w:r>
              <w:t>Mapped Internal Port</w:t>
            </w:r>
          </w:p>
        </w:tc>
      </w:tr>
      <w:tr w:rsidR="00FF6C7B" w14:paraId="21C496CF" w14:textId="77777777" w:rsidTr="00B7076D">
        <w:trPr>
          <w:trHeight w:val="432"/>
        </w:trPr>
        <w:tc>
          <w:tcPr>
            <w:tcW w:w="3450" w:type="dxa"/>
            <w:vAlign w:val="center"/>
          </w:tcPr>
          <w:p w14:paraId="0FAC7A77" w14:textId="4FFCF4E9" w:rsidR="00FF6C7B" w:rsidRPr="00641281" w:rsidRDefault="00FF6C7B" w:rsidP="00B7076D">
            <w:pPr>
              <w:pStyle w:val="TableText"/>
              <w:jc w:val="center"/>
            </w:pPr>
            <w:r>
              <w:t>API Gateway</w:t>
            </w:r>
          </w:p>
        </w:tc>
        <w:tc>
          <w:tcPr>
            <w:tcW w:w="4320" w:type="dxa"/>
            <w:vAlign w:val="center"/>
          </w:tcPr>
          <w:p w14:paraId="66E2EA97" w14:textId="52FC7086" w:rsidR="00FF6C7B" w:rsidRPr="00641281" w:rsidRDefault="00FF6C7B" w:rsidP="00B7076D">
            <w:pPr>
              <w:pStyle w:val="TableTextCentered"/>
            </w:pPr>
            <w:r>
              <w:t>32080</w:t>
            </w:r>
          </w:p>
        </w:tc>
        <w:tc>
          <w:tcPr>
            <w:tcW w:w="3030" w:type="dxa"/>
            <w:vAlign w:val="center"/>
          </w:tcPr>
          <w:p w14:paraId="2A4E8803" w14:textId="248BE710" w:rsidR="00FF6C7B" w:rsidRPr="00641281" w:rsidRDefault="00FF6C7B" w:rsidP="00B7076D">
            <w:pPr>
              <w:pStyle w:val="TableTextRight"/>
              <w:jc w:val="center"/>
            </w:pPr>
            <w:r>
              <w:t>8080</w:t>
            </w:r>
          </w:p>
        </w:tc>
      </w:tr>
      <w:tr w:rsidR="00FF6C7B" w14:paraId="7C959234" w14:textId="77777777" w:rsidTr="00B7076D">
        <w:trPr>
          <w:trHeight w:val="432"/>
        </w:trPr>
        <w:tc>
          <w:tcPr>
            <w:tcW w:w="3450" w:type="dxa"/>
            <w:vAlign w:val="center"/>
          </w:tcPr>
          <w:p w14:paraId="46B2C2BD" w14:textId="779BB57C" w:rsidR="00FF6C7B" w:rsidRPr="00641281" w:rsidRDefault="00FF6C7B" w:rsidP="00B7076D">
            <w:pPr>
              <w:pStyle w:val="TableTextBulletSublevel3"/>
              <w:numPr>
                <w:ilvl w:val="0"/>
                <w:numId w:val="0"/>
              </w:numPr>
              <w:jc w:val="center"/>
            </w:pPr>
            <w:r>
              <w:t>API Gateway</w:t>
            </w:r>
          </w:p>
        </w:tc>
        <w:tc>
          <w:tcPr>
            <w:tcW w:w="4320" w:type="dxa"/>
            <w:vAlign w:val="center"/>
          </w:tcPr>
          <w:p w14:paraId="1E2AE5C6" w14:textId="003120BF" w:rsidR="00FF6C7B" w:rsidRPr="00E61625" w:rsidRDefault="00FF6C7B" w:rsidP="00B7076D">
            <w:pPr>
              <w:pStyle w:val="TableTextBulletSublevel3Indent"/>
              <w:ind w:left="0"/>
              <w:jc w:val="center"/>
            </w:pPr>
            <w:r>
              <w:t>31843</w:t>
            </w:r>
          </w:p>
        </w:tc>
        <w:tc>
          <w:tcPr>
            <w:tcW w:w="3030" w:type="dxa"/>
            <w:vAlign w:val="center"/>
          </w:tcPr>
          <w:p w14:paraId="6EBDA5FB" w14:textId="1F2B5E79" w:rsidR="00FF6C7B" w:rsidRPr="00641281" w:rsidRDefault="00FF6C7B" w:rsidP="00B7076D">
            <w:pPr>
              <w:pStyle w:val="TableText"/>
              <w:jc w:val="center"/>
            </w:pPr>
            <w:r>
              <w:t>8443</w:t>
            </w:r>
          </w:p>
        </w:tc>
      </w:tr>
      <w:tr w:rsidR="00FF6C7B" w14:paraId="0F8154A4" w14:textId="77777777" w:rsidTr="00B7076D">
        <w:trPr>
          <w:trHeight w:val="432"/>
        </w:trPr>
        <w:tc>
          <w:tcPr>
            <w:tcW w:w="3450" w:type="dxa"/>
            <w:vAlign w:val="center"/>
          </w:tcPr>
          <w:p w14:paraId="1116D732" w14:textId="158DE795" w:rsidR="00FF6C7B" w:rsidRDefault="00FF6C7B" w:rsidP="00B7076D">
            <w:pPr>
              <w:pStyle w:val="TableTextBullet"/>
              <w:numPr>
                <w:ilvl w:val="0"/>
                <w:numId w:val="0"/>
              </w:numPr>
              <w:ind w:left="360" w:hanging="360"/>
              <w:jc w:val="center"/>
            </w:pPr>
            <w:r>
              <w:t>Live API Creator</w:t>
            </w:r>
          </w:p>
        </w:tc>
        <w:tc>
          <w:tcPr>
            <w:tcW w:w="4320" w:type="dxa"/>
            <w:vAlign w:val="center"/>
          </w:tcPr>
          <w:p w14:paraId="344A47D8" w14:textId="25BC36E1" w:rsidR="00FF6C7B" w:rsidRDefault="00FF6C7B" w:rsidP="00B7076D">
            <w:pPr>
              <w:pStyle w:val="TableTextBullet"/>
              <w:numPr>
                <w:ilvl w:val="0"/>
                <w:numId w:val="0"/>
              </w:numPr>
              <w:tabs>
                <w:tab w:val="clear" w:pos="360"/>
              </w:tabs>
              <w:ind w:left="360" w:hanging="360"/>
              <w:jc w:val="center"/>
            </w:pPr>
            <w:r>
              <w:t>31080</w:t>
            </w:r>
          </w:p>
        </w:tc>
        <w:tc>
          <w:tcPr>
            <w:tcW w:w="3030" w:type="dxa"/>
            <w:vAlign w:val="center"/>
          </w:tcPr>
          <w:p w14:paraId="20B30987" w14:textId="17ED0554" w:rsidR="00FF6C7B" w:rsidRPr="00641281" w:rsidRDefault="00FF6C7B" w:rsidP="00B7076D">
            <w:pPr>
              <w:pStyle w:val="TableText"/>
              <w:jc w:val="center"/>
            </w:pPr>
            <w:r>
              <w:t>8080</w:t>
            </w:r>
          </w:p>
        </w:tc>
      </w:tr>
    </w:tbl>
    <w:p w14:paraId="4649F0DB" w14:textId="36EFB318" w:rsidR="00B7076D" w:rsidRDefault="00B7076D">
      <w:pPr>
        <w:spacing w:after="0" w:line="240" w:lineRule="auto"/>
      </w:pPr>
    </w:p>
    <w:p w14:paraId="185EBBED" w14:textId="439500BB" w:rsidR="0040127C" w:rsidRDefault="00A94C1B" w:rsidP="00993D16">
      <w:pPr>
        <w:pStyle w:val="Step"/>
        <w:numPr>
          <w:ilvl w:val="0"/>
          <w:numId w:val="30"/>
        </w:numPr>
      </w:pPr>
      <w:r>
        <w:t>From the GCP Console make sure the newly created project is selected and Click the Hamburger icon in the upper left-hand corner beside the “Google Cloud Platform” title.</w:t>
      </w:r>
    </w:p>
    <w:p w14:paraId="156E8A8E" w14:textId="738A99BA" w:rsidR="00A94C1B" w:rsidRDefault="00A94C1B" w:rsidP="00993D16">
      <w:pPr>
        <w:pStyle w:val="Step"/>
        <w:numPr>
          <w:ilvl w:val="0"/>
          <w:numId w:val="30"/>
        </w:numPr>
      </w:pPr>
      <w:r>
        <w:t xml:space="preserve">Scroll down to VPC network and select VPC network </w:t>
      </w:r>
      <w:r>
        <w:sym w:font="Wingdings" w:char="F0E0"/>
      </w:r>
      <w:r w:rsidR="00BE0914">
        <w:t xml:space="preserve"> </w:t>
      </w:r>
      <w:r>
        <w:t>Firewall rules</w:t>
      </w:r>
    </w:p>
    <w:p w14:paraId="134AC688" w14:textId="4AAB82A7" w:rsidR="00A94C1B" w:rsidRDefault="00A94C1B" w:rsidP="00A94C1B">
      <w:pPr>
        <w:pStyle w:val="CaptionFigure"/>
      </w:pPr>
      <w:r>
        <w:t>Create Firewall Rule: Firewall Rules</w:t>
      </w:r>
    </w:p>
    <w:p w14:paraId="30C013B1" w14:textId="7F7122E9" w:rsidR="00A94C1B" w:rsidRDefault="00A94C1B" w:rsidP="00A94C1B">
      <w:pPr>
        <w:pStyle w:val="Body"/>
      </w:pPr>
      <w:bookmarkStart w:id="11" w:name="_Toc7095587"/>
      <w:r w:rsidRPr="00224609">
        <w:rPr>
          <w:rFonts w:asciiTheme="minorHAnsi" w:hAnsiTheme="minorHAnsi" w:cstheme="minorHAnsi"/>
          <w:noProof/>
          <w:color w:val="000000" w:themeColor="text1"/>
        </w:rPr>
        <w:drawing>
          <wp:inline distT="0" distB="0" distL="0" distR="0" wp14:anchorId="581D0339" wp14:editId="18B75881">
            <wp:extent cx="4297680" cy="25694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7680" cy="2569464"/>
                    </a:xfrm>
                    <a:prstGeom prst="rect">
                      <a:avLst/>
                    </a:prstGeom>
                  </pic:spPr>
                </pic:pic>
              </a:graphicData>
            </a:graphic>
          </wp:inline>
        </w:drawing>
      </w:r>
      <w:bookmarkEnd w:id="11"/>
    </w:p>
    <w:p w14:paraId="6F86B98E" w14:textId="29955FA6" w:rsidR="00AA442D" w:rsidRDefault="00AA442D">
      <w:pPr>
        <w:spacing w:after="0" w:line="240" w:lineRule="auto"/>
        <w:rPr>
          <w:rFonts w:asciiTheme="minorHAnsi" w:hAnsiTheme="minorHAnsi" w:cstheme="minorHAnsi"/>
          <w:color w:val="000000" w:themeColor="text1"/>
        </w:rPr>
      </w:pPr>
      <w:bookmarkStart w:id="12" w:name="_Toc7095588"/>
    </w:p>
    <w:p w14:paraId="3A68C852" w14:textId="2A49E298" w:rsidR="00A94C1B" w:rsidRPr="00CD330E" w:rsidRDefault="00CD330E" w:rsidP="00A94C1B">
      <w:pPr>
        <w:pStyle w:val="Step"/>
      </w:pPr>
      <w:r>
        <w:rPr>
          <w:rFonts w:asciiTheme="minorHAnsi" w:hAnsiTheme="minorHAnsi" w:cstheme="minorHAnsi"/>
          <w:color w:val="000000" w:themeColor="text1"/>
        </w:rPr>
        <w:t>Select “CREATE FIREWALL RULE” from the top and add the following details to the rule:</w:t>
      </w:r>
      <w:bookmarkEnd w:id="12"/>
    </w:p>
    <w:p w14:paraId="49BDC66C" w14:textId="6DB40B3D" w:rsidR="00CD330E" w:rsidRDefault="00CD330E" w:rsidP="00CD330E">
      <w:pPr>
        <w:pStyle w:val="StepSubitem"/>
      </w:pPr>
      <w:r>
        <w:t>Name: allow-all-</w:t>
      </w:r>
      <w:proofErr w:type="spellStart"/>
      <w:r>
        <w:t>nodeports</w:t>
      </w:r>
      <w:proofErr w:type="spellEnd"/>
    </w:p>
    <w:p w14:paraId="2F201940" w14:textId="0D6BFBF2" w:rsidR="00CD330E" w:rsidRDefault="00CD330E" w:rsidP="00CD330E">
      <w:pPr>
        <w:pStyle w:val="StepSubitem"/>
      </w:pPr>
      <w:r>
        <w:t xml:space="preserve">Description: Allows Access on the </w:t>
      </w:r>
      <w:proofErr w:type="spellStart"/>
      <w:r>
        <w:t>Nodeports</w:t>
      </w:r>
      <w:proofErr w:type="spellEnd"/>
      <w:r>
        <w:t xml:space="preserve"> Exposed for the K8S Demo</w:t>
      </w:r>
    </w:p>
    <w:p w14:paraId="02AD21E6" w14:textId="5965A631" w:rsidR="00CD330E" w:rsidRDefault="00CD330E" w:rsidP="00CD330E">
      <w:pPr>
        <w:pStyle w:val="StepSubitem"/>
      </w:pPr>
      <w:r>
        <w:t>Targets: All instance in the network</w:t>
      </w:r>
    </w:p>
    <w:p w14:paraId="2BA5815D" w14:textId="1CC72D1D" w:rsidR="00CD330E" w:rsidRDefault="00CD330E" w:rsidP="00CD330E">
      <w:pPr>
        <w:pStyle w:val="StepSubitem"/>
      </w:pPr>
      <w:r>
        <w:t xml:space="preserve">Source IP ranges: 0.0.0.0/0 or use your </w:t>
      </w:r>
      <w:proofErr w:type="spellStart"/>
      <w:r>
        <w:t>NAT’d</w:t>
      </w:r>
      <w:proofErr w:type="spellEnd"/>
      <w:r>
        <w:t xml:space="preserve"> IP Address discovered with </w:t>
      </w:r>
      <w:proofErr w:type="spellStart"/>
      <w:r>
        <w:t>whatsmyip</w:t>
      </w:r>
      <w:proofErr w:type="spellEnd"/>
    </w:p>
    <w:p w14:paraId="201A7A98" w14:textId="0A76ADD6" w:rsidR="00CD330E" w:rsidRDefault="00CD330E" w:rsidP="00CD330E">
      <w:pPr>
        <w:pStyle w:val="StepSubitem"/>
      </w:pPr>
      <w:r>
        <w:t xml:space="preserve">Specified protocols and ports: Select the </w:t>
      </w:r>
      <w:proofErr w:type="spellStart"/>
      <w:r>
        <w:t>tcp</w:t>
      </w:r>
      <w:proofErr w:type="spellEnd"/>
      <w:r>
        <w:t xml:space="preserve"> box and type: 32080,31843,31080</w:t>
      </w:r>
    </w:p>
    <w:p w14:paraId="05F79DFF" w14:textId="73E34703" w:rsidR="00D637E5" w:rsidRDefault="00D637E5" w:rsidP="00D637E5">
      <w:pPr>
        <w:pStyle w:val="Step"/>
      </w:pPr>
      <w:r>
        <w:t>Click “Create”</w:t>
      </w:r>
    </w:p>
    <w:p w14:paraId="31DA943E" w14:textId="34A43167" w:rsidR="00CD330E" w:rsidRDefault="00875655" w:rsidP="00CD330E">
      <w:pPr>
        <w:pStyle w:val="CaptionFigure"/>
      </w:pPr>
      <w:r>
        <w:t>Create Firewall Rule: Configure Firewall Rule</w:t>
      </w:r>
    </w:p>
    <w:p w14:paraId="1A081117" w14:textId="7429CDCA" w:rsidR="00875655" w:rsidRPr="00875655" w:rsidRDefault="00D637E5" w:rsidP="00875655">
      <w:pPr>
        <w:pStyle w:val="Body"/>
      </w:pPr>
      <w:r w:rsidRPr="00D637E5">
        <w:drawing>
          <wp:inline distT="0" distB="0" distL="0" distR="0" wp14:anchorId="02C8ABC8" wp14:editId="299DB1EB">
            <wp:extent cx="4700016" cy="6153912"/>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00016" cy="6153912"/>
                    </a:xfrm>
                    <a:prstGeom prst="rect">
                      <a:avLst/>
                    </a:prstGeom>
                  </pic:spPr>
                </pic:pic>
              </a:graphicData>
            </a:graphic>
          </wp:inline>
        </w:drawing>
      </w:r>
    </w:p>
    <w:p w14:paraId="61AD5A96" w14:textId="1655818A" w:rsidR="00A15F7A" w:rsidRDefault="00A15F7A" w:rsidP="00A15F7A">
      <w:pPr>
        <w:pStyle w:val="Heading10"/>
      </w:pPr>
      <w:bookmarkStart w:id="13" w:name="_Toc489605811"/>
      <w:bookmarkStart w:id="14" w:name="_Toc7139884"/>
      <w:r>
        <w:lastRenderedPageBreak/>
        <w:t>Configure the Kubernetes Manifest Files</w:t>
      </w:r>
      <w:bookmarkEnd w:id="14"/>
    </w:p>
    <w:p w14:paraId="1B8D02EB" w14:textId="41FFFC6F" w:rsidR="00A15F7A" w:rsidRDefault="00A15F7A" w:rsidP="00A15F7A">
      <w:pPr>
        <w:pStyle w:val="Body"/>
      </w:pPr>
      <w:r>
        <w:t>All of the necessary Manifest (YAML) files as well as shell scripts which initialize the containers from the Manifest files are hosted in GitHub. The following steps guide the reader through the process of downloading the files from GitHub and configuring them to work within the newly created Kubernetes Cluster.</w:t>
      </w:r>
    </w:p>
    <w:p w14:paraId="1483FD60" w14:textId="6CB905B2" w:rsidR="003423F3" w:rsidRDefault="008B2D20" w:rsidP="008B2D20">
      <w:pPr>
        <w:pStyle w:val="Heading20"/>
      </w:pPr>
      <w:bookmarkStart w:id="15" w:name="_Toc7139885"/>
      <w:r>
        <w:t>Enter the Kubernetes Cluster’s Cloud Shell</w:t>
      </w:r>
      <w:bookmarkEnd w:id="15"/>
    </w:p>
    <w:p w14:paraId="65C458C5" w14:textId="77777777" w:rsidR="005D55F4" w:rsidRDefault="005D55F4" w:rsidP="00993D16">
      <w:pPr>
        <w:pStyle w:val="Step"/>
        <w:numPr>
          <w:ilvl w:val="0"/>
          <w:numId w:val="31"/>
        </w:numPr>
      </w:pPr>
      <w:r>
        <w:t>From the GCP Console make sure the newly created project is selected and Click the Hamburger icon in the upper left-hand corner beside the “Google Cloud Platform” title.</w:t>
      </w:r>
    </w:p>
    <w:p w14:paraId="49597504" w14:textId="77777777" w:rsidR="005D55F4" w:rsidRDefault="005D55F4" w:rsidP="00993D16">
      <w:pPr>
        <w:pStyle w:val="Step"/>
        <w:numPr>
          <w:ilvl w:val="0"/>
          <w:numId w:val="31"/>
        </w:numPr>
      </w:pPr>
      <w:r>
        <w:t>Scroll down and click on “Kubernetes Engine”</w:t>
      </w:r>
    </w:p>
    <w:p w14:paraId="39C894F0" w14:textId="77777777" w:rsidR="005D55F4" w:rsidRDefault="005D55F4" w:rsidP="00993D16">
      <w:pPr>
        <w:pStyle w:val="Step"/>
        <w:numPr>
          <w:ilvl w:val="0"/>
          <w:numId w:val="31"/>
        </w:numPr>
      </w:pPr>
      <w:r>
        <w:t>Connect to the Kubernetes cluster by clicking “Connect”</w:t>
      </w:r>
    </w:p>
    <w:p w14:paraId="5C6A3119" w14:textId="295C3625" w:rsidR="005D55F4" w:rsidRDefault="005D55F4" w:rsidP="005D55F4">
      <w:pPr>
        <w:pStyle w:val="CaptionFigure"/>
      </w:pPr>
      <w:r>
        <w:t xml:space="preserve">Connect to K8S Cluster: </w:t>
      </w:r>
      <w:r w:rsidR="00E46A6E">
        <w:t>Connect</w:t>
      </w:r>
    </w:p>
    <w:p w14:paraId="695742BA" w14:textId="3FCE83C6" w:rsidR="00A15F7A" w:rsidRDefault="005D55F4" w:rsidP="005D55F4">
      <w:pPr>
        <w:pStyle w:val="CaptionFigure"/>
        <w:numPr>
          <w:ilvl w:val="0"/>
          <w:numId w:val="0"/>
        </w:numPr>
      </w:pPr>
      <w:r w:rsidRPr="005D55F4">
        <w:drawing>
          <wp:inline distT="0" distB="0" distL="0" distR="0" wp14:anchorId="790FC10F" wp14:editId="31FA802A">
            <wp:extent cx="5276088" cy="1636776"/>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6088" cy="1636776"/>
                    </a:xfrm>
                    <a:prstGeom prst="rect">
                      <a:avLst/>
                    </a:prstGeom>
                  </pic:spPr>
                </pic:pic>
              </a:graphicData>
            </a:graphic>
          </wp:inline>
        </w:drawing>
      </w:r>
      <w:r w:rsidR="00A15F7A">
        <w:t xml:space="preserve"> </w:t>
      </w:r>
    </w:p>
    <w:p w14:paraId="70A21D71" w14:textId="16506214" w:rsidR="00E46A6E" w:rsidRDefault="00E46A6E" w:rsidP="00E46A6E">
      <w:pPr>
        <w:pStyle w:val="Body"/>
      </w:pPr>
    </w:p>
    <w:p w14:paraId="24CF4DA4" w14:textId="3189F327" w:rsidR="00E46A6E" w:rsidRDefault="00352317" w:rsidP="00E46A6E">
      <w:pPr>
        <w:pStyle w:val="Step"/>
      </w:pPr>
      <w:r>
        <w:t>Click the “Run in Cloud Shell” Button</w:t>
      </w:r>
    </w:p>
    <w:p w14:paraId="1441F6E9" w14:textId="5CC53968" w:rsidR="00352317" w:rsidRDefault="00352317" w:rsidP="00352317">
      <w:pPr>
        <w:pStyle w:val="CaptionFigure"/>
      </w:pPr>
      <w:r>
        <w:t xml:space="preserve">Connect to K8S Cluster: Connect </w:t>
      </w:r>
      <w:proofErr w:type="gramStart"/>
      <w:r>
        <w:t>To</w:t>
      </w:r>
      <w:proofErr w:type="gramEnd"/>
      <w:r>
        <w:t xml:space="preserve"> the Cluster</w:t>
      </w:r>
    </w:p>
    <w:p w14:paraId="29C0A7E5" w14:textId="2F23CA56" w:rsidR="00352317" w:rsidRDefault="00352317" w:rsidP="00352317">
      <w:pPr>
        <w:pStyle w:val="Step"/>
        <w:numPr>
          <w:ilvl w:val="0"/>
          <w:numId w:val="0"/>
        </w:numPr>
      </w:pPr>
      <w:r w:rsidRPr="00352317">
        <w:drawing>
          <wp:inline distT="0" distB="0" distL="0" distR="0" wp14:anchorId="75091401" wp14:editId="062E0934">
            <wp:extent cx="4187952" cy="2587752"/>
            <wp:effectExtent l="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87952" cy="2587752"/>
                    </a:xfrm>
                    <a:prstGeom prst="rect">
                      <a:avLst/>
                    </a:prstGeom>
                  </pic:spPr>
                </pic:pic>
              </a:graphicData>
            </a:graphic>
          </wp:inline>
        </w:drawing>
      </w:r>
    </w:p>
    <w:p w14:paraId="403BA2B2" w14:textId="77777777" w:rsidR="00352317" w:rsidRDefault="00352317">
      <w:pPr>
        <w:spacing w:after="0" w:line="240" w:lineRule="auto"/>
      </w:pPr>
      <w:r>
        <w:br w:type="page"/>
      </w:r>
    </w:p>
    <w:p w14:paraId="0B1612CC" w14:textId="3FD35A54" w:rsidR="00352317" w:rsidRDefault="00352317" w:rsidP="00352317">
      <w:pPr>
        <w:pStyle w:val="Step"/>
      </w:pPr>
      <w:r>
        <w:lastRenderedPageBreak/>
        <w:t>Press “return” on the keyboard to enter the Cloud Shell</w:t>
      </w:r>
      <w:r w:rsidR="00D32BCA">
        <w:t xml:space="preserve"> once the Shell is displayed at the bottom of the Browser</w:t>
      </w:r>
    </w:p>
    <w:p w14:paraId="5428852D" w14:textId="149074FE" w:rsidR="00352317" w:rsidRDefault="00352317" w:rsidP="00352317">
      <w:pPr>
        <w:pStyle w:val="CaptionFigure"/>
      </w:pPr>
      <w:r>
        <w:t>Connect to K8S Cluster: Enter Cloud Shell</w:t>
      </w:r>
    </w:p>
    <w:p w14:paraId="04E4EF19" w14:textId="0BDB2315" w:rsidR="00352317" w:rsidRPr="00352317" w:rsidRDefault="00352317" w:rsidP="00352317">
      <w:pPr>
        <w:pStyle w:val="Body"/>
      </w:pPr>
      <w:r w:rsidRPr="00352317">
        <w:drawing>
          <wp:inline distT="0" distB="0" distL="0" distR="0" wp14:anchorId="70DD8491" wp14:editId="628839C9">
            <wp:extent cx="5184648" cy="350215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4648" cy="3502152"/>
                    </a:xfrm>
                    <a:prstGeom prst="rect">
                      <a:avLst/>
                    </a:prstGeom>
                  </pic:spPr>
                </pic:pic>
              </a:graphicData>
            </a:graphic>
          </wp:inline>
        </w:drawing>
      </w:r>
    </w:p>
    <w:p w14:paraId="0B9532C8" w14:textId="54626674" w:rsidR="00A15F7A" w:rsidRDefault="00DC74D6" w:rsidP="00DC74D6">
      <w:pPr>
        <w:pStyle w:val="Heading20"/>
      </w:pPr>
      <w:bookmarkStart w:id="16" w:name="_Toc7139886"/>
      <w:r>
        <w:t>Download the Manifest Files from GitHub</w:t>
      </w:r>
      <w:bookmarkEnd w:id="16"/>
    </w:p>
    <w:p w14:paraId="5E014D33" w14:textId="30444B2B" w:rsidR="007C1726" w:rsidRDefault="00BD4721" w:rsidP="00993D16">
      <w:pPr>
        <w:pStyle w:val="Step"/>
        <w:numPr>
          <w:ilvl w:val="0"/>
          <w:numId w:val="32"/>
        </w:numPr>
      </w:pPr>
      <w:r>
        <w:t>Run the following command from within the Cloud Shell:</w:t>
      </w:r>
    </w:p>
    <w:p w14:paraId="47047EC5" w14:textId="56F6D082" w:rsidR="00BD4721" w:rsidRDefault="00BD4721" w:rsidP="00993D16">
      <w:pPr>
        <w:pStyle w:val="StepSubitem"/>
        <w:numPr>
          <w:ilvl w:val="1"/>
          <w:numId w:val="32"/>
        </w:numPr>
      </w:pPr>
      <w:r w:rsidRPr="00BD4721">
        <w:t xml:space="preserve">git clone </w:t>
      </w:r>
      <w:hyperlink r:id="rId30" w:history="1">
        <w:r w:rsidRPr="00B8106E">
          <w:rPr>
            <w:rStyle w:val="Hyperlink"/>
          </w:rPr>
          <w:t>https://github.com/matkeller/plano-k8s.git</w:t>
        </w:r>
      </w:hyperlink>
    </w:p>
    <w:p w14:paraId="2A6F13C8" w14:textId="56896C13" w:rsidR="00BD4721" w:rsidRDefault="00BD4721" w:rsidP="00BD4721">
      <w:pPr>
        <w:pStyle w:val="CaptionFigure"/>
      </w:pPr>
      <w:r>
        <w:t>Manifest Files: Download</w:t>
      </w:r>
    </w:p>
    <w:p w14:paraId="7103EF0A" w14:textId="74FB5615" w:rsidR="00BD4721" w:rsidRDefault="00BD4721" w:rsidP="00BD4721">
      <w:pPr>
        <w:pStyle w:val="Body"/>
      </w:pPr>
      <w:r w:rsidRPr="00BD4721">
        <w:drawing>
          <wp:inline distT="0" distB="0" distL="0" distR="0" wp14:anchorId="5335C063" wp14:editId="298F2E98">
            <wp:extent cx="5175504" cy="2724912"/>
            <wp:effectExtent l="0" t="0" r="635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5504" cy="2724912"/>
                    </a:xfrm>
                    <a:prstGeom prst="rect">
                      <a:avLst/>
                    </a:prstGeom>
                  </pic:spPr>
                </pic:pic>
              </a:graphicData>
            </a:graphic>
          </wp:inline>
        </w:drawing>
      </w:r>
    </w:p>
    <w:p w14:paraId="4478CE12" w14:textId="69866D8A" w:rsidR="00BD4721" w:rsidRDefault="00BD4721">
      <w:pPr>
        <w:spacing w:after="0" w:line="240" w:lineRule="auto"/>
        <w:rPr>
          <w:lang w:val="en-GB" w:eastAsia="ja-JP"/>
        </w:rPr>
      </w:pPr>
      <w:r>
        <w:br w:type="page"/>
      </w:r>
    </w:p>
    <w:p w14:paraId="652541A3" w14:textId="0789CE85" w:rsidR="00BD4721" w:rsidRDefault="00BD4721" w:rsidP="00BD4721">
      <w:pPr>
        <w:pStyle w:val="Step"/>
      </w:pPr>
      <w:r>
        <w:lastRenderedPageBreak/>
        <w:t>Verify the files have downloaded by running the following commands</w:t>
      </w:r>
      <w:r w:rsidR="007620D3">
        <w:t xml:space="preserve"> within the Cloud Shell</w:t>
      </w:r>
      <w:r>
        <w:t>:</w:t>
      </w:r>
    </w:p>
    <w:p w14:paraId="2FD738E9" w14:textId="62639604" w:rsidR="00BD4721" w:rsidRDefault="00117466" w:rsidP="00BD4721">
      <w:pPr>
        <w:pStyle w:val="StepSubitem"/>
      </w:pPr>
      <w:r>
        <w:t>cd plano-k8s</w:t>
      </w:r>
    </w:p>
    <w:p w14:paraId="217F13FC" w14:textId="228E68FD" w:rsidR="00117466" w:rsidRDefault="00117466" w:rsidP="00BD4721">
      <w:pPr>
        <w:pStyle w:val="StepSubitem"/>
      </w:pPr>
      <w:r>
        <w:t>ls -</w:t>
      </w:r>
      <w:proofErr w:type="spellStart"/>
      <w:r>
        <w:t>alh</w:t>
      </w:r>
      <w:proofErr w:type="spellEnd"/>
    </w:p>
    <w:p w14:paraId="4C5E7E69" w14:textId="452AB353" w:rsidR="00117466" w:rsidRDefault="00117466" w:rsidP="00117466">
      <w:pPr>
        <w:pStyle w:val="CaptionFigure"/>
      </w:pPr>
      <w:r>
        <w:t>Manifest Files: Verification of Download</w:t>
      </w:r>
    </w:p>
    <w:p w14:paraId="122E5E2F" w14:textId="5BC74F4A" w:rsidR="00117466" w:rsidRPr="00117466" w:rsidRDefault="003A43C7" w:rsidP="00117466">
      <w:pPr>
        <w:pStyle w:val="Body"/>
      </w:pPr>
      <w:r w:rsidRPr="003A43C7">
        <w:drawing>
          <wp:inline distT="0" distB="0" distL="0" distR="0" wp14:anchorId="0839B51C" wp14:editId="2BCF440D">
            <wp:extent cx="4910328" cy="3776472"/>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10328" cy="3776472"/>
                    </a:xfrm>
                    <a:prstGeom prst="rect">
                      <a:avLst/>
                    </a:prstGeom>
                  </pic:spPr>
                </pic:pic>
              </a:graphicData>
            </a:graphic>
          </wp:inline>
        </w:drawing>
      </w:r>
    </w:p>
    <w:p w14:paraId="11821C1F" w14:textId="77777777" w:rsidR="007B1827" w:rsidRDefault="007B1827">
      <w:pPr>
        <w:spacing w:after="0" w:line="240" w:lineRule="auto"/>
        <w:rPr>
          <w:b/>
          <w:sz w:val="28"/>
          <w:lang w:val="en-GB" w:eastAsia="ja-JP"/>
        </w:rPr>
      </w:pPr>
      <w:r>
        <w:br w:type="page"/>
      </w:r>
    </w:p>
    <w:p w14:paraId="45C7C083" w14:textId="20020E44" w:rsidR="00B16153" w:rsidRDefault="00B16153" w:rsidP="00B16153">
      <w:pPr>
        <w:pStyle w:val="Heading20"/>
      </w:pPr>
      <w:bookmarkStart w:id="17" w:name="_Toc7139887"/>
      <w:r>
        <w:lastRenderedPageBreak/>
        <w:t xml:space="preserve">Edit the </w:t>
      </w:r>
      <w:r w:rsidR="008407CA">
        <w:t>Deployment Script</w:t>
      </w:r>
      <w:r w:rsidR="00BA7A5C">
        <w:t xml:space="preserve"> and LAC API Gateway Policy File</w:t>
      </w:r>
      <w:bookmarkEnd w:id="17"/>
    </w:p>
    <w:p w14:paraId="66D9256B" w14:textId="07369D5F" w:rsidR="007B1827" w:rsidRDefault="007B1827" w:rsidP="007B1827">
      <w:pPr>
        <w:pStyle w:val="Heading30"/>
      </w:pPr>
      <w:r>
        <w:t>deploy.sh</w:t>
      </w:r>
    </w:p>
    <w:p w14:paraId="015A828D" w14:textId="2B7749C1" w:rsidR="00B16153" w:rsidRDefault="002C1A94" w:rsidP="00993D16">
      <w:pPr>
        <w:pStyle w:val="Step"/>
        <w:numPr>
          <w:ilvl w:val="0"/>
          <w:numId w:val="33"/>
        </w:numPr>
      </w:pPr>
      <w:r>
        <w:t>Obtain the Kubernetes Cluster Node’s External IP Address by running the following command from the Cloud Shell:</w:t>
      </w:r>
    </w:p>
    <w:p w14:paraId="1A55391F" w14:textId="37FCA80F" w:rsidR="002C1A94" w:rsidRDefault="00340836" w:rsidP="00993D16">
      <w:pPr>
        <w:pStyle w:val="StepSubitem"/>
        <w:numPr>
          <w:ilvl w:val="1"/>
          <w:numId w:val="33"/>
        </w:numPr>
      </w:pPr>
      <w:proofErr w:type="spellStart"/>
      <w:r>
        <w:t>k</w:t>
      </w:r>
      <w:r w:rsidR="002C1A94">
        <w:t>ubectl</w:t>
      </w:r>
      <w:proofErr w:type="spellEnd"/>
      <w:r w:rsidR="002C1A94">
        <w:t xml:space="preserve"> describe node |</w:t>
      </w:r>
      <w:proofErr w:type="spellStart"/>
      <w:r w:rsidR="002C1A94">
        <w:t>egrep</w:t>
      </w:r>
      <w:proofErr w:type="spellEnd"/>
      <w:r w:rsidR="002C1A94">
        <w:t xml:space="preserve"> External</w:t>
      </w:r>
    </w:p>
    <w:p w14:paraId="23BDE433" w14:textId="4D5FC367" w:rsidR="002C1A94" w:rsidRDefault="002C1A94" w:rsidP="002C1A94">
      <w:pPr>
        <w:pStyle w:val="CaptionFigure"/>
      </w:pPr>
      <w:r>
        <w:t>Cluster Node: External IP Address</w:t>
      </w:r>
    </w:p>
    <w:p w14:paraId="6DD82427" w14:textId="203EE402" w:rsidR="002C1A94" w:rsidRPr="002C1A94" w:rsidRDefault="00340836" w:rsidP="002C1A94">
      <w:pPr>
        <w:pStyle w:val="Body"/>
      </w:pPr>
      <w:r w:rsidRPr="00340836">
        <w:drawing>
          <wp:inline distT="0" distB="0" distL="0" distR="0" wp14:anchorId="27BDF493" wp14:editId="4650E1CA">
            <wp:extent cx="5038344" cy="250545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8344" cy="2505456"/>
                    </a:xfrm>
                    <a:prstGeom prst="rect">
                      <a:avLst/>
                    </a:prstGeom>
                  </pic:spPr>
                </pic:pic>
              </a:graphicData>
            </a:graphic>
          </wp:inline>
        </w:drawing>
      </w:r>
    </w:p>
    <w:p w14:paraId="21992949" w14:textId="7BDF0549" w:rsidR="00B03F2B" w:rsidRDefault="00C25278" w:rsidP="00B03F2B">
      <w:pPr>
        <w:pStyle w:val="Step"/>
      </w:pPr>
      <w:r>
        <w:t>Make sure the current directory is the plano-k8s directory and r</w:t>
      </w:r>
      <w:r w:rsidR="007B1827">
        <w:t xml:space="preserve">un the following commands within the Cloud Shell to use the vi editor to open the deploy.sh </w:t>
      </w:r>
      <w:r w:rsidR="003129F6">
        <w:t>script</w:t>
      </w:r>
      <w:r w:rsidR="007B1827">
        <w:t xml:space="preserve"> and replace the 192.186.99.100 </w:t>
      </w:r>
      <w:r w:rsidR="004004C2">
        <w:t xml:space="preserve">placeholder </w:t>
      </w:r>
      <w:r w:rsidR="007B1827">
        <w:t>address with the External IP Address noted above in step 1:</w:t>
      </w:r>
    </w:p>
    <w:p w14:paraId="47F92A2A" w14:textId="198361CD" w:rsidR="007B1827" w:rsidRDefault="007B1827" w:rsidP="007B1827">
      <w:pPr>
        <w:pStyle w:val="StepSubitem"/>
      </w:pPr>
      <w:r>
        <w:t xml:space="preserve">vi deploy.sh </w:t>
      </w:r>
    </w:p>
    <w:p w14:paraId="604BC1F9" w14:textId="489F9714" w:rsidR="007B1827" w:rsidRDefault="007B1827" w:rsidP="007B1827">
      <w:pPr>
        <w:pStyle w:val="StepSubitem"/>
      </w:pPr>
      <w:proofErr w:type="gramStart"/>
      <w:r>
        <w:t>:%</w:t>
      </w:r>
      <w:proofErr w:type="gramEnd"/>
      <w:r>
        <w:t>s/192.168.99.100/34.74.102.33/</w:t>
      </w:r>
    </w:p>
    <w:p w14:paraId="2D73B408" w14:textId="07E71D5B" w:rsidR="007B1827" w:rsidRDefault="0091246E" w:rsidP="007B1827">
      <w:pPr>
        <w:pStyle w:val="Step"/>
      </w:pPr>
      <w:r>
        <w:t>Press</w:t>
      </w:r>
      <w:r w:rsidR="007B1827">
        <w:t xml:space="preserve"> esc on the keyboard and type </w:t>
      </w:r>
      <w:proofErr w:type="gramStart"/>
      <w:r w:rsidR="007B1827">
        <w:t>“:</w:t>
      </w:r>
      <w:proofErr w:type="spellStart"/>
      <w:r w:rsidR="007B1827">
        <w:t>wq</w:t>
      </w:r>
      <w:proofErr w:type="spellEnd"/>
      <w:proofErr w:type="gramEnd"/>
      <w:r w:rsidR="007B1827">
        <w:t xml:space="preserve">!” without the surrounding </w:t>
      </w:r>
      <w:r w:rsidR="008407CA">
        <w:t>quotes</w:t>
      </w:r>
      <w:r w:rsidR="007B1827">
        <w:t xml:space="preserve"> to exit the vi editor and save the deploy.sh </w:t>
      </w:r>
      <w:r w:rsidR="003129F6">
        <w:t>script</w:t>
      </w:r>
      <w:r w:rsidR="007B1827">
        <w:t>.</w:t>
      </w:r>
    </w:p>
    <w:p w14:paraId="681D8292" w14:textId="71F1FF36" w:rsidR="00420148" w:rsidRDefault="00420148" w:rsidP="007B1827">
      <w:pPr>
        <w:pStyle w:val="Step"/>
      </w:pPr>
      <w:r>
        <w:t xml:space="preserve">Run the following command within the Cloud Shell to change the permissions on the deploy.sh </w:t>
      </w:r>
      <w:r w:rsidR="004875B0">
        <w:t>and</w:t>
      </w:r>
      <w:r>
        <w:t xml:space="preserve"> allow execution:</w:t>
      </w:r>
    </w:p>
    <w:p w14:paraId="0426243F" w14:textId="6FAFD267" w:rsidR="00420148" w:rsidRDefault="00420148" w:rsidP="00993D16">
      <w:pPr>
        <w:pStyle w:val="StepSubitem"/>
      </w:pPr>
      <w:proofErr w:type="spellStart"/>
      <w:r>
        <w:t>chmod</w:t>
      </w:r>
      <w:proofErr w:type="spellEnd"/>
      <w:r>
        <w:t xml:space="preserve"> +x deploy.sh</w:t>
      </w:r>
    </w:p>
    <w:p w14:paraId="6A9ED4B6" w14:textId="7F21EF8A" w:rsidR="007B1827" w:rsidRDefault="005F0ABF" w:rsidP="005F0ABF">
      <w:pPr>
        <w:pStyle w:val="Heading30"/>
      </w:pPr>
      <w:r>
        <w:t>lac-policy.xml</w:t>
      </w:r>
    </w:p>
    <w:p w14:paraId="1A3336FC" w14:textId="6DED63DC" w:rsidR="005F0ABF" w:rsidRDefault="005F0ABF" w:rsidP="00993D16">
      <w:pPr>
        <w:pStyle w:val="Step"/>
        <w:numPr>
          <w:ilvl w:val="0"/>
          <w:numId w:val="34"/>
        </w:numPr>
      </w:pPr>
      <w:r>
        <w:t xml:space="preserve">Run the following commands within the Cloud Shell to use the vi editor to open the </w:t>
      </w:r>
      <w:r>
        <w:t>lac-policy.xml</w:t>
      </w:r>
      <w:r>
        <w:t xml:space="preserve"> script and replace the </w:t>
      </w:r>
      <w:r>
        <w:t>10.128.0.7</w:t>
      </w:r>
      <w:r>
        <w:t xml:space="preserve"> </w:t>
      </w:r>
      <w:r w:rsidR="004004C2">
        <w:t xml:space="preserve">placeholder </w:t>
      </w:r>
      <w:r>
        <w:t>address with the External IP Address noted above</w:t>
      </w:r>
      <w:r w:rsidR="00CD5071">
        <w:t>.</w:t>
      </w:r>
    </w:p>
    <w:p w14:paraId="39D128E1" w14:textId="6B9AA676" w:rsidR="005F0ABF" w:rsidRDefault="005F0ABF" w:rsidP="00993D16">
      <w:pPr>
        <w:pStyle w:val="StepSubitem"/>
        <w:numPr>
          <w:ilvl w:val="1"/>
          <w:numId w:val="34"/>
        </w:numPr>
      </w:pPr>
      <w:r>
        <w:t xml:space="preserve">vi </w:t>
      </w:r>
      <w:r>
        <w:t>lac-policy.xml</w:t>
      </w:r>
      <w:r>
        <w:t xml:space="preserve"> </w:t>
      </w:r>
    </w:p>
    <w:p w14:paraId="281A1695" w14:textId="708C6FA6" w:rsidR="005F0ABF" w:rsidRDefault="005F0ABF" w:rsidP="00993D16">
      <w:pPr>
        <w:pStyle w:val="StepSubitem"/>
        <w:numPr>
          <w:ilvl w:val="1"/>
          <w:numId w:val="34"/>
        </w:numPr>
      </w:pPr>
      <w:proofErr w:type="gramStart"/>
      <w:r>
        <w:t>:%</w:t>
      </w:r>
      <w:proofErr w:type="gramEnd"/>
      <w:r>
        <w:t>s/</w:t>
      </w:r>
      <w:r>
        <w:t>10.128.0.7/34.74.102.33/</w:t>
      </w:r>
    </w:p>
    <w:p w14:paraId="53EF733F" w14:textId="367D3FAC" w:rsidR="005F0ABF" w:rsidRDefault="00F51204" w:rsidP="00993D16">
      <w:pPr>
        <w:pStyle w:val="Step"/>
        <w:numPr>
          <w:ilvl w:val="0"/>
          <w:numId w:val="34"/>
        </w:numPr>
      </w:pPr>
      <w:r>
        <w:t>Press</w:t>
      </w:r>
      <w:r w:rsidR="005F0ABF">
        <w:t xml:space="preserve"> esc on the keyboard and type </w:t>
      </w:r>
      <w:proofErr w:type="gramStart"/>
      <w:r w:rsidR="005F0ABF">
        <w:t>“:</w:t>
      </w:r>
      <w:proofErr w:type="spellStart"/>
      <w:r w:rsidR="005F0ABF">
        <w:t>wq</w:t>
      </w:r>
      <w:proofErr w:type="spellEnd"/>
      <w:proofErr w:type="gramEnd"/>
      <w:r w:rsidR="005F0ABF">
        <w:t xml:space="preserve">!” without the surrounding </w:t>
      </w:r>
      <w:r w:rsidR="008407CA">
        <w:t>quotes</w:t>
      </w:r>
      <w:r w:rsidR="005F0ABF">
        <w:t xml:space="preserve"> to exit the vi editor and save the </w:t>
      </w:r>
      <w:r w:rsidR="005F0ABF">
        <w:t>lac-policy.xml file.</w:t>
      </w:r>
    </w:p>
    <w:p w14:paraId="7D1E644D" w14:textId="11FADB42" w:rsidR="00420148" w:rsidRDefault="00420148">
      <w:pPr>
        <w:spacing w:after="0" w:line="240" w:lineRule="auto"/>
        <w:rPr>
          <w:b/>
          <w:color w:val="000000" w:themeColor="text1"/>
          <w:sz w:val="24"/>
          <w:lang w:val="en-GB" w:eastAsia="ja-JP"/>
        </w:rPr>
      </w:pPr>
      <w:r>
        <w:br w:type="page"/>
      </w:r>
    </w:p>
    <w:p w14:paraId="5FBA1B10" w14:textId="176D4957" w:rsidR="00420148" w:rsidRDefault="00803B3E" w:rsidP="00803B3E">
      <w:pPr>
        <w:pStyle w:val="Heading10"/>
      </w:pPr>
      <w:bookmarkStart w:id="18" w:name="_Toc7139888"/>
      <w:r>
        <w:lastRenderedPageBreak/>
        <w:t>Initialize the Security and Integration Containers</w:t>
      </w:r>
      <w:bookmarkEnd w:id="18"/>
    </w:p>
    <w:p w14:paraId="5A8A1922" w14:textId="1FD9A0C0" w:rsidR="00803B3E" w:rsidRDefault="00803B3E" w:rsidP="00803B3E">
      <w:pPr>
        <w:pStyle w:val="Body"/>
      </w:pPr>
      <w:r>
        <w:t>Initializing the Containers using the downloaded Manifest files and Deployment script will create multiple containers within the GCP Kubernetes Cluster that will be externally accessible and easily taken down and rebuilt upon demonstration or testing.</w:t>
      </w:r>
    </w:p>
    <w:p w14:paraId="7AF8A8F5" w14:textId="77777777" w:rsidR="00803B3E" w:rsidRDefault="00803B3E" w:rsidP="00803B3E">
      <w:pPr>
        <w:pStyle w:val="Body"/>
      </w:pPr>
    </w:p>
    <w:p w14:paraId="50BC182E" w14:textId="148F0BF6" w:rsidR="00803B3E" w:rsidRDefault="00803B3E" w:rsidP="00993D16">
      <w:pPr>
        <w:pStyle w:val="Step"/>
        <w:numPr>
          <w:ilvl w:val="0"/>
          <w:numId w:val="35"/>
        </w:numPr>
      </w:pPr>
      <w:r>
        <w:t>From within the same Cloud Shell as above, make sure the current directory is the plano-k8s directory and run the following command:</w:t>
      </w:r>
    </w:p>
    <w:p w14:paraId="4ECA8919" w14:textId="2F89CC9A" w:rsidR="00803B3E" w:rsidRDefault="00803B3E" w:rsidP="00993D16">
      <w:pPr>
        <w:pStyle w:val="StepSubitem"/>
        <w:numPr>
          <w:ilvl w:val="1"/>
          <w:numId w:val="35"/>
        </w:numPr>
      </w:pPr>
      <w:r>
        <w:t>./deploy.sh</w:t>
      </w:r>
    </w:p>
    <w:p w14:paraId="547AEDAF" w14:textId="0C0D9218" w:rsidR="00803B3E" w:rsidRDefault="00803B3E" w:rsidP="00803B3E">
      <w:pPr>
        <w:pStyle w:val="CaptionFigure"/>
      </w:pPr>
      <w:r>
        <w:t>Initialize Containers: Run Deployment Script</w:t>
      </w:r>
    </w:p>
    <w:p w14:paraId="7FAA579D" w14:textId="67A3B46A" w:rsidR="00803B3E" w:rsidRDefault="00326A15" w:rsidP="00803B3E">
      <w:pPr>
        <w:pStyle w:val="Body"/>
      </w:pPr>
      <w:r w:rsidRPr="00326A15">
        <w:drawing>
          <wp:inline distT="0" distB="0" distL="0" distR="0" wp14:anchorId="5310C5AC" wp14:editId="1F57AB70">
            <wp:extent cx="5175504" cy="362102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75504" cy="3621024"/>
                    </a:xfrm>
                    <a:prstGeom prst="rect">
                      <a:avLst/>
                    </a:prstGeom>
                  </pic:spPr>
                </pic:pic>
              </a:graphicData>
            </a:graphic>
          </wp:inline>
        </w:drawing>
      </w:r>
    </w:p>
    <w:p w14:paraId="51E60E06" w14:textId="1ED7E995" w:rsidR="00FA4A9F" w:rsidRDefault="00FA4A9F" w:rsidP="00803B3E">
      <w:pPr>
        <w:pStyle w:val="Body"/>
      </w:pPr>
    </w:p>
    <w:p w14:paraId="5C28C495" w14:textId="553663E2" w:rsidR="000B7751" w:rsidRDefault="000B7751" w:rsidP="000B7751">
      <w:pPr>
        <w:pStyle w:val="Step"/>
      </w:pPr>
      <w:r>
        <w:t>If all goes well</w:t>
      </w:r>
      <w:r w:rsidR="00C52057">
        <w:t xml:space="preserve">, 3 Workloads will be created with a status of </w:t>
      </w:r>
      <w:r w:rsidR="007D106A">
        <w:t>“</w:t>
      </w:r>
      <w:r w:rsidR="0033348E">
        <w:t>OK</w:t>
      </w:r>
      <w:r w:rsidR="007D106A">
        <w:t>”</w:t>
      </w:r>
      <w:r w:rsidR="0033348E">
        <w:t xml:space="preserve"> and a G</w:t>
      </w:r>
      <w:r w:rsidR="00C52057">
        <w:t>reen</w:t>
      </w:r>
      <w:r w:rsidR="0033348E">
        <w:t xml:space="preserve"> Icon</w:t>
      </w:r>
      <w:r w:rsidR="00C52057">
        <w:t>:</w:t>
      </w:r>
    </w:p>
    <w:p w14:paraId="68E915A6" w14:textId="14F35CD3" w:rsidR="00C52057" w:rsidRDefault="00C52057" w:rsidP="00C52057">
      <w:pPr>
        <w:pStyle w:val="CaptionFigure"/>
      </w:pPr>
      <w:r>
        <w:t>Initialize Containers: Successful Workloads</w:t>
      </w:r>
    </w:p>
    <w:p w14:paraId="573CC924" w14:textId="54726F94" w:rsidR="00C52057" w:rsidRPr="00C52057" w:rsidRDefault="00C52057" w:rsidP="00C52057">
      <w:pPr>
        <w:pStyle w:val="Body"/>
      </w:pPr>
      <w:r w:rsidRPr="00C52057">
        <w:drawing>
          <wp:inline distT="0" distB="0" distL="0" distR="0" wp14:anchorId="452F756E" wp14:editId="601DFABF">
            <wp:extent cx="5824728" cy="1874520"/>
            <wp:effectExtent l="0" t="0" r="508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24728" cy="1874520"/>
                    </a:xfrm>
                    <a:prstGeom prst="rect">
                      <a:avLst/>
                    </a:prstGeom>
                  </pic:spPr>
                </pic:pic>
              </a:graphicData>
            </a:graphic>
          </wp:inline>
        </w:drawing>
      </w:r>
    </w:p>
    <w:p w14:paraId="59C73B10" w14:textId="538D7A8B" w:rsidR="007D106A" w:rsidRDefault="007D106A" w:rsidP="00175253">
      <w:pPr>
        <w:pStyle w:val="Heading10"/>
      </w:pPr>
      <w:bookmarkStart w:id="19" w:name="_Toc7139889"/>
      <w:r>
        <w:lastRenderedPageBreak/>
        <w:t>Testing and Verifying the Newly Created Kubernetes Containers</w:t>
      </w:r>
      <w:bookmarkEnd w:id="19"/>
    </w:p>
    <w:p w14:paraId="4286F7B7" w14:textId="589E7505" w:rsidR="007D106A" w:rsidRDefault="007D106A" w:rsidP="007D106A">
      <w:pPr>
        <w:pStyle w:val="Body"/>
      </w:pPr>
      <w:r>
        <w:t>Once the Containers are up and running they should be verified by testing the different components. This section will validate the installation of the Gateway and LAC Containers by connecting to Policy Manager and the LAC Administration Console as well as tes</w:t>
      </w:r>
      <w:r w:rsidR="005A534E">
        <w:t>t</w:t>
      </w:r>
      <w:r>
        <w:t xml:space="preserve"> the lac-policy installed </w:t>
      </w:r>
      <w:r w:rsidR="00A77C77">
        <w:t>by</w:t>
      </w:r>
      <w:r>
        <w:t xml:space="preserve"> the deployment script.</w:t>
      </w:r>
    </w:p>
    <w:p w14:paraId="4D20797C" w14:textId="7C0C280C" w:rsidR="007D106A" w:rsidRDefault="007D106A" w:rsidP="007D106A">
      <w:pPr>
        <w:pStyle w:val="Heading20"/>
      </w:pPr>
      <w:bookmarkStart w:id="20" w:name="_Toc7139890"/>
      <w:r>
        <w:t>Validating the API Gateway Container</w:t>
      </w:r>
      <w:bookmarkEnd w:id="20"/>
    </w:p>
    <w:p w14:paraId="4EBD056F" w14:textId="7C9D4AC3" w:rsidR="007D106A" w:rsidRDefault="007D106A" w:rsidP="007D106A">
      <w:pPr>
        <w:pStyle w:val="Heading30"/>
      </w:pPr>
      <w:r>
        <w:t>Launching Policy Manager</w:t>
      </w:r>
    </w:p>
    <w:p w14:paraId="4526E252" w14:textId="2DC987E3" w:rsidR="007D106A" w:rsidRDefault="007D106A" w:rsidP="00993D16">
      <w:pPr>
        <w:pStyle w:val="Step"/>
        <w:numPr>
          <w:ilvl w:val="0"/>
          <w:numId w:val="36"/>
        </w:numPr>
      </w:pPr>
      <w:r>
        <w:t>Launch Policy Manager</w:t>
      </w:r>
    </w:p>
    <w:p w14:paraId="276ECC62" w14:textId="7A61065F" w:rsidR="007D106A" w:rsidRDefault="007D106A" w:rsidP="00993D16">
      <w:pPr>
        <w:pStyle w:val="Step"/>
        <w:numPr>
          <w:ilvl w:val="0"/>
          <w:numId w:val="36"/>
        </w:numPr>
      </w:pPr>
      <w:r>
        <w:t xml:space="preserve">Login using the following </w:t>
      </w:r>
      <w:r w:rsidR="00E26705">
        <w:t>information</w:t>
      </w:r>
      <w:r>
        <w:t>:</w:t>
      </w:r>
    </w:p>
    <w:p w14:paraId="4204AA8F" w14:textId="3CC9C596" w:rsidR="007D106A" w:rsidRDefault="007D106A" w:rsidP="00993D16">
      <w:pPr>
        <w:pStyle w:val="StepSubitem"/>
        <w:numPr>
          <w:ilvl w:val="1"/>
          <w:numId w:val="36"/>
        </w:numPr>
      </w:pPr>
      <w:r>
        <w:t>User Name: admin</w:t>
      </w:r>
    </w:p>
    <w:p w14:paraId="23ADD2C0" w14:textId="6885E0B6" w:rsidR="007D106A" w:rsidRDefault="007D106A" w:rsidP="00993D16">
      <w:pPr>
        <w:pStyle w:val="StepSubitem"/>
        <w:numPr>
          <w:ilvl w:val="1"/>
          <w:numId w:val="36"/>
        </w:numPr>
      </w:pPr>
      <w:r>
        <w:t>Password: CAdemo123!</w:t>
      </w:r>
    </w:p>
    <w:p w14:paraId="730A8B1E" w14:textId="352394BF" w:rsidR="00E26705" w:rsidRDefault="00E26705" w:rsidP="00993D16">
      <w:pPr>
        <w:pStyle w:val="StepSubitem"/>
        <w:numPr>
          <w:ilvl w:val="1"/>
          <w:numId w:val="36"/>
        </w:numPr>
      </w:pPr>
      <w:r>
        <w:t xml:space="preserve">Gateway: 34.74.102.33:31843 – </w:t>
      </w:r>
      <w:r w:rsidRPr="00E26705">
        <w:rPr>
          <w:b/>
          <w:i/>
        </w:rPr>
        <w:t>Note: Replace the IP address with the External IP Address gathered earlier</w:t>
      </w:r>
    </w:p>
    <w:p w14:paraId="52C536F3" w14:textId="1C1F2393" w:rsidR="00E26705" w:rsidRDefault="00E26705" w:rsidP="00E26705">
      <w:pPr>
        <w:pStyle w:val="CaptionFigure"/>
      </w:pPr>
      <w:r>
        <w:t>Policy Manager: Launching</w:t>
      </w:r>
    </w:p>
    <w:p w14:paraId="71A47E3D" w14:textId="0504DE92" w:rsidR="00E26705" w:rsidRDefault="00E26705" w:rsidP="00E26705">
      <w:pPr>
        <w:pStyle w:val="Body"/>
      </w:pPr>
      <w:r w:rsidRPr="002A3C26">
        <w:rPr>
          <w:noProof/>
          <w:color w:val="000000" w:themeColor="text1"/>
        </w:rPr>
        <w:drawing>
          <wp:inline distT="0" distB="0" distL="0" distR="0" wp14:anchorId="609FCF80" wp14:editId="6DE854AA">
            <wp:extent cx="6172200" cy="3907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72200" cy="3907790"/>
                    </a:xfrm>
                    <a:prstGeom prst="rect">
                      <a:avLst/>
                    </a:prstGeom>
                  </pic:spPr>
                </pic:pic>
              </a:graphicData>
            </a:graphic>
          </wp:inline>
        </w:drawing>
      </w:r>
    </w:p>
    <w:p w14:paraId="26DB2E3A" w14:textId="540FE5CE" w:rsidR="00E26705" w:rsidRDefault="00E26705" w:rsidP="00E26705">
      <w:pPr>
        <w:pStyle w:val="Body"/>
      </w:pPr>
    </w:p>
    <w:p w14:paraId="316CFDF9" w14:textId="77777777" w:rsidR="00E26705" w:rsidRDefault="00E26705">
      <w:pPr>
        <w:spacing w:after="0" w:line="240" w:lineRule="auto"/>
      </w:pPr>
      <w:r>
        <w:br w:type="page"/>
      </w:r>
    </w:p>
    <w:p w14:paraId="3A4372DC" w14:textId="6539F793" w:rsidR="00E26705" w:rsidRDefault="00E26705" w:rsidP="00993D16">
      <w:pPr>
        <w:pStyle w:val="Step"/>
        <w:numPr>
          <w:ilvl w:val="0"/>
          <w:numId w:val="36"/>
        </w:numPr>
      </w:pPr>
      <w:r>
        <w:lastRenderedPageBreak/>
        <w:t>Ignore the certificate warning and click “OK”</w:t>
      </w:r>
      <w:r>
        <w:t>:</w:t>
      </w:r>
    </w:p>
    <w:p w14:paraId="76AF9EDD" w14:textId="7BDBA920" w:rsidR="00E26705" w:rsidRDefault="00E26705" w:rsidP="00E26705">
      <w:pPr>
        <w:pStyle w:val="CaptionFigure"/>
      </w:pPr>
      <w:r>
        <w:t>Policy Manager: Ignore Certificate Warning</w:t>
      </w:r>
    </w:p>
    <w:p w14:paraId="34F431F4" w14:textId="0EB408FC" w:rsidR="00E26705" w:rsidRDefault="00E26705" w:rsidP="00E26705">
      <w:pPr>
        <w:pStyle w:val="Body"/>
      </w:pPr>
      <w:r w:rsidRPr="00FC54B2">
        <w:rPr>
          <w:noProof/>
          <w:color w:val="000000" w:themeColor="text1"/>
        </w:rPr>
        <w:drawing>
          <wp:inline distT="0" distB="0" distL="0" distR="0" wp14:anchorId="08D5AA0A" wp14:editId="07E8F2B7">
            <wp:extent cx="4690872" cy="10698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0872" cy="1069848"/>
                    </a:xfrm>
                    <a:prstGeom prst="rect">
                      <a:avLst/>
                    </a:prstGeom>
                  </pic:spPr>
                </pic:pic>
              </a:graphicData>
            </a:graphic>
          </wp:inline>
        </w:drawing>
      </w:r>
    </w:p>
    <w:p w14:paraId="2BC96F5C" w14:textId="77777777" w:rsidR="00E26705" w:rsidRPr="00E26705" w:rsidRDefault="00E26705" w:rsidP="00E26705">
      <w:pPr>
        <w:pStyle w:val="Body"/>
      </w:pPr>
    </w:p>
    <w:p w14:paraId="057EB174" w14:textId="17977806" w:rsidR="00E26705" w:rsidRDefault="00E26705" w:rsidP="00993D16">
      <w:pPr>
        <w:pStyle w:val="Step"/>
        <w:numPr>
          <w:ilvl w:val="0"/>
          <w:numId w:val="36"/>
        </w:numPr>
      </w:pPr>
      <w:r>
        <w:t xml:space="preserve">The following UI will be </w:t>
      </w:r>
      <w:r w:rsidR="006250CE">
        <w:t>d</w:t>
      </w:r>
      <w:r>
        <w:t xml:space="preserve">isplayed if a connection to the </w:t>
      </w:r>
      <w:r w:rsidR="005A526B">
        <w:t xml:space="preserve">API Gateway </w:t>
      </w:r>
      <w:r>
        <w:t>Container was successful</w:t>
      </w:r>
      <w:r>
        <w:t>:</w:t>
      </w:r>
    </w:p>
    <w:p w14:paraId="223E7EDD" w14:textId="4468BD81" w:rsidR="00E26705" w:rsidRDefault="00E26705" w:rsidP="00E26705">
      <w:pPr>
        <w:pStyle w:val="CaptionFigure"/>
      </w:pPr>
      <w:r>
        <w:t>Policy Manager: Landing</w:t>
      </w:r>
    </w:p>
    <w:p w14:paraId="00EFEED9" w14:textId="53737168" w:rsidR="00E26705" w:rsidRDefault="00E26705" w:rsidP="00E26705">
      <w:pPr>
        <w:pStyle w:val="Body"/>
      </w:pPr>
      <w:r w:rsidRPr="00FC54B2">
        <w:rPr>
          <w:noProof/>
          <w:color w:val="000000" w:themeColor="text1"/>
        </w:rPr>
        <w:drawing>
          <wp:inline distT="0" distB="0" distL="0" distR="0" wp14:anchorId="0ED286F7" wp14:editId="3D905F96">
            <wp:extent cx="6172200" cy="39077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72200" cy="3907790"/>
                    </a:xfrm>
                    <a:prstGeom prst="rect">
                      <a:avLst/>
                    </a:prstGeom>
                  </pic:spPr>
                </pic:pic>
              </a:graphicData>
            </a:graphic>
          </wp:inline>
        </w:drawing>
      </w:r>
    </w:p>
    <w:p w14:paraId="3D7F348D" w14:textId="71618C09" w:rsidR="005500CC" w:rsidRDefault="005500CC">
      <w:pPr>
        <w:spacing w:after="0" w:line="240" w:lineRule="auto"/>
        <w:rPr>
          <w:lang w:val="en-GB" w:eastAsia="ja-JP"/>
        </w:rPr>
      </w:pPr>
      <w:r>
        <w:br w:type="page"/>
      </w:r>
    </w:p>
    <w:p w14:paraId="0F168DC7" w14:textId="3192A303" w:rsidR="005500CC" w:rsidRDefault="005500CC" w:rsidP="005500CC">
      <w:pPr>
        <w:pStyle w:val="Heading20"/>
      </w:pPr>
      <w:bookmarkStart w:id="21" w:name="_Toc7139891"/>
      <w:r>
        <w:lastRenderedPageBreak/>
        <w:t xml:space="preserve">Validating the </w:t>
      </w:r>
      <w:r>
        <w:t>LAC</w:t>
      </w:r>
      <w:r>
        <w:t xml:space="preserve"> Container</w:t>
      </w:r>
      <w:bookmarkEnd w:id="21"/>
    </w:p>
    <w:p w14:paraId="453CDE56" w14:textId="493F67C7" w:rsidR="005500CC" w:rsidRDefault="005500CC" w:rsidP="005500CC">
      <w:pPr>
        <w:pStyle w:val="Heading30"/>
      </w:pPr>
      <w:r>
        <w:t xml:space="preserve">Launching </w:t>
      </w:r>
      <w:r>
        <w:t>LAC Administration Console</w:t>
      </w:r>
    </w:p>
    <w:p w14:paraId="4B2A7297" w14:textId="68D13E26" w:rsidR="005500CC" w:rsidRDefault="005500CC" w:rsidP="00993D16">
      <w:pPr>
        <w:pStyle w:val="Step"/>
        <w:numPr>
          <w:ilvl w:val="0"/>
          <w:numId w:val="37"/>
        </w:numPr>
      </w:pPr>
      <w:r>
        <w:t xml:space="preserve">Launch </w:t>
      </w:r>
      <w:r>
        <w:t>the LAC Administration Console from a Web Browser</w:t>
      </w:r>
      <w:r w:rsidR="003E082E">
        <w:t xml:space="preserve"> using the following address:</w:t>
      </w:r>
    </w:p>
    <w:p w14:paraId="3E4A20DB" w14:textId="1FBC2099" w:rsidR="003E082E" w:rsidRDefault="003E082E" w:rsidP="00993D16">
      <w:pPr>
        <w:pStyle w:val="StepSubitem"/>
        <w:numPr>
          <w:ilvl w:val="1"/>
          <w:numId w:val="37"/>
        </w:numPr>
      </w:pPr>
      <w:hyperlink r:id="rId39" w:history="1">
        <w:r w:rsidRPr="00B8106E">
          <w:rPr>
            <w:rStyle w:val="Hyperlink"/>
          </w:rPr>
          <w:t>http://34.74.102.33:32</w:t>
        </w:r>
        <w:r w:rsidRPr="00B8106E">
          <w:rPr>
            <w:rStyle w:val="Hyperlink"/>
          </w:rPr>
          <w:t>0</w:t>
        </w:r>
        <w:r w:rsidRPr="00B8106E">
          <w:rPr>
            <w:rStyle w:val="Hyperlink"/>
          </w:rPr>
          <w:t>80/APICreator/#/</w:t>
        </w:r>
      </w:hyperlink>
      <w:r>
        <w:t xml:space="preserve"> </w:t>
      </w:r>
      <w:r>
        <w:t xml:space="preserve">– </w:t>
      </w:r>
      <w:r w:rsidRPr="00E26705">
        <w:rPr>
          <w:b/>
          <w:i/>
        </w:rPr>
        <w:t>Note: Replace the IP address with the External IP Address gathered earlier</w:t>
      </w:r>
    </w:p>
    <w:p w14:paraId="367AF388" w14:textId="77777777" w:rsidR="005500CC" w:rsidRDefault="005500CC" w:rsidP="00993D16">
      <w:pPr>
        <w:pStyle w:val="Step"/>
        <w:numPr>
          <w:ilvl w:val="0"/>
          <w:numId w:val="36"/>
        </w:numPr>
      </w:pPr>
      <w:r>
        <w:t>Login using the following information:</w:t>
      </w:r>
    </w:p>
    <w:p w14:paraId="25DD78BB" w14:textId="77777777" w:rsidR="005500CC" w:rsidRDefault="005500CC" w:rsidP="00993D16">
      <w:pPr>
        <w:pStyle w:val="StepSubitem"/>
        <w:numPr>
          <w:ilvl w:val="1"/>
          <w:numId w:val="36"/>
        </w:numPr>
      </w:pPr>
      <w:r>
        <w:t>User Name: admin</w:t>
      </w:r>
    </w:p>
    <w:p w14:paraId="3C6D6CFC" w14:textId="372DD9D4" w:rsidR="005500CC" w:rsidRDefault="005500CC" w:rsidP="00993D16">
      <w:pPr>
        <w:pStyle w:val="StepSubitem"/>
        <w:numPr>
          <w:ilvl w:val="1"/>
          <w:numId w:val="36"/>
        </w:numPr>
      </w:pPr>
      <w:r>
        <w:t xml:space="preserve">Password: </w:t>
      </w:r>
      <w:r w:rsidR="003E082E">
        <w:t>Password1</w:t>
      </w:r>
    </w:p>
    <w:p w14:paraId="750A6CF5" w14:textId="72DBBA9F" w:rsidR="003E082E" w:rsidRDefault="003E082E" w:rsidP="003E082E">
      <w:pPr>
        <w:pStyle w:val="CaptionFigure"/>
      </w:pPr>
      <w:r>
        <w:t>LAC Admin Console: Login Page</w:t>
      </w:r>
    </w:p>
    <w:p w14:paraId="2FE808FE" w14:textId="526AD6AE" w:rsidR="003E082E" w:rsidRPr="003E082E" w:rsidRDefault="00D54268" w:rsidP="003E082E">
      <w:pPr>
        <w:pStyle w:val="Body"/>
      </w:pPr>
      <w:r w:rsidRPr="00D54268">
        <w:drawing>
          <wp:inline distT="0" distB="0" distL="0" distR="0" wp14:anchorId="67BAA4C1" wp14:editId="52468FBE">
            <wp:extent cx="4965192" cy="3831336"/>
            <wp:effectExtent l="0" t="0" r="63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5192" cy="3831336"/>
                    </a:xfrm>
                    <a:prstGeom prst="rect">
                      <a:avLst/>
                    </a:prstGeom>
                  </pic:spPr>
                </pic:pic>
              </a:graphicData>
            </a:graphic>
          </wp:inline>
        </w:drawing>
      </w:r>
    </w:p>
    <w:p w14:paraId="7F332B7C" w14:textId="77777777" w:rsidR="00D54268" w:rsidRDefault="00D54268">
      <w:pPr>
        <w:spacing w:after="0" w:line="240" w:lineRule="auto"/>
      </w:pPr>
      <w:r>
        <w:br w:type="page"/>
      </w:r>
    </w:p>
    <w:p w14:paraId="084C708F" w14:textId="6B86284D" w:rsidR="003E082E" w:rsidRDefault="003E082E" w:rsidP="00993D16">
      <w:pPr>
        <w:pStyle w:val="Step"/>
        <w:numPr>
          <w:ilvl w:val="0"/>
          <w:numId w:val="36"/>
        </w:numPr>
      </w:pPr>
      <w:r>
        <w:lastRenderedPageBreak/>
        <w:t>Select the Demo API</w:t>
      </w:r>
    </w:p>
    <w:p w14:paraId="75B88E08" w14:textId="72935B2C" w:rsidR="003E082E" w:rsidRDefault="003E082E" w:rsidP="003E082E">
      <w:pPr>
        <w:pStyle w:val="CaptionFigure"/>
      </w:pPr>
      <w:r>
        <w:t>LAC Admin Console: Landing Page</w:t>
      </w:r>
    </w:p>
    <w:p w14:paraId="1A1D991A" w14:textId="78D79C12" w:rsidR="003E082E" w:rsidRDefault="003E082E" w:rsidP="003E082E">
      <w:pPr>
        <w:pStyle w:val="Body"/>
      </w:pPr>
      <w:r w:rsidRPr="003E082E">
        <w:drawing>
          <wp:inline distT="0" distB="0" distL="0" distR="0" wp14:anchorId="3859F6D9" wp14:editId="4CDB821C">
            <wp:extent cx="5724144" cy="3630168"/>
            <wp:effectExtent l="0" t="0" r="381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4144" cy="3630168"/>
                    </a:xfrm>
                    <a:prstGeom prst="rect">
                      <a:avLst/>
                    </a:prstGeom>
                  </pic:spPr>
                </pic:pic>
              </a:graphicData>
            </a:graphic>
          </wp:inline>
        </w:drawing>
      </w:r>
    </w:p>
    <w:p w14:paraId="028B5A40" w14:textId="77777777" w:rsidR="0094327C" w:rsidRPr="003E082E" w:rsidRDefault="0094327C" w:rsidP="003E082E">
      <w:pPr>
        <w:pStyle w:val="Body"/>
      </w:pPr>
    </w:p>
    <w:p w14:paraId="61846E59" w14:textId="58A2B26F" w:rsidR="005500CC" w:rsidRDefault="0094327C" w:rsidP="0094327C">
      <w:pPr>
        <w:pStyle w:val="Step"/>
      </w:pPr>
      <w:r>
        <w:t>Select “Rest Lab”</w:t>
      </w:r>
      <w:r w:rsidR="0092456A">
        <w:t xml:space="preserve"> on the Left-Hand Side</w:t>
      </w:r>
    </w:p>
    <w:p w14:paraId="74A427F5" w14:textId="70294716" w:rsidR="0092456A" w:rsidRDefault="0092456A" w:rsidP="0094327C">
      <w:pPr>
        <w:pStyle w:val="Step"/>
      </w:pPr>
      <w:r>
        <w:t>Select “</w:t>
      </w:r>
      <w:proofErr w:type="spellStart"/>
      <w:proofErr w:type="gramStart"/>
      <w:r>
        <w:t>demo:product</w:t>
      </w:r>
      <w:proofErr w:type="spellEnd"/>
      <w:proofErr w:type="gramEnd"/>
      <w:r>
        <w:t>” from the Endpoint drop-down list</w:t>
      </w:r>
    </w:p>
    <w:p w14:paraId="7A98FD57" w14:textId="539E6AFF" w:rsidR="0092456A" w:rsidRDefault="0092456A" w:rsidP="0094327C">
      <w:pPr>
        <w:pStyle w:val="Step"/>
      </w:pPr>
      <w:r>
        <w:t>Click “Get”</w:t>
      </w:r>
      <w:r w:rsidR="00B0423E">
        <w:t xml:space="preserve"> – If all is well with the LAC Container, the following output will be displayed:</w:t>
      </w:r>
    </w:p>
    <w:p w14:paraId="065E2EEA" w14:textId="4A50347B" w:rsidR="0092456A" w:rsidRDefault="0092456A" w:rsidP="0092456A">
      <w:pPr>
        <w:pStyle w:val="CaptionFigure"/>
      </w:pPr>
      <w:r>
        <w:t>LAC Admin Console: Rest Lab Get Response</w:t>
      </w:r>
    </w:p>
    <w:p w14:paraId="01FA33F2" w14:textId="46EEE4E5" w:rsidR="0092456A" w:rsidRPr="0092456A" w:rsidRDefault="0092456A" w:rsidP="0092456A">
      <w:pPr>
        <w:pStyle w:val="Body"/>
      </w:pPr>
      <w:r w:rsidRPr="0092456A">
        <w:drawing>
          <wp:inline distT="0" distB="0" distL="0" distR="0" wp14:anchorId="55CFF789" wp14:editId="24578998">
            <wp:extent cx="5440680" cy="31638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40680" cy="3163824"/>
                    </a:xfrm>
                    <a:prstGeom prst="rect">
                      <a:avLst/>
                    </a:prstGeom>
                  </pic:spPr>
                </pic:pic>
              </a:graphicData>
            </a:graphic>
          </wp:inline>
        </w:drawing>
      </w:r>
    </w:p>
    <w:p w14:paraId="46463971" w14:textId="2D5E7CE9" w:rsidR="00E26705" w:rsidRDefault="001518A6" w:rsidP="001518A6">
      <w:pPr>
        <w:pStyle w:val="Heading20"/>
      </w:pPr>
      <w:bookmarkStart w:id="22" w:name="_Toc7139892"/>
      <w:r>
        <w:lastRenderedPageBreak/>
        <w:t>Validating the API Gateway LAC Integration Policy:</w:t>
      </w:r>
      <w:bookmarkEnd w:id="22"/>
    </w:p>
    <w:p w14:paraId="47015B48" w14:textId="57309CCF" w:rsidR="001518A6" w:rsidRDefault="001518A6" w:rsidP="001518A6">
      <w:pPr>
        <w:pStyle w:val="Heading30"/>
      </w:pPr>
      <w:r>
        <w:t>Validating via Curl</w:t>
      </w:r>
    </w:p>
    <w:p w14:paraId="7EFCA8B5" w14:textId="7E8BA42B" w:rsidR="001518A6" w:rsidRDefault="001518A6" w:rsidP="00993D16">
      <w:pPr>
        <w:pStyle w:val="Step"/>
        <w:numPr>
          <w:ilvl w:val="0"/>
          <w:numId w:val="38"/>
        </w:numPr>
      </w:pPr>
      <w:r>
        <w:t xml:space="preserve">Run the following curl command </w:t>
      </w:r>
      <w:r w:rsidR="00DC0793">
        <w:t xml:space="preserve">from either the Cloud Shell or a Terminal Window </w:t>
      </w:r>
      <w:r>
        <w:t>to test the API Gateway lac-policy:</w:t>
      </w:r>
    </w:p>
    <w:p w14:paraId="21DDEC7B" w14:textId="782A9A43" w:rsidR="00594C32" w:rsidRPr="00594C32" w:rsidRDefault="00DC0793" w:rsidP="00993D16">
      <w:pPr>
        <w:pStyle w:val="StepSubitem"/>
        <w:numPr>
          <w:ilvl w:val="1"/>
          <w:numId w:val="38"/>
        </w:numPr>
      </w:pPr>
      <w:r>
        <w:t>c</w:t>
      </w:r>
      <w:r w:rsidR="001518A6">
        <w:t xml:space="preserve">url -k -u </w:t>
      </w:r>
      <w:proofErr w:type="gramStart"/>
      <w:r w:rsidR="001518A6">
        <w:t>admin:CAdemo</w:t>
      </w:r>
      <w:proofErr w:type="gramEnd"/>
      <w:r w:rsidR="001518A6">
        <w:t xml:space="preserve">123! </w:t>
      </w:r>
      <w:hyperlink r:id="rId43" w:history="1">
        <w:r w:rsidR="001518A6" w:rsidRPr="00B8106E">
          <w:rPr>
            <w:rStyle w:val="Hyperlink"/>
          </w:rPr>
          <w:t>https://34.74.102.33:31843/lac-policy</w:t>
        </w:r>
      </w:hyperlink>
      <w:r w:rsidR="001518A6">
        <w:t xml:space="preserve"> </w:t>
      </w:r>
      <w:r w:rsidR="001518A6">
        <w:t xml:space="preserve">– </w:t>
      </w:r>
      <w:r w:rsidR="001518A6" w:rsidRPr="00E26705">
        <w:rPr>
          <w:b/>
          <w:i/>
        </w:rPr>
        <w:t>Note: Replace the IP address with the External IP Address gathered earlier</w:t>
      </w:r>
    </w:p>
    <w:p w14:paraId="1F213FD3" w14:textId="25AD13FA" w:rsidR="00E1016E" w:rsidRDefault="00594C32" w:rsidP="00993D16">
      <w:pPr>
        <w:pStyle w:val="StepSubitem"/>
        <w:numPr>
          <w:ilvl w:val="1"/>
          <w:numId w:val="38"/>
        </w:numPr>
      </w:pPr>
      <w:r>
        <w:t xml:space="preserve">The output returned should be the same as the output highlighted </w:t>
      </w:r>
      <w:r w:rsidR="00DC0793">
        <w:t xml:space="preserve">in yellow </w:t>
      </w:r>
      <w:r>
        <w:t>above in the LAC</w:t>
      </w:r>
      <w:r w:rsidR="00E1016E">
        <w:t xml:space="preserve"> Rest Lab</w:t>
      </w:r>
    </w:p>
    <w:p w14:paraId="28CC1271" w14:textId="65A966C7" w:rsidR="00DC0793" w:rsidRDefault="00DC0793" w:rsidP="00DC0793">
      <w:pPr>
        <w:pStyle w:val="CaptionFigure"/>
      </w:pPr>
      <w:r>
        <w:t>Validate LAC Policy: Curl Results</w:t>
      </w:r>
    </w:p>
    <w:p w14:paraId="0EC1121D" w14:textId="2AFF4C07" w:rsidR="001518A6" w:rsidRDefault="00DC0793" w:rsidP="00DC0793">
      <w:pPr>
        <w:pStyle w:val="CaptionFigure"/>
        <w:numPr>
          <w:ilvl w:val="0"/>
          <w:numId w:val="0"/>
        </w:numPr>
      </w:pPr>
      <w:r w:rsidRPr="00DC0793">
        <w:drawing>
          <wp:inline distT="0" distB="0" distL="0" distR="0" wp14:anchorId="1F1466A9" wp14:editId="5953C80C">
            <wp:extent cx="6858000" cy="29673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2967355"/>
                    </a:xfrm>
                    <a:prstGeom prst="rect">
                      <a:avLst/>
                    </a:prstGeom>
                  </pic:spPr>
                </pic:pic>
              </a:graphicData>
            </a:graphic>
          </wp:inline>
        </w:drawing>
      </w:r>
      <w:r w:rsidR="001518A6">
        <w:t xml:space="preserve"> </w:t>
      </w:r>
    </w:p>
    <w:p w14:paraId="10171ED3" w14:textId="646A4548" w:rsidR="005500CC" w:rsidRDefault="005500CC" w:rsidP="00E26705">
      <w:pPr>
        <w:pStyle w:val="Body"/>
      </w:pPr>
    </w:p>
    <w:p w14:paraId="607A8954" w14:textId="77777777" w:rsidR="00900D63" w:rsidRDefault="00900D63">
      <w:pPr>
        <w:spacing w:after="0" w:line="240" w:lineRule="auto"/>
        <w:rPr>
          <w:b/>
          <w:color w:val="000000" w:themeColor="text1"/>
          <w:sz w:val="24"/>
          <w:lang w:val="en-GB" w:eastAsia="ja-JP"/>
        </w:rPr>
      </w:pPr>
      <w:r>
        <w:br w:type="page"/>
      </w:r>
    </w:p>
    <w:p w14:paraId="417B3156" w14:textId="6E76D948" w:rsidR="00900D63" w:rsidRDefault="00900D63" w:rsidP="00900D63">
      <w:pPr>
        <w:pStyle w:val="Heading30"/>
      </w:pPr>
      <w:r>
        <w:lastRenderedPageBreak/>
        <w:t xml:space="preserve">Validating via </w:t>
      </w:r>
      <w:r>
        <w:t>Browser</w:t>
      </w:r>
    </w:p>
    <w:p w14:paraId="2E208A3C" w14:textId="11304482" w:rsidR="00900D63" w:rsidRDefault="00900D63" w:rsidP="00993D16">
      <w:pPr>
        <w:pStyle w:val="Step"/>
        <w:numPr>
          <w:ilvl w:val="0"/>
          <w:numId w:val="39"/>
        </w:numPr>
      </w:pPr>
      <w:r>
        <w:t xml:space="preserve">Using a Browser, connect to the following address </w:t>
      </w:r>
      <w:r w:rsidR="001A2024">
        <w:t xml:space="preserve">and </w:t>
      </w:r>
      <w:r>
        <w:t>credentials:</w:t>
      </w:r>
    </w:p>
    <w:p w14:paraId="3163D90B" w14:textId="397B8868" w:rsidR="00900D63" w:rsidRPr="00594C32" w:rsidRDefault="00900D63" w:rsidP="00993D16">
      <w:pPr>
        <w:pStyle w:val="StepSubitem"/>
        <w:numPr>
          <w:ilvl w:val="1"/>
          <w:numId w:val="38"/>
        </w:numPr>
      </w:pPr>
      <w:hyperlink r:id="rId45" w:history="1">
        <w:r w:rsidRPr="00B8106E">
          <w:rPr>
            <w:rStyle w:val="Hyperlink"/>
          </w:rPr>
          <w:t>https://34.74.102</w:t>
        </w:r>
        <w:r w:rsidRPr="00B8106E">
          <w:rPr>
            <w:rStyle w:val="Hyperlink"/>
          </w:rPr>
          <w:t>.</w:t>
        </w:r>
        <w:r w:rsidRPr="00B8106E">
          <w:rPr>
            <w:rStyle w:val="Hyperlink"/>
          </w:rPr>
          <w:t>33:31843/lac-policy</w:t>
        </w:r>
      </w:hyperlink>
      <w:r>
        <w:t xml:space="preserve"> – </w:t>
      </w:r>
      <w:r w:rsidRPr="00E26705">
        <w:rPr>
          <w:b/>
          <w:i/>
        </w:rPr>
        <w:t>Note: Replace the IP address with the External IP Address gathered earlier</w:t>
      </w:r>
    </w:p>
    <w:p w14:paraId="5E8A4C24" w14:textId="6C2B7D94" w:rsidR="00900D63" w:rsidRDefault="00900D63" w:rsidP="00993D16">
      <w:pPr>
        <w:pStyle w:val="StepSubitem"/>
        <w:numPr>
          <w:ilvl w:val="1"/>
          <w:numId w:val="38"/>
        </w:numPr>
      </w:pPr>
      <w:r>
        <w:t>User Name: admin</w:t>
      </w:r>
    </w:p>
    <w:p w14:paraId="5B7D98B1" w14:textId="23AA8085" w:rsidR="00900D63" w:rsidRDefault="00900D63" w:rsidP="00993D16">
      <w:pPr>
        <w:pStyle w:val="StepSubitem"/>
        <w:numPr>
          <w:ilvl w:val="1"/>
          <w:numId w:val="38"/>
        </w:numPr>
      </w:pPr>
      <w:r>
        <w:t>Password: CAdemo123!</w:t>
      </w:r>
      <w:r w:rsidR="00FA7660">
        <w:t xml:space="preserve"> </w:t>
      </w:r>
    </w:p>
    <w:p w14:paraId="5F1120E4" w14:textId="6911F224" w:rsidR="008B2557" w:rsidRDefault="008B2557" w:rsidP="00993D16">
      <w:pPr>
        <w:pStyle w:val="StepSubitem"/>
        <w:numPr>
          <w:ilvl w:val="1"/>
          <w:numId w:val="38"/>
        </w:numPr>
      </w:pPr>
      <w:r>
        <w:t>The output returned should be the same as the output highlighted in yellow above in the LAC Rest Lab</w:t>
      </w:r>
      <w:r w:rsidR="00EC57DC">
        <w:t xml:space="preserve"> and the </w:t>
      </w:r>
      <w:r w:rsidR="00327BD4">
        <w:t>o</w:t>
      </w:r>
      <w:r w:rsidR="00EC57DC">
        <w:t>utput from the Curl Command</w:t>
      </w:r>
    </w:p>
    <w:p w14:paraId="7A97F66A" w14:textId="18A6866C" w:rsidR="00900D63" w:rsidRDefault="00900D63" w:rsidP="00900D63">
      <w:pPr>
        <w:pStyle w:val="CaptionFigure"/>
      </w:pPr>
      <w:r>
        <w:t xml:space="preserve">Validate LAC Policy: </w:t>
      </w:r>
      <w:r w:rsidR="002A4D04">
        <w:t>Browser</w:t>
      </w:r>
      <w:r>
        <w:t xml:space="preserve"> Results</w:t>
      </w:r>
    </w:p>
    <w:p w14:paraId="32D52B95" w14:textId="4CD51324" w:rsidR="00900D63" w:rsidRDefault="000125E1" w:rsidP="00900D63">
      <w:pPr>
        <w:pStyle w:val="CaptionFigure"/>
        <w:numPr>
          <w:ilvl w:val="0"/>
          <w:numId w:val="0"/>
        </w:numPr>
      </w:pPr>
      <w:r w:rsidRPr="000125E1">
        <w:drawing>
          <wp:inline distT="0" distB="0" distL="0" distR="0" wp14:anchorId="254C2F96" wp14:editId="1E1E0AAB">
            <wp:extent cx="5833872" cy="38404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3872" cy="3840480"/>
                    </a:xfrm>
                    <a:prstGeom prst="rect">
                      <a:avLst/>
                    </a:prstGeom>
                  </pic:spPr>
                </pic:pic>
              </a:graphicData>
            </a:graphic>
          </wp:inline>
        </w:drawing>
      </w:r>
      <w:r w:rsidR="00900D63">
        <w:t xml:space="preserve"> </w:t>
      </w:r>
    </w:p>
    <w:p w14:paraId="36F5BC56" w14:textId="77777777" w:rsidR="00900D63" w:rsidRPr="00E26705" w:rsidRDefault="00900D63" w:rsidP="00900D63">
      <w:pPr>
        <w:pStyle w:val="Body"/>
      </w:pPr>
    </w:p>
    <w:bookmarkEnd w:id="13"/>
    <w:p w14:paraId="6E3C7C5A" w14:textId="77777777" w:rsidR="00D12D1E" w:rsidRPr="00C63F35" w:rsidRDefault="00D12D1E" w:rsidP="00C63F35">
      <w:pPr>
        <w:pStyle w:val="Body"/>
        <w:sectPr w:rsidR="00D12D1E" w:rsidRPr="00C63F35" w:rsidSect="002A27D6">
          <w:headerReference w:type="default" r:id="rId47"/>
          <w:footerReference w:type="default" r:id="rId48"/>
          <w:pgSz w:w="12240" w:h="15840" w:code="1"/>
          <w:pgMar w:top="720" w:right="720" w:bottom="720" w:left="720" w:header="720" w:footer="720" w:gutter="0"/>
          <w:cols w:space="720"/>
          <w:docGrid w:linePitch="360"/>
        </w:sectPr>
      </w:pPr>
    </w:p>
    <w:p w14:paraId="6C75F6C5" w14:textId="40C12DC0" w:rsidR="006F4ED4" w:rsidRDefault="006F4ED4" w:rsidP="006F4ED4">
      <w:pPr>
        <w:pStyle w:val="Heading10"/>
      </w:pPr>
      <w:bookmarkStart w:id="23" w:name="_Toc7139893"/>
      <w:r>
        <w:lastRenderedPageBreak/>
        <w:t>Appendix</w:t>
      </w:r>
      <w:r w:rsidR="00B212E6">
        <w:t xml:space="preserve"> A</w:t>
      </w:r>
      <w:bookmarkEnd w:id="23"/>
    </w:p>
    <w:p w14:paraId="77B1EC69" w14:textId="4AD8DF7A" w:rsidR="006F4ED4" w:rsidRDefault="006F4ED4" w:rsidP="006F4ED4">
      <w:pPr>
        <w:pStyle w:val="Heading20"/>
      </w:pPr>
      <w:bookmarkStart w:id="24" w:name="_Toc7139894"/>
      <w:r>
        <w:t xml:space="preserve">Updating </w:t>
      </w:r>
      <w:r w:rsidR="00E80E04">
        <w:t xml:space="preserve">API Gateway Config </w:t>
      </w:r>
      <w:r>
        <w:t>Manifest Files with a New API Gateway License</w:t>
      </w:r>
      <w:bookmarkEnd w:id="24"/>
    </w:p>
    <w:p w14:paraId="26883A7A" w14:textId="37B14284" w:rsidR="00B213FC" w:rsidRDefault="006F4ED4" w:rsidP="006F4ED4">
      <w:pPr>
        <w:pStyle w:val="Body"/>
      </w:pPr>
      <w:r>
        <w:t>The current GitHub project includes a container-gateway-</w:t>
      </w:r>
      <w:proofErr w:type="spellStart"/>
      <w:r>
        <w:t>config.yml</w:t>
      </w:r>
      <w:proofErr w:type="spellEnd"/>
      <w:r>
        <w:t xml:space="preserve"> file that incorporates a license that will expire in 12/06/2019. If this document is utilized beyond 12/06/2019, the Gateway Kubernetes Container/Workload will not build successfully. The container-gateway-</w:t>
      </w:r>
      <w:proofErr w:type="spellStart"/>
      <w:r>
        <w:t>config.yml</w:t>
      </w:r>
      <w:proofErr w:type="spellEnd"/>
      <w:r>
        <w:t xml:space="preserve"> file must be updated with the following steps in order to </w:t>
      </w:r>
      <w:r w:rsidR="00B213FC">
        <w:t>utilize</w:t>
      </w:r>
      <w:r>
        <w:t xml:space="preserve"> </w:t>
      </w:r>
      <w:r w:rsidR="00E35486">
        <w:t>this guide.</w:t>
      </w:r>
    </w:p>
    <w:p w14:paraId="5603C7D8" w14:textId="05BA076D" w:rsidR="00B213FC" w:rsidRDefault="00B213FC" w:rsidP="001745A2">
      <w:pPr>
        <w:pStyle w:val="Note"/>
      </w:pPr>
      <w:r>
        <w:t>This section assumes that a new API Gateway License file has been requested from Support, downloaded</w:t>
      </w:r>
      <w:r w:rsidR="0031586C">
        <w:t xml:space="preserve">, </w:t>
      </w:r>
      <w:r>
        <w:t>unzipped</w:t>
      </w:r>
      <w:r w:rsidR="0031586C">
        <w:t xml:space="preserve"> and renamed to “license.xml”</w:t>
      </w:r>
      <w:r>
        <w:t xml:space="preserve">. </w:t>
      </w:r>
      <w:r w:rsidR="00FF139A">
        <w:t>Also note that the license file should be in Raw XML format.</w:t>
      </w:r>
    </w:p>
    <w:p w14:paraId="4CBBA1EF" w14:textId="67EC4C97" w:rsidR="00FF139A" w:rsidRDefault="00FF139A" w:rsidP="00993D16">
      <w:pPr>
        <w:pStyle w:val="Step"/>
        <w:numPr>
          <w:ilvl w:val="0"/>
          <w:numId w:val="40"/>
        </w:numPr>
      </w:pPr>
      <w:r>
        <w:t xml:space="preserve">Run the following commands within a terminal window from the directory where the license.xml file resides to get a </w:t>
      </w:r>
      <w:proofErr w:type="spellStart"/>
      <w:r>
        <w:t>gzipped</w:t>
      </w:r>
      <w:proofErr w:type="spellEnd"/>
      <w:r>
        <w:t xml:space="preserve"> and base64 version of the license file:</w:t>
      </w:r>
    </w:p>
    <w:p w14:paraId="518E26CE" w14:textId="5C0D1D86" w:rsidR="00FF139A" w:rsidRDefault="00FF139A" w:rsidP="00993D16">
      <w:pPr>
        <w:pStyle w:val="StepSubitem"/>
        <w:numPr>
          <w:ilvl w:val="1"/>
          <w:numId w:val="40"/>
        </w:numPr>
      </w:pPr>
      <w:proofErr w:type="spellStart"/>
      <w:r>
        <w:t>gzip</w:t>
      </w:r>
      <w:proofErr w:type="spellEnd"/>
      <w:r>
        <w:t xml:space="preserve"> license.xml</w:t>
      </w:r>
    </w:p>
    <w:p w14:paraId="7E328E85" w14:textId="09101F67" w:rsidR="00FF139A" w:rsidRDefault="00FF139A" w:rsidP="00993D16">
      <w:pPr>
        <w:pStyle w:val="StepSubitem"/>
        <w:numPr>
          <w:ilvl w:val="1"/>
          <w:numId w:val="40"/>
        </w:numPr>
      </w:pPr>
      <w:proofErr w:type="spellStart"/>
      <w:r>
        <w:t>openssl</w:t>
      </w:r>
      <w:proofErr w:type="spellEnd"/>
      <w:r>
        <w:t xml:space="preserve"> base64 -e -A -in license.xml.gz -out license.xml.gz.base64</w:t>
      </w:r>
    </w:p>
    <w:p w14:paraId="78F2315B" w14:textId="77777777" w:rsidR="00E10494" w:rsidRDefault="00FF139A" w:rsidP="00993D16">
      <w:pPr>
        <w:pStyle w:val="Step"/>
        <w:numPr>
          <w:ilvl w:val="0"/>
          <w:numId w:val="40"/>
        </w:numPr>
      </w:pPr>
      <w:r>
        <w:t xml:space="preserve">Open the </w:t>
      </w:r>
      <w:proofErr w:type="gramStart"/>
      <w:r>
        <w:t>license.xml.gz.base</w:t>
      </w:r>
      <w:proofErr w:type="gramEnd"/>
      <w:r>
        <w:t xml:space="preserve">64 file using </w:t>
      </w:r>
      <w:r w:rsidR="00E10494">
        <w:t>a text editor c</w:t>
      </w:r>
      <w:r>
        <w:t xml:space="preserve">arefully copy </w:t>
      </w:r>
      <w:r w:rsidR="00E10494">
        <w:t>the</w:t>
      </w:r>
      <w:r>
        <w:t xml:space="preserve"> contents</w:t>
      </w:r>
      <w:r w:rsidR="00E10494">
        <w:t>.</w:t>
      </w:r>
    </w:p>
    <w:p w14:paraId="4A9173FB" w14:textId="15E88434" w:rsidR="00FF139A" w:rsidRDefault="00E10494" w:rsidP="00993D16">
      <w:pPr>
        <w:pStyle w:val="Step"/>
        <w:numPr>
          <w:ilvl w:val="0"/>
          <w:numId w:val="40"/>
        </w:numPr>
      </w:pPr>
      <w:r>
        <w:t xml:space="preserve">Using vi within the Cloud Shell carefully paste the previously copied </w:t>
      </w:r>
      <w:proofErr w:type="spellStart"/>
      <w:r>
        <w:t>contents</w:t>
      </w:r>
      <w:proofErr w:type="spellEnd"/>
      <w:r w:rsidR="00FF139A">
        <w:t xml:space="preserve"> into the </w:t>
      </w:r>
      <w:r>
        <w:t>container-</w:t>
      </w:r>
      <w:r w:rsidR="00FF139A">
        <w:t>gateway-</w:t>
      </w:r>
      <w:proofErr w:type="spellStart"/>
      <w:r w:rsidR="00FF139A">
        <w:t>config.yml</w:t>
      </w:r>
      <w:proofErr w:type="spellEnd"/>
      <w:r w:rsidR="00FF139A">
        <w:t xml:space="preserve"> file replacing the value after the “</w:t>
      </w:r>
      <w:proofErr w:type="spellStart"/>
      <w:proofErr w:type="gramStart"/>
      <w:r w:rsidR="00FF139A">
        <w:t>ssg.license</w:t>
      </w:r>
      <w:proofErr w:type="spellEnd"/>
      <w:proofErr w:type="gramEnd"/>
      <w:r w:rsidR="00FF139A">
        <w:t>” key. Make sure to encapsulate the pasted contents in a pair of double-quotes the way the existing line was encapsulated.</w:t>
      </w:r>
    </w:p>
    <w:p w14:paraId="05BB2AFA" w14:textId="129F075C" w:rsidR="00FF139A" w:rsidRDefault="00FF139A" w:rsidP="00FF139A">
      <w:pPr>
        <w:pStyle w:val="CaptionFigure"/>
      </w:pPr>
      <w:r>
        <w:t>container-gateway-</w:t>
      </w:r>
      <w:proofErr w:type="spellStart"/>
      <w:r>
        <w:t>config.yml</w:t>
      </w:r>
      <w:proofErr w:type="spellEnd"/>
      <w:r w:rsidR="00E10494">
        <w:t xml:space="preserve">: </w:t>
      </w:r>
      <w:proofErr w:type="spellStart"/>
      <w:proofErr w:type="gramStart"/>
      <w:r w:rsidR="00E10494">
        <w:t>ssg.license</w:t>
      </w:r>
      <w:proofErr w:type="spellEnd"/>
      <w:proofErr w:type="gramEnd"/>
      <w:r w:rsidR="00E10494">
        <w:t xml:space="preserve"> Line</w:t>
      </w:r>
    </w:p>
    <w:p w14:paraId="79EA0F9D" w14:textId="68D0BDA9" w:rsidR="00E10494" w:rsidRPr="00E10494" w:rsidRDefault="00E10494" w:rsidP="00E10494">
      <w:pPr>
        <w:pStyle w:val="Body"/>
      </w:pPr>
      <w:r w:rsidRPr="00E10494">
        <w:drawing>
          <wp:inline distT="0" distB="0" distL="0" distR="0" wp14:anchorId="2B08FDF2" wp14:editId="0F3B3B67">
            <wp:extent cx="6858000" cy="35534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553460"/>
                    </a:xfrm>
                    <a:prstGeom prst="rect">
                      <a:avLst/>
                    </a:prstGeom>
                  </pic:spPr>
                </pic:pic>
              </a:graphicData>
            </a:graphic>
          </wp:inline>
        </w:drawing>
      </w:r>
    </w:p>
    <w:p w14:paraId="433C3B65" w14:textId="73E291E4" w:rsidR="003C133E" w:rsidRDefault="003C133E" w:rsidP="006F4ED4">
      <w:pPr>
        <w:pStyle w:val="Body"/>
      </w:pPr>
      <w:r>
        <w:br w:type="page"/>
      </w:r>
    </w:p>
    <w:p w14:paraId="54A6B551" w14:textId="51624D4C" w:rsidR="00363558" w:rsidRPr="00F91D4B" w:rsidRDefault="006F236B" w:rsidP="00A504AD">
      <w:r w:rsidRPr="005F17E1">
        <w:rPr>
          <w:rFonts w:cs="Arial"/>
          <w:noProof/>
          <w:sz w:val="14"/>
          <w:szCs w:val="14"/>
        </w:rPr>
        <w:lastRenderedPageBreak/>
        <mc:AlternateContent>
          <mc:Choice Requires="wps">
            <w:drawing>
              <wp:anchor distT="0" distB="0" distL="114300" distR="114300" simplePos="0" relativeHeight="251662336" behindDoc="0" locked="0" layoutInCell="1" allowOverlap="1" wp14:anchorId="580729B6" wp14:editId="25D80482">
                <wp:simplePos x="0" y="0"/>
                <wp:positionH relativeFrom="column">
                  <wp:posOffset>-4445</wp:posOffset>
                </wp:positionH>
                <wp:positionV relativeFrom="paragraph">
                  <wp:posOffset>8698865</wp:posOffset>
                </wp:positionV>
                <wp:extent cx="6858000" cy="0"/>
                <wp:effectExtent l="0" t="0" r="19050" b="19050"/>
                <wp:wrapNone/>
                <wp:docPr id="11" name="Straight Connector 11"/>
                <wp:cNvGraphicFramePr/>
                <a:graphic xmlns:a="http://schemas.openxmlformats.org/drawingml/2006/main">
                  <a:graphicData uri="http://schemas.microsoft.com/office/word/2010/wordprocessingShape">
                    <wps:wsp>
                      <wps:cNvCnPr/>
                      <wps:spPr>
                        <a:xfrm>
                          <a:off x="0" y="0"/>
                          <a:ext cx="6858000" cy="0"/>
                        </a:xfrm>
                        <a:prstGeom prst="line">
                          <a:avLst/>
                        </a:prstGeom>
                        <a:noFill/>
                        <a:ln w="9525" cap="flat" cmpd="sng" algn="ctr">
                          <a:solidFill>
                            <a:srgbClr val="C00000"/>
                          </a:solidFill>
                          <a:prstDash val="solid"/>
                        </a:ln>
                        <a:effectLst/>
                      </wps:spPr>
                      <wps:bodyPr/>
                    </wps:wsp>
                  </a:graphicData>
                </a:graphic>
                <wp14:sizeRelH relativeFrom="margin">
                  <wp14:pctWidth>0</wp14:pctWidth>
                </wp14:sizeRelH>
              </wp:anchor>
            </w:drawing>
          </mc:Choice>
          <mc:Fallback>
            <w:pict>
              <v:line w14:anchorId="391B4143" id="Straight Connector 11"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pt,684.95pt" to="539.65pt,68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" strokecolor="#c00000"/>
            </w:pict>
          </mc:Fallback>
        </mc:AlternateContent>
      </w:r>
      <w:r w:rsidR="00FB70B5">
        <w:rPr>
          <w:noProof/>
        </w:rPr>
        <mc:AlternateContent>
          <mc:Choice Requires="wps">
            <w:drawing>
              <wp:anchor distT="0" distB="0" distL="114300" distR="114300" simplePos="0" relativeHeight="251668480" behindDoc="0" locked="0" layoutInCell="1" allowOverlap="1" wp14:anchorId="6B31BD73" wp14:editId="6E3DD6E4">
                <wp:simplePos x="0" y="0"/>
                <wp:positionH relativeFrom="column">
                  <wp:posOffset>-63500</wp:posOffset>
                </wp:positionH>
                <wp:positionV relativeFrom="paragraph">
                  <wp:posOffset>5601970</wp:posOffset>
                </wp:positionV>
                <wp:extent cx="7052310" cy="2143760"/>
                <wp:effectExtent l="0" t="0" r="0" b="889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2310" cy="2143760"/>
                        </a:xfrm>
                        <a:prstGeom prst="rect">
                          <a:avLst/>
                        </a:prstGeom>
                        <a:solidFill>
                          <a:srgbClr val="FFFFFF"/>
                        </a:solidFill>
                        <a:ln w="9525">
                          <a:noFill/>
                          <a:miter lim="800000"/>
                          <a:headEnd/>
                          <a:tailEnd/>
                        </a:ln>
                      </wps:spPr>
                      <wps:txbx>
                        <w:txbxContent>
                          <w:p w14:paraId="262A14E0" w14:textId="77777777" w:rsidR="0017455F" w:rsidRPr="00837B0D" w:rsidRDefault="0017455F" w:rsidP="00FB70B5">
                            <w:pPr>
                              <w:pStyle w:val="Body"/>
                              <w:rPr>
                                <w:snapToGrid w:val="0"/>
                              </w:rPr>
                            </w:pPr>
                            <w:r w:rsidRPr="00AF2CFC">
                              <w:rPr>
                                <w:snapToGrid w:val="0"/>
                              </w:rPr>
                              <w:t xml:space="preserve">Broadcom, the pulse logo, </w:t>
                            </w:r>
                            <w:proofErr w:type="gramStart"/>
                            <w:r>
                              <w:rPr>
                                <w:snapToGrid w:val="0"/>
                              </w:rPr>
                              <w:t>Connecting</w:t>
                            </w:r>
                            <w:proofErr w:type="gramEnd"/>
                            <w:r>
                              <w:rPr>
                                <w:snapToGrid w:val="0"/>
                              </w:rPr>
                              <w:t xml:space="preserve"> everything</w:t>
                            </w:r>
                            <w:r w:rsidRPr="00AF2CFC">
                              <w:rPr>
                                <w:snapToGrid w:val="0"/>
                              </w:rPr>
                              <w:t xml:space="preserve">, </w:t>
                            </w:r>
                            <w:r>
                              <w:rPr>
                                <w:snapToGrid w:val="0"/>
                              </w:rPr>
                              <w:t xml:space="preserve">CA Technologies, </w:t>
                            </w:r>
                            <w:r w:rsidRPr="00AF2CFC">
                              <w:rPr>
                                <w:snapToGrid w:val="0"/>
                              </w:rPr>
                              <w:t xml:space="preserve">and the </w:t>
                            </w:r>
                            <w:r>
                              <w:rPr>
                                <w:snapToGrid w:val="0"/>
                              </w:rPr>
                              <w:t xml:space="preserve">CA technologies </w:t>
                            </w:r>
                            <w:r w:rsidRPr="00AF2CFC">
                              <w:rPr>
                                <w:snapToGrid w:val="0"/>
                              </w:rPr>
                              <w:t>logo</w:t>
                            </w:r>
                            <w:r w:rsidRPr="00837B0D">
                              <w:rPr>
                                <w:snapToGrid w:val="0"/>
                              </w:rPr>
                              <w:t xml:space="preserve"> are among the trademarks of Broadcom and/or its affiliates in the United States, certain other countries</w:t>
                            </w:r>
                            <w:r>
                              <w:rPr>
                                <w:snapToGrid w:val="0"/>
                              </w:rPr>
                              <w:t>,</w:t>
                            </w:r>
                            <w:r w:rsidRPr="00837B0D">
                              <w:rPr>
                                <w:snapToGrid w:val="0"/>
                              </w:rPr>
                              <w:t xml:space="preserve"> and/or the EU.</w:t>
                            </w:r>
                          </w:p>
                          <w:p w14:paraId="376FAA45" w14:textId="77777777" w:rsidR="0017455F" w:rsidRPr="00837B0D" w:rsidRDefault="0017455F" w:rsidP="00FB70B5">
                            <w:pPr>
                              <w:pStyle w:val="Body"/>
                              <w:rPr>
                                <w:snapToGrid w:val="0"/>
                              </w:rPr>
                            </w:pPr>
                            <w:r>
                              <w:rPr>
                                <w:snapToGrid w:val="0"/>
                              </w:rPr>
                              <w:t>Copyright © 2019</w:t>
                            </w:r>
                            <w:r w:rsidRPr="00837B0D">
                              <w:rPr>
                                <w:snapToGrid w:val="0"/>
                              </w:rPr>
                              <w:t xml:space="preserve"> by Broadcom. All Rights Reserved.</w:t>
                            </w:r>
                          </w:p>
                          <w:p w14:paraId="51E3EB30" w14:textId="77777777" w:rsidR="0017455F" w:rsidRPr="00837B0D" w:rsidRDefault="0017455F" w:rsidP="00FB70B5">
                            <w:pPr>
                              <w:pStyle w:val="Body"/>
                              <w:rPr>
                                <w:snapToGrid w:val="0"/>
                              </w:rPr>
                            </w:pPr>
                            <w:r w:rsidRPr="00837B0D">
                              <w:rPr>
                                <w:snapToGrid w:val="0"/>
                              </w:rPr>
                              <w:t xml:space="preserve">The term “Broadcom” refers to Broadcom </w:t>
                            </w:r>
                            <w:r>
                              <w:rPr>
                                <w:snapToGrid w:val="0"/>
                              </w:rPr>
                              <w:t>Inc.</w:t>
                            </w:r>
                            <w:r w:rsidRPr="00837B0D">
                              <w:rPr>
                                <w:snapToGrid w:val="0"/>
                              </w:rPr>
                              <w:t xml:space="preserve"> and/or its subsidiaries. For more information, please visit </w:t>
                            </w:r>
                            <w:hyperlink r:id="rId50" w:history="1">
                              <w:r w:rsidRPr="00E42CC1">
                                <w:rPr>
                                  <w:rStyle w:val="Hyperlink"/>
                                </w:rPr>
                                <w:t>www.broadcom.com</w:t>
                              </w:r>
                            </w:hyperlink>
                            <w:r w:rsidRPr="00837B0D">
                              <w:rPr>
                                <w:snapToGrid w:val="0"/>
                              </w:rPr>
                              <w:t>.</w:t>
                            </w:r>
                          </w:p>
                          <w:p w14:paraId="2FC26D46" w14:textId="77777777" w:rsidR="0017455F" w:rsidRDefault="0017455F" w:rsidP="00FB70B5">
                            <w:r w:rsidRPr="00837B0D">
                              <w:rPr>
                                <w:snapToGrid w:val="0"/>
                              </w:rPr>
                              <w:t>Broadcom reserves the right to make changes without further notice to any products or data herein to improve re</w:t>
                            </w:r>
                            <w:r>
                              <w:rPr>
                                <w:snapToGrid w:val="0"/>
                              </w:rPr>
                              <w:t xml:space="preserve">liability, function, or design. </w:t>
                            </w:r>
                            <w:r w:rsidRPr="00837B0D">
                              <w:rPr>
                                <w:snapToGrid w:val="0"/>
                              </w:rPr>
                              <w:t>Information furnished by Broadcom is believed to be accurate and reliable. However, Broadcom does not assume any liability arising out of the application or use of this information, nor the application or use of any product or circuit described herein, neither does it convey any license under its patent rights nor the rights of others</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B31BD73" id="_x0000_t202" coordsize="21600,21600" o:spt="202" path="m,l,21600r21600,l21600,xe">
                <v:stroke joinstyle="miter"/>
                <v:path gradientshapeok="t" o:connecttype="rect"/>
              </v:shapetype>
              <v:shape id="Text Box 2" o:spid="_x0000_s1026" type="#_x0000_t202" style="position:absolute;margin-left:-5pt;margin-top:441.1pt;width:555.3pt;height:168.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" stroked="f">
                <v:textbox>
                  <w:txbxContent>
                    <w:p w14:paraId="262A14E0" w14:textId="77777777" w:rsidR="0017455F" w:rsidRPr="00837B0D" w:rsidRDefault="0017455F" w:rsidP="00FB70B5">
                      <w:pPr>
                        <w:pStyle w:val="Body"/>
                        <w:rPr>
                          <w:snapToGrid w:val="0"/>
                        </w:rPr>
                      </w:pPr>
                      <w:r w:rsidRPr="00AF2CFC">
                        <w:rPr>
                          <w:snapToGrid w:val="0"/>
                        </w:rPr>
                        <w:t xml:space="preserve">Broadcom, the pulse logo, </w:t>
                      </w:r>
                      <w:proofErr w:type="gramStart"/>
                      <w:r>
                        <w:rPr>
                          <w:snapToGrid w:val="0"/>
                        </w:rPr>
                        <w:t>Connecting</w:t>
                      </w:r>
                      <w:proofErr w:type="gramEnd"/>
                      <w:r>
                        <w:rPr>
                          <w:snapToGrid w:val="0"/>
                        </w:rPr>
                        <w:t xml:space="preserve"> everything</w:t>
                      </w:r>
                      <w:r w:rsidRPr="00AF2CFC">
                        <w:rPr>
                          <w:snapToGrid w:val="0"/>
                        </w:rPr>
                        <w:t xml:space="preserve">, </w:t>
                      </w:r>
                      <w:r>
                        <w:rPr>
                          <w:snapToGrid w:val="0"/>
                        </w:rPr>
                        <w:t xml:space="preserve">CA Technologies, </w:t>
                      </w:r>
                      <w:r w:rsidRPr="00AF2CFC">
                        <w:rPr>
                          <w:snapToGrid w:val="0"/>
                        </w:rPr>
                        <w:t xml:space="preserve">and the </w:t>
                      </w:r>
                      <w:r>
                        <w:rPr>
                          <w:snapToGrid w:val="0"/>
                        </w:rPr>
                        <w:t xml:space="preserve">CA technologies </w:t>
                      </w:r>
                      <w:r w:rsidRPr="00AF2CFC">
                        <w:rPr>
                          <w:snapToGrid w:val="0"/>
                        </w:rPr>
                        <w:t>logo</w:t>
                      </w:r>
                      <w:r w:rsidRPr="00837B0D">
                        <w:rPr>
                          <w:snapToGrid w:val="0"/>
                        </w:rPr>
                        <w:t xml:space="preserve"> are among the trademarks of Broadcom and/or its affiliates in the United States, certain other countries</w:t>
                      </w:r>
                      <w:r>
                        <w:rPr>
                          <w:snapToGrid w:val="0"/>
                        </w:rPr>
                        <w:t>,</w:t>
                      </w:r>
                      <w:r w:rsidRPr="00837B0D">
                        <w:rPr>
                          <w:snapToGrid w:val="0"/>
                        </w:rPr>
                        <w:t xml:space="preserve"> and/or the EU.</w:t>
                      </w:r>
                    </w:p>
                    <w:p w14:paraId="376FAA45" w14:textId="77777777" w:rsidR="0017455F" w:rsidRPr="00837B0D" w:rsidRDefault="0017455F" w:rsidP="00FB70B5">
                      <w:pPr>
                        <w:pStyle w:val="Body"/>
                        <w:rPr>
                          <w:snapToGrid w:val="0"/>
                        </w:rPr>
                      </w:pPr>
                      <w:r>
                        <w:rPr>
                          <w:snapToGrid w:val="0"/>
                        </w:rPr>
                        <w:t>Copyright © 2019</w:t>
                      </w:r>
                      <w:r w:rsidRPr="00837B0D">
                        <w:rPr>
                          <w:snapToGrid w:val="0"/>
                        </w:rPr>
                        <w:t xml:space="preserve"> by Broadcom. All Rights Reserved.</w:t>
                      </w:r>
                    </w:p>
                    <w:p w14:paraId="51E3EB30" w14:textId="77777777" w:rsidR="0017455F" w:rsidRPr="00837B0D" w:rsidRDefault="0017455F" w:rsidP="00FB70B5">
                      <w:pPr>
                        <w:pStyle w:val="Body"/>
                        <w:rPr>
                          <w:snapToGrid w:val="0"/>
                        </w:rPr>
                      </w:pPr>
                      <w:r w:rsidRPr="00837B0D">
                        <w:rPr>
                          <w:snapToGrid w:val="0"/>
                        </w:rPr>
                        <w:t xml:space="preserve">The term “Broadcom” refers to Broadcom </w:t>
                      </w:r>
                      <w:r>
                        <w:rPr>
                          <w:snapToGrid w:val="0"/>
                        </w:rPr>
                        <w:t>Inc.</w:t>
                      </w:r>
                      <w:r w:rsidRPr="00837B0D">
                        <w:rPr>
                          <w:snapToGrid w:val="0"/>
                        </w:rPr>
                        <w:t xml:space="preserve"> and/or its subsidiaries. For more information, please visit </w:t>
                      </w:r>
                      <w:hyperlink r:id="rId51" w:history="1">
                        <w:r w:rsidRPr="00E42CC1">
                          <w:rPr>
                            <w:rStyle w:val="Hyperlink"/>
                          </w:rPr>
                          <w:t>www.broadcom.com</w:t>
                        </w:r>
                      </w:hyperlink>
                      <w:r w:rsidRPr="00837B0D">
                        <w:rPr>
                          <w:snapToGrid w:val="0"/>
                        </w:rPr>
                        <w:t>.</w:t>
                      </w:r>
                    </w:p>
                    <w:p w14:paraId="2FC26D46" w14:textId="77777777" w:rsidR="0017455F" w:rsidRDefault="0017455F" w:rsidP="00FB70B5">
                      <w:r w:rsidRPr="00837B0D">
                        <w:rPr>
                          <w:snapToGrid w:val="0"/>
                        </w:rPr>
                        <w:t>Broadcom reserves the right to make changes without further notice to any products or data herein to improve re</w:t>
                      </w:r>
                      <w:r>
                        <w:rPr>
                          <w:snapToGrid w:val="0"/>
                        </w:rPr>
                        <w:t xml:space="preserve">liability, function, or design. </w:t>
                      </w:r>
                      <w:r w:rsidRPr="00837B0D">
                        <w:rPr>
                          <w:snapToGrid w:val="0"/>
                        </w:rPr>
                        <w:t>Information furnished by Broadcom is believed to be accurate and reliable. However, Broadcom does not assume any liability arising out of the application or use of this information, nor the application or use of any product or circuit described herein, neither does it convey any license under its patent rights nor the rights of others</w:t>
                      </w:r>
                      <w:r>
                        <w:t>.</w:t>
                      </w:r>
                    </w:p>
                  </w:txbxContent>
                </v:textbox>
              </v:shape>
            </w:pict>
          </mc:Fallback>
        </mc:AlternateContent>
      </w:r>
      <w:r w:rsidR="00772DAF">
        <w:rPr>
          <w:noProof/>
        </w:rPr>
        <w:drawing>
          <wp:anchor distT="0" distB="0" distL="114300" distR="114300" simplePos="0" relativeHeight="251673600" behindDoc="0" locked="0" layoutInCell="1" allowOverlap="1" wp14:anchorId="5569DB3E" wp14:editId="590CC173">
            <wp:simplePos x="0" y="0"/>
            <wp:positionH relativeFrom="page">
              <wp:posOffset>457200</wp:posOffset>
            </wp:positionH>
            <wp:positionV relativeFrom="page">
              <wp:posOffset>8595360</wp:posOffset>
            </wp:positionV>
            <wp:extent cx="1600200" cy="530352"/>
            <wp:effectExtent l="0" t="0" r="0" b="3175"/>
            <wp:wrapThrough wrapText="bothSides">
              <wp:wrapPolygon edited="0">
                <wp:start x="771" y="0"/>
                <wp:lineTo x="0" y="3104"/>
                <wp:lineTo x="0" y="20953"/>
                <wp:lineTo x="5400" y="20953"/>
                <wp:lineTo x="7200" y="20953"/>
                <wp:lineTo x="11314" y="20953"/>
                <wp:lineTo x="19286" y="15521"/>
                <wp:lineTo x="19029" y="12417"/>
                <wp:lineTo x="21343" y="9313"/>
                <wp:lineTo x="21343" y="4656"/>
                <wp:lineTo x="7200" y="0"/>
                <wp:lineTo x="771"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rocade-broadcom-tag-black-red-rgb_6in"/>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600200" cy="530352"/>
                    </a:xfrm>
                    <a:prstGeom prst="rect">
                      <a:avLst/>
                    </a:prstGeom>
                    <a:noFill/>
                  </pic:spPr>
                </pic:pic>
              </a:graphicData>
            </a:graphic>
            <wp14:sizeRelH relativeFrom="page">
              <wp14:pctWidth>0</wp14:pctWidth>
            </wp14:sizeRelH>
            <wp14:sizeRelV relativeFrom="page">
              <wp14:pctHeight>0</wp14:pctHeight>
            </wp14:sizeRelV>
          </wp:anchor>
        </w:drawing>
      </w:r>
      <w:r w:rsidR="00703114" w:rsidRPr="00736EED">
        <w:rPr>
          <w:noProof/>
        </w:rPr>
        <w:drawing>
          <wp:anchor distT="0" distB="0" distL="114300" distR="114300" simplePos="0" relativeHeight="251664384" behindDoc="0" locked="0" layoutInCell="1" allowOverlap="1" wp14:anchorId="59663024" wp14:editId="4051CD57">
            <wp:simplePos x="0" y="0"/>
            <wp:positionH relativeFrom="page">
              <wp:posOffset>0</wp:posOffset>
            </wp:positionH>
            <wp:positionV relativeFrom="paragraph">
              <wp:posOffset>-544830</wp:posOffset>
            </wp:positionV>
            <wp:extent cx="7772400" cy="227965"/>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772400" cy="22796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363558" w:rsidRPr="00F91D4B" w:rsidSect="00DB4493">
      <w:headerReference w:type="default" r:id="rId53"/>
      <w:footerReference w:type="default" r:id="rId54"/>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10F590" w14:textId="77777777" w:rsidR="00993D16" w:rsidRDefault="00993D16" w:rsidP="00D82E68">
      <w:r>
        <w:separator/>
      </w:r>
    </w:p>
    <w:p w14:paraId="2DA95C92" w14:textId="77777777" w:rsidR="00993D16" w:rsidRDefault="00993D16"/>
    <w:p w14:paraId="55511CE9" w14:textId="77777777" w:rsidR="00993D16" w:rsidRDefault="00993D16"/>
  </w:endnote>
  <w:endnote w:type="continuationSeparator" w:id="0">
    <w:p w14:paraId="588A2D13" w14:textId="77777777" w:rsidR="00993D16" w:rsidRDefault="00993D16" w:rsidP="00D82E68">
      <w:r>
        <w:continuationSeparator/>
      </w:r>
    </w:p>
    <w:p w14:paraId="47F01B07" w14:textId="77777777" w:rsidR="00993D16" w:rsidRDefault="00993D16"/>
    <w:p w14:paraId="6149AF50" w14:textId="77777777" w:rsidR="00993D16" w:rsidRDefault="00993D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Myriad Pro">
    <w:altName w:val="Calibri"/>
    <w:panose1 w:val="020B0604020202020204"/>
    <w:charset w:val="00"/>
    <w:family w:val="swiss"/>
    <w:notTrueType/>
    <w:pitch w:val="variable"/>
    <w:sig w:usb0="20000287" w:usb1="00000001" w:usb2="00000000" w:usb3="00000000" w:csb0="0000019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6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794D32" w14:textId="77777777" w:rsidR="0017455F" w:rsidRDefault="0017455F" w:rsidP="00BF4E10">
    <w:pPr>
      <w:pStyle w:val="Footer"/>
    </w:pPr>
    <w:sdt>
      <w:sdtPr>
        <w:alias w:val="Status"/>
        <w:tag w:val=""/>
        <w:id w:val="1471476579"/>
        <w:dataBinding w:prefixMappings="xmlns:ns0='http://purl.org/dc/elements/1.1/' xmlns:ns1='http://schemas.openxmlformats.org/package/2006/metadata/core-properties' " w:xpath="/ns1:coreProperties[1]/ns1:contentStatus[1]" w:storeItemID="{6C3C8BC8-F283-45AE-878A-BAB7291924A1}"/>
        <w:text/>
      </w:sdtPr>
      <w:sdtContent>
        <w:r>
          <w:t>Footer</w:t>
        </w:r>
      </w:sdtContent>
    </w:sdt>
    <w:r>
      <w:ptab w:relativeTo="margin" w:alignment="center" w:leader="none"/>
    </w:r>
    <w:r>
      <w:ptab w:relativeTo="margin" w:alignment="right" w:leader="none"/>
    </w:r>
    <w:sdt>
      <w:sdtPr>
        <w:alias w:val="Keywords"/>
        <w:tag w:val=""/>
        <w:id w:val="-1682886075"/>
        <w:dataBinding w:prefixMappings="xmlns:ns0='http://purl.org/dc/elements/1.1/' xmlns:ns1='http://schemas.openxmlformats.org/package/2006/metadata/core-properties' " w:xpath="/ns1:coreProperties[1]/ns1:keywords[1]" w:storeItemID="{6C3C8BC8-F283-45AE-878A-BAB7291924A1}"/>
        <w:text/>
      </w:sdtPr>
      <w:sdtContent>
        <w:proofErr w:type="spellStart"/>
        <w:r>
          <w:t>Document_Number</w:t>
        </w:r>
        <w:proofErr w:type="spellEnd"/>
      </w:sdtContent>
    </w:sdt>
  </w:p>
  <w:p w14:paraId="4C936BFA" w14:textId="77777777" w:rsidR="0017455F" w:rsidRDefault="0017455F" w:rsidP="00BF4E10">
    <w:pPr>
      <w:pStyle w:val="Footer"/>
    </w:pPr>
    <w:r>
      <w:fldChar w:fldCharType="begin"/>
    </w:r>
    <w:r>
      <w:instrText xml:space="preserve"> PAGE   \* MERGEFORMAT </w:instrText>
    </w:r>
    <w:r>
      <w:fldChar w:fldCharType="separate"/>
    </w:r>
    <w:r>
      <w:rPr>
        <w:noProof/>
      </w:rPr>
      <w:t>2</w:t>
    </w:r>
    <w:r>
      <w:rPr>
        <w:noProof/>
      </w:rPr>
      <w:fldChar w:fldCharType="end"/>
    </w:r>
  </w:p>
  <w:p w14:paraId="4EA2367A" w14:textId="77777777" w:rsidR="0017455F" w:rsidRDefault="0017455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7A619D" w14:textId="3472B86E" w:rsidR="0017455F" w:rsidRPr="00F06705" w:rsidRDefault="0017455F" w:rsidP="00BF4E10">
    <w:pPr>
      <w:pStyle w:val="Footer"/>
      <w:rPr>
        <w:rStyle w:val="zFooterRightChar"/>
      </w:rPr>
    </w:pPr>
    <w:r>
      <w:ptab w:relativeTo="margin" w:alignment="center" w:leader="none"/>
    </w:r>
    <w:r>
      <w:ptab w:relativeTo="margin" w:alignment="right" w:leader="none"/>
    </w:r>
  </w:p>
  <w:p w14:paraId="74FFB45A" w14:textId="721DAB25" w:rsidR="0017455F" w:rsidRDefault="0017455F" w:rsidP="00BF4E10">
    <w:pPr>
      <w:pStyle w:val="zFooterRight"/>
    </w:pPr>
    <w:r>
      <w:fldChar w:fldCharType="begin"/>
    </w:r>
    <w:r>
      <w:instrText xml:space="preserve"> DATE  \@ "MMMM d, yyyy"  \* MERGEFORMAT </w:instrText>
    </w:r>
    <w:r>
      <w:fldChar w:fldCharType="separate"/>
    </w:r>
    <w:r w:rsidR="007A7D53">
      <w:rPr>
        <w:noProof/>
      </w:rPr>
      <w:t>April 26, 2019</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2533F5" w14:textId="6F2C4BD4" w:rsidR="0017455F" w:rsidRDefault="0017455F" w:rsidP="00BF4E10">
    <w:pPr>
      <w:pStyle w:val="Footer"/>
      <w:rPr>
        <w:szCs w:val="16"/>
      </w:rPr>
    </w:pPr>
    <w:r w:rsidRPr="00ED4485">
      <w:rPr>
        <w:szCs w:val="16"/>
      </w:rPr>
      <w:t xml:space="preserve">GCP/Kubernetes – </w:t>
    </w:r>
    <w:r>
      <w:rPr>
        <w:szCs w:val="16"/>
      </w:rPr>
      <w:t xml:space="preserve">Security and Integration </w:t>
    </w:r>
  </w:p>
  <w:p w14:paraId="4B472002" w14:textId="77777777" w:rsidR="0017455F" w:rsidRDefault="0017455F" w:rsidP="00BF4E10">
    <w:pPr>
      <w:pStyle w:val="Footer"/>
    </w:pPr>
    <w:r w:rsidRPr="00255FB0">
      <w:t>© 2019 Broadcom. All rights reserved.</w:t>
    </w:r>
  </w:p>
  <w:p w14:paraId="18025033" w14:textId="77777777" w:rsidR="0017455F" w:rsidRPr="00BB3F0B" w:rsidRDefault="0017455F" w:rsidP="00BF4E10">
    <w:pPr>
      <w:pStyle w:val="zFooterRight"/>
    </w:pPr>
    <w:r>
      <w:fldChar w:fldCharType="begin"/>
    </w:r>
    <w:r>
      <w:instrText xml:space="preserve"> PAGE   \* MERGEFORMAT </w:instrText>
    </w:r>
    <w:r>
      <w:fldChar w:fldCharType="separate"/>
    </w:r>
    <w:r>
      <w:rPr>
        <w:noProof/>
      </w:rPr>
      <w:t>2</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CE7A1" w14:textId="77777777" w:rsidR="0017455F" w:rsidRPr="008126C0" w:rsidRDefault="0017455F" w:rsidP="002A1776">
    <w:pPr>
      <w:pStyle w:val="Body"/>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8D3521" w14:textId="77777777" w:rsidR="00993D16" w:rsidRDefault="00993D16" w:rsidP="00D82E68">
      <w:r>
        <w:separator/>
      </w:r>
    </w:p>
    <w:p w14:paraId="333BFE71" w14:textId="77777777" w:rsidR="00993D16" w:rsidRDefault="00993D16"/>
    <w:p w14:paraId="1F9D0B85" w14:textId="77777777" w:rsidR="00993D16" w:rsidRDefault="00993D16"/>
  </w:footnote>
  <w:footnote w:type="continuationSeparator" w:id="0">
    <w:p w14:paraId="49DEF4CF" w14:textId="77777777" w:rsidR="00993D16" w:rsidRDefault="00993D16" w:rsidP="00D82E68">
      <w:r>
        <w:continuationSeparator/>
      </w:r>
    </w:p>
    <w:p w14:paraId="09628CEF" w14:textId="77777777" w:rsidR="00993D16" w:rsidRDefault="00993D16"/>
    <w:p w14:paraId="24C5573C" w14:textId="77777777" w:rsidR="00993D16" w:rsidRDefault="00993D1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9F1D3" w14:textId="77777777" w:rsidR="0017455F" w:rsidRPr="00D50ACF" w:rsidRDefault="0017455F">
    <w:pPr>
      <w:spacing w:after="0" w:line="240" w:lineRule="auto"/>
    </w:pPr>
  </w:p>
  <w:p w14:paraId="3ECF12E7" w14:textId="77777777" w:rsidR="0017455F" w:rsidRDefault="0017455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BED3C" w14:textId="3409A3EB" w:rsidR="0017455F" w:rsidRPr="005F17E1" w:rsidRDefault="0017455F" w:rsidP="005F17E1">
    <w:pPr>
      <w:tabs>
        <w:tab w:val="right" w:pos="10710"/>
      </w:tabs>
      <w:spacing w:after="0" w:line="240" w:lineRule="auto"/>
      <w:rPr>
        <w:rFonts w:cs="Arial"/>
        <w:sz w:val="14"/>
        <w:szCs w:val="14"/>
      </w:rPr>
    </w:pPr>
    <w:sdt>
      <w:sdtPr>
        <w:rPr>
          <w:rFonts w:cs="Arial"/>
          <w:b/>
          <w:sz w:val="14"/>
          <w:szCs w:val="14"/>
        </w:rPr>
        <w:alias w:val="Subject"/>
        <w:tag w:val=""/>
        <w:id w:val="-1842001900"/>
        <w:placeholder>
          <w:docPart w:val="1312BA57F33EA3459963B0AA6A0A7AFD"/>
        </w:placeholder>
        <w:dataBinding w:prefixMappings="xmlns:ns0='http://purl.org/dc/elements/1.1/' xmlns:ns1='http://schemas.openxmlformats.org/package/2006/metadata/core-properties' " w:xpath="/ns1:coreProperties[1]/ns0:subject[1]" w:storeItemID="{6C3C8BC8-F283-45AE-878A-BAB7291924A1}"/>
        <w:text/>
      </w:sdtPr>
      <w:sdtContent>
        <w:r>
          <w:rPr>
            <w:rFonts w:cs="Arial"/>
            <w:b/>
            <w:sz w:val="14"/>
            <w:szCs w:val="14"/>
          </w:rPr>
          <w:t>Building K8S Managed Security and Integration Containers on the Google Cloud Platform (GCP)</w:t>
        </w:r>
      </w:sdtContent>
    </w:sdt>
    <w:r w:rsidRPr="005F17E1">
      <w:rPr>
        <w:rFonts w:cs="Arial"/>
        <w:sz w:val="14"/>
        <w:szCs w:val="14"/>
      </w:rPr>
      <w:t xml:space="preserve"> </w:t>
    </w:r>
    <w:sdt>
      <w:sdtPr>
        <w:rPr>
          <w:rFonts w:cs="Arial"/>
          <w:sz w:val="14"/>
          <w:szCs w:val="14"/>
        </w:rPr>
        <w:alias w:val="Category"/>
        <w:tag w:val=""/>
        <w:id w:val="-2062239447"/>
        <w:placeholder>
          <w:docPart w:val="D953B3CBE3D30B43932A85ACF35AA9FE"/>
        </w:placeholder>
        <w:dataBinding w:prefixMappings="xmlns:ns0='http://purl.org/dc/elements/1.1/' xmlns:ns1='http://schemas.openxmlformats.org/package/2006/metadata/core-properties' " w:xpath="/ns1:coreProperties[1]/ns1:category[1]" w:storeItemID="{6C3C8BC8-F283-45AE-878A-BAB7291924A1}"/>
        <w:text/>
      </w:sdtPr>
      <w:sdtContent>
        <w:r>
          <w:rPr>
            <w:rFonts w:cs="Arial"/>
            <w:sz w:val="14"/>
            <w:szCs w:val="14"/>
          </w:rPr>
          <w:t>Technical Document</w:t>
        </w:r>
      </w:sdtContent>
    </w:sdt>
    <w:r w:rsidRPr="005F17E1">
      <w:rPr>
        <w:rFonts w:cs="Arial"/>
        <w:sz w:val="14"/>
        <w:szCs w:val="14"/>
      </w:rPr>
      <w:tab/>
    </w:r>
    <w:sdt>
      <w:sdtPr>
        <w:rPr>
          <w:rFonts w:cs="Arial"/>
          <w:sz w:val="14"/>
          <w:szCs w:val="14"/>
        </w:rPr>
        <w:alias w:val="Title"/>
        <w:tag w:val=""/>
        <w:id w:val="-770929857"/>
        <w:placeholder>
          <w:docPart w:val="FA69027901E7294FBCF715CB5B4989D0"/>
        </w:placeholder>
        <w:dataBinding w:prefixMappings="xmlns:ns0='http://purl.org/dc/elements/1.1/' xmlns:ns1='http://schemas.openxmlformats.org/package/2006/metadata/core-properties' " w:xpath="/ns1:coreProperties[1]/ns0:title[1]" w:storeItemID="{6C3C8BC8-F283-45AE-878A-BAB7291924A1}"/>
        <w:text/>
      </w:sdtPr>
      <w:sdtContent>
        <w:r>
          <w:rPr>
            <w:rFonts w:cs="Arial"/>
            <w:sz w:val="14"/>
            <w:szCs w:val="14"/>
          </w:rPr>
          <w:t>GCP-K8S-Build</w:t>
        </w:r>
      </w:sdtContent>
    </w:sdt>
  </w:p>
  <w:p w14:paraId="09B8DB5C" w14:textId="77777777" w:rsidR="0017455F" w:rsidRPr="00FA39DD" w:rsidRDefault="0017455F" w:rsidP="00FA39DD">
    <w:pPr>
      <w:tabs>
        <w:tab w:val="center" w:pos="4320"/>
        <w:tab w:val="right" w:pos="8640"/>
      </w:tabs>
      <w:spacing w:after="0" w:line="240" w:lineRule="auto"/>
      <w:rPr>
        <w:rFonts w:cs="Arial"/>
        <w:sz w:val="14"/>
        <w:szCs w:val="14"/>
      </w:rPr>
    </w:pPr>
    <w:r w:rsidRPr="005F17E1">
      <w:rPr>
        <w:rFonts w:cs="Arial"/>
        <w:noProof/>
        <w:sz w:val="14"/>
        <w:szCs w:val="14"/>
      </w:rPr>
      <mc:AlternateContent>
        <mc:Choice Requires="wps">
          <w:drawing>
            <wp:anchor distT="0" distB="0" distL="114300" distR="114300" simplePos="0" relativeHeight="251659264" behindDoc="0" locked="0" layoutInCell="1" allowOverlap="1" wp14:anchorId="47D2E35A" wp14:editId="0068D987">
              <wp:simplePos x="0" y="0"/>
              <wp:positionH relativeFrom="column">
                <wp:posOffset>-6350</wp:posOffset>
              </wp:positionH>
              <wp:positionV relativeFrom="paragraph">
                <wp:posOffset>27361</wp:posOffset>
              </wp:positionV>
              <wp:extent cx="6845300" cy="0"/>
              <wp:effectExtent l="0" t="0" r="12700" b="19050"/>
              <wp:wrapNone/>
              <wp:docPr id="16" name="Straight Connector 16"/>
              <wp:cNvGraphicFramePr/>
              <a:graphic xmlns:a="http://schemas.openxmlformats.org/drawingml/2006/main">
                <a:graphicData uri="http://schemas.microsoft.com/office/word/2010/wordprocessingShape">
                  <wps:wsp>
                    <wps:cNvCnPr/>
                    <wps:spPr>
                      <a:xfrm>
                        <a:off x="0" y="0"/>
                        <a:ext cx="6845300" cy="0"/>
                      </a:xfrm>
                      <a:prstGeom prst="line">
                        <a:avLst/>
                      </a:prstGeom>
                      <a:noFill/>
                      <a:ln w="6350" cap="flat" cmpd="sng" algn="ctr">
                        <a:solidFill>
                          <a:schemeClr val="tx1"/>
                        </a:solidFill>
                        <a:prstDash val="solid"/>
                      </a:ln>
                      <a:effectLst/>
                    </wps:spPr>
                    <wps:bodyPr/>
                  </wps:wsp>
                </a:graphicData>
              </a:graphic>
              <wp14:sizeRelH relativeFrom="margin">
                <wp14:pctWidth>0</wp14:pctWidth>
              </wp14:sizeRelH>
            </wp:anchor>
          </w:drawing>
        </mc:Choice>
        <mc:Fallback>
          <w:pict>
            <v:line w14:anchorId="680FC8FA" id="Straight Connector 1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pt,2.15pt" to="538.5pt,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" strokecolor="black [3213]" strokeweight=".5pt"/>
          </w:pict>
        </mc:Fallback>
      </mc:AlternateContent>
    </w:r>
  </w:p>
  <w:p w14:paraId="13C4139E" w14:textId="77777777" w:rsidR="0017455F" w:rsidRDefault="0017455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AF9044" w14:textId="706979AD" w:rsidR="0017455F" w:rsidRDefault="0017455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B9F919" w14:textId="65D07C1B" w:rsidR="0017455F" w:rsidRPr="005F17E1" w:rsidRDefault="0017455F" w:rsidP="00B24872">
    <w:pPr>
      <w:tabs>
        <w:tab w:val="right" w:pos="10710"/>
      </w:tabs>
      <w:spacing w:after="0" w:line="240" w:lineRule="auto"/>
      <w:rPr>
        <w:rFonts w:cs="Arial"/>
        <w:sz w:val="14"/>
        <w:szCs w:val="14"/>
      </w:rPr>
    </w:pPr>
    <w:sdt>
      <w:sdtPr>
        <w:rPr>
          <w:rStyle w:val="zHeaderBoldLeftChar"/>
        </w:rPr>
        <w:alias w:val="Subject"/>
        <w:tag w:val=""/>
        <w:id w:val="-885945085"/>
        <w:placeholder>
          <w:docPart w:val="5AC43E8D50A52C4E99A5423A7B8CCF70"/>
        </w:placeholder>
        <w:dataBinding w:prefixMappings="xmlns:ns0='http://purl.org/dc/elements/1.1/' xmlns:ns1='http://schemas.openxmlformats.org/package/2006/metadata/core-properties' " w:xpath="/ns1:coreProperties[1]/ns0:subject[1]" w:storeItemID="{6C3C8BC8-F283-45AE-878A-BAB7291924A1}"/>
        <w:text/>
      </w:sdtPr>
      <w:sdtContent>
        <w:r>
          <w:rPr>
            <w:rStyle w:val="zHeaderBoldLeftChar"/>
          </w:rPr>
          <w:t>Building K8S Managed Security and Integration Containers on the Google Cloud Platform (GCP)</w:t>
        </w:r>
      </w:sdtContent>
    </w:sdt>
    <w:r w:rsidRPr="005F17E1">
      <w:rPr>
        <w:rFonts w:cs="Arial"/>
        <w:sz w:val="14"/>
        <w:szCs w:val="14"/>
      </w:rPr>
      <w:t xml:space="preserve"> </w:t>
    </w:r>
    <w:sdt>
      <w:sdtPr>
        <w:rPr>
          <w:rStyle w:val="zHeaderLeftChar"/>
        </w:rPr>
        <w:alias w:val="Category"/>
        <w:tag w:val=""/>
        <w:id w:val="233135123"/>
        <w:placeholder>
          <w:docPart w:val="5F793C7D4F7BB94F9DBA8822DD622307"/>
        </w:placeholder>
        <w:dataBinding w:prefixMappings="xmlns:ns0='http://purl.org/dc/elements/1.1/' xmlns:ns1='http://schemas.openxmlformats.org/package/2006/metadata/core-properties' " w:xpath="/ns1:coreProperties[1]/ns1:category[1]" w:storeItemID="{6C3C8BC8-F283-45AE-878A-BAB7291924A1}"/>
        <w:text/>
      </w:sdtPr>
      <w:sdtContent>
        <w:r>
          <w:rPr>
            <w:rStyle w:val="zHeaderLeftChar"/>
          </w:rPr>
          <w:t>Technical Document</w:t>
        </w:r>
      </w:sdtContent>
    </w:sdt>
    <w:r w:rsidRPr="005F17E1">
      <w:rPr>
        <w:rFonts w:cs="Arial"/>
        <w:sz w:val="14"/>
        <w:szCs w:val="14"/>
      </w:rPr>
      <w:tab/>
    </w:r>
    <w:sdt>
      <w:sdtPr>
        <w:rPr>
          <w:rStyle w:val="zHeaderRightChar"/>
        </w:rPr>
        <w:alias w:val="Title"/>
        <w:tag w:val=""/>
        <w:id w:val="-1400983678"/>
        <w:placeholder>
          <w:docPart w:val="B5115734A454E44DBBF4BB1D0030B86D"/>
        </w:placeholder>
        <w:dataBinding w:prefixMappings="xmlns:ns0='http://purl.org/dc/elements/1.1/' xmlns:ns1='http://schemas.openxmlformats.org/package/2006/metadata/core-properties' " w:xpath="/ns1:coreProperties[1]/ns0:title[1]" w:storeItemID="{6C3C8BC8-F283-45AE-878A-BAB7291924A1}"/>
        <w:text/>
      </w:sdtPr>
      <w:sdtContent>
        <w:r>
          <w:rPr>
            <w:rStyle w:val="zHeaderRightChar"/>
          </w:rPr>
          <w:t>GCP-K8S-Build</w:t>
        </w:r>
      </w:sdtContent>
    </w:sdt>
  </w:p>
  <w:p w14:paraId="4F960D8C" w14:textId="77777777" w:rsidR="0017455F" w:rsidRPr="00B24872" w:rsidRDefault="0017455F" w:rsidP="00B24872">
    <w:pPr>
      <w:tabs>
        <w:tab w:val="center" w:pos="4320"/>
        <w:tab w:val="right" w:pos="8640"/>
      </w:tabs>
      <w:spacing w:after="0" w:line="240" w:lineRule="auto"/>
      <w:rPr>
        <w:rFonts w:cs="Arial"/>
        <w:sz w:val="14"/>
        <w:szCs w:val="14"/>
      </w:rPr>
    </w:pPr>
    <w:r w:rsidRPr="005F17E1">
      <w:rPr>
        <w:rFonts w:cs="Arial"/>
        <w:noProof/>
        <w:sz w:val="14"/>
        <w:szCs w:val="14"/>
      </w:rPr>
      <mc:AlternateContent>
        <mc:Choice Requires="wps">
          <w:drawing>
            <wp:anchor distT="0" distB="0" distL="114300" distR="114300" simplePos="0" relativeHeight="251663360" behindDoc="0" locked="0" layoutInCell="1" allowOverlap="1" wp14:anchorId="516DBDC0" wp14:editId="7A1540F2">
              <wp:simplePos x="0" y="0"/>
              <wp:positionH relativeFrom="column">
                <wp:posOffset>-6350</wp:posOffset>
              </wp:positionH>
              <wp:positionV relativeFrom="paragraph">
                <wp:posOffset>27361</wp:posOffset>
              </wp:positionV>
              <wp:extent cx="6845300" cy="0"/>
              <wp:effectExtent l="0" t="0" r="12700" b="19050"/>
              <wp:wrapNone/>
              <wp:docPr id="7" name="Straight Connector 7"/>
              <wp:cNvGraphicFramePr/>
              <a:graphic xmlns:a="http://schemas.openxmlformats.org/drawingml/2006/main">
                <a:graphicData uri="http://schemas.microsoft.com/office/word/2010/wordprocessingShape">
                  <wps:wsp>
                    <wps:cNvCnPr/>
                    <wps:spPr>
                      <a:xfrm>
                        <a:off x="0" y="0"/>
                        <a:ext cx="6845300" cy="0"/>
                      </a:xfrm>
                      <a:prstGeom prst="line">
                        <a:avLst/>
                      </a:prstGeom>
                      <a:noFill/>
                      <a:ln w="6350" cap="flat" cmpd="sng" algn="ctr">
                        <a:solidFill>
                          <a:schemeClr val="tx1"/>
                        </a:solidFill>
                        <a:prstDash val="solid"/>
                      </a:ln>
                      <a:effectLst/>
                    </wps:spPr>
                    <wps:bodyPr/>
                  </wps:wsp>
                </a:graphicData>
              </a:graphic>
              <wp14:sizeRelH relativeFrom="margin">
                <wp14:pctWidth>0</wp14:pctWidth>
              </wp14:sizeRelH>
            </wp:anchor>
          </w:drawing>
        </mc:Choice>
        <mc:Fallback>
          <w:pict>
            <v:line w14:anchorId="2F8C9061" id="Straight Connector 7"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pt,2.15pt" to="538.5pt,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" strokecolor="black [3213]" strokeweight=".5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05003B" w14:textId="77777777" w:rsidR="0017455F" w:rsidRPr="00D50ACF" w:rsidRDefault="0017455F" w:rsidP="009C16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99E826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6167F3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E62D5C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FE93A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60044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CCEB2C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8684A9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6F6AE4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EFC9D2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150ADC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8026C52"/>
    <w:multiLevelType w:val="multilevel"/>
    <w:tmpl w:val="11B6D914"/>
    <w:styleLink w:val="Registers"/>
    <w:lvl w:ilvl="0">
      <w:start w:val="1"/>
      <w:numFmt w:val="none"/>
      <w:pStyle w:val="RegisterAddress"/>
      <w:suff w:val="nothing"/>
      <w:lvlText w:val="Address:  "/>
      <w:lvlJc w:val="left"/>
      <w:pPr>
        <w:ind w:left="0" w:firstLine="0"/>
      </w:pPr>
      <w:rPr>
        <w:rFonts w:ascii="Arial" w:hAnsi="Arial" w:hint="default"/>
        <w:b/>
        <w:i w:val="0"/>
        <w:sz w:val="20"/>
      </w:rPr>
    </w:lvl>
    <w:lvl w:ilvl="1">
      <w:start w:val="1"/>
      <w:numFmt w:val="none"/>
      <w:pStyle w:val="RegisterAccess"/>
      <w:suff w:val="nothing"/>
      <w:lvlText w:val="Access:  "/>
      <w:lvlJc w:val="left"/>
      <w:pPr>
        <w:ind w:left="0" w:firstLine="0"/>
      </w:pPr>
      <w:rPr>
        <w:rFonts w:ascii="Arial" w:hAnsi="Arial" w:hint="default"/>
        <w:b/>
        <w:i w:val="0"/>
        <w:sz w:val="20"/>
      </w:rPr>
    </w:lvl>
    <w:lvl w:ilvl="2">
      <w:start w:val="1"/>
      <w:numFmt w:val="none"/>
      <w:pStyle w:val="RegisterPOR"/>
      <w:suff w:val="nothing"/>
      <w:lvlText w:val="POR:  "/>
      <w:lvlJc w:val="left"/>
      <w:pPr>
        <w:ind w:left="0" w:firstLine="0"/>
      </w:pPr>
      <w:rPr>
        <w:rFonts w:ascii="Arial" w:hAnsi="Arial" w:hint="default"/>
        <w:b/>
        <w:i w:val="0"/>
        <w:sz w:val="20"/>
      </w:rPr>
    </w:lvl>
    <w:lvl w:ilvl="3">
      <w:start w:val="1"/>
      <w:numFmt w:val="none"/>
      <w:pStyle w:val="RegisterVolatile"/>
      <w:suff w:val="nothing"/>
      <w:lvlText w:val="Volatile: "/>
      <w:lvlJc w:val="left"/>
      <w:pPr>
        <w:ind w:left="0" w:firstLine="0"/>
      </w:pPr>
      <w:rPr>
        <w:rFonts w:ascii="Arial" w:hAnsi="Arial" w:hint="default"/>
        <w:b/>
        <w:i w:val="0"/>
        <w:sz w:val="20"/>
      </w:rPr>
    </w:lvl>
    <w:lvl w:ilvl="4">
      <w:start w:val="1"/>
      <w:numFmt w:val="none"/>
      <w:pStyle w:val="RegisterNameLong"/>
      <w:suff w:val="nothing"/>
      <w:lvlText w:val=""/>
      <w:lvlJc w:val="left"/>
      <w:pPr>
        <w:ind w:left="0" w:firstLine="0"/>
      </w:pPr>
      <w:rPr>
        <w:rFonts w:ascii="Myriad Pro" w:hAnsi="Myriad Pro" w:hint="default"/>
        <w:b/>
        <w:i w:val="0"/>
        <w:sz w:val="20"/>
      </w:rPr>
    </w:lvl>
    <w:lvl w:ilvl="5">
      <w:start w:val="1"/>
      <w:numFmt w:val="none"/>
      <w:pStyle w:val="RegisterNameTOP"/>
      <w:suff w:val="nothing"/>
      <w:lvlText w:val=""/>
      <w:lvlJc w:val="left"/>
      <w:pPr>
        <w:ind w:left="0" w:firstLine="0"/>
      </w:pPr>
      <w:rPr>
        <w:rFonts w:ascii="Myriad Pro" w:hAnsi="Myriad Pro" w:hint="default"/>
        <w:b/>
        <w:i w:val="0"/>
        <w:sz w:val="20"/>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8CA54B7"/>
    <w:multiLevelType w:val="multilevel"/>
    <w:tmpl w:val="F9C0D2B0"/>
    <w:lvl w:ilvl="0">
      <w:start w:val="1"/>
      <w:numFmt w:val="bullet"/>
      <w:lvlText w:val=""/>
      <w:lvlJc w:val="left"/>
      <w:pPr>
        <w:ind w:left="360" w:hanging="360"/>
      </w:pPr>
      <w:rPr>
        <w:rFonts w:ascii="Wingdings" w:hAnsi="Wingdings" w:hint="default"/>
        <w:sz w:val="20"/>
      </w:rPr>
    </w:lvl>
    <w:lvl w:ilvl="1">
      <w:start w:val="1"/>
      <w:numFmt w:val="bullet"/>
      <w:pStyle w:val="TableTextBulletSublevel3"/>
      <w:lvlText w:val=""/>
      <w:lvlJc w:val="left"/>
      <w:pPr>
        <w:ind w:left="72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0C2F1C65"/>
    <w:multiLevelType w:val="multilevel"/>
    <w:tmpl w:val="1E7CD57A"/>
    <w:styleLink w:val="NoteNumbers"/>
    <w:lvl w:ilvl="0">
      <w:start w:val="1"/>
      <w:numFmt w:val="decimal"/>
      <w:pStyle w:val="NoteStep"/>
      <w:lvlText w:val="%1."/>
      <w:lvlJc w:val="left"/>
      <w:pPr>
        <w:ind w:left="39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0D7B6BE2"/>
    <w:multiLevelType w:val="multilevel"/>
    <w:tmpl w:val="EFE018F6"/>
    <w:styleLink w:val="Text"/>
    <w:lvl w:ilvl="0">
      <w:start w:val="1"/>
      <w:numFmt w:val="decimal"/>
      <w:lvlText w:val="%1."/>
      <w:lvlJc w:val="left"/>
      <w:pPr>
        <w:ind w:left="1440" w:hanging="360"/>
      </w:pPr>
      <w:rPr>
        <w:rFonts w:cs="Times New Roman"/>
      </w:rPr>
    </w:lvl>
    <w:lvl w:ilvl="1">
      <w:start w:val="1"/>
      <w:numFmt w:val="lowerLetter"/>
      <w:lvlText w:val="%2."/>
      <w:lvlJc w:val="left"/>
      <w:pPr>
        <w:ind w:left="2160" w:hanging="360"/>
      </w:pPr>
      <w:rPr>
        <w:rFonts w:cs="Times New Roman"/>
      </w:rPr>
    </w:lvl>
    <w:lvl w:ilvl="2">
      <w:start w:val="1"/>
      <w:numFmt w:val="lowerRoman"/>
      <w:lvlText w:val="%3."/>
      <w:lvlJc w:val="right"/>
      <w:pPr>
        <w:ind w:left="2880" w:hanging="180"/>
      </w:pPr>
      <w:rPr>
        <w:rFonts w:cs="Times New Roman"/>
      </w:rPr>
    </w:lvl>
    <w:lvl w:ilvl="3">
      <w:start w:val="1"/>
      <w:numFmt w:val="decimal"/>
      <w:lvlText w:val="%4."/>
      <w:lvlJc w:val="left"/>
      <w:pPr>
        <w:ind w:left="3600" w:hanging="360"/>
      </w:pPr>
      <w:rPr>
        <w:rFonts w:cs="Times New Roman"/>
      </w:rPr>
    </w:lvl>
    <w:lvl w:ilvl="4">
      <w:start w:val="1"/>
      <w:numFmt w:val="lowerLetter"/>
      <w:lvlText w:val="%5."/>
      <w:lvlJc w:val="left"/>
      <w:pPr>
        <w:ind w:left="4320" w:hanging="360"/>
      </w:pPr>
      <w:rPr>
        <w:rFonts w:cs="Times New Roman"/>
      </w:rPr>
    </w:lvl>
    <w:lvl w:ilvl="5">
      <w:start w:val="1"/>
      <w:numFmt w:val="lowerRoman"/>
      <w:lvlText w:val="%6."/>
      <w:lvlJc w:val="right"/>
      <w:pPr>
        <w:ind w:left="5040" w:hanging="180"/>
      </w:pPr>
      <w:rPr>
        <w:rFonts w:cs="Times New Roman"/>
      </w:rPr>
    </w:lvl>
    <w:lvl w:ilvl="6">
      <w:start w:val="1"/>
      <w:numFmt w:val="decimal"/>
      <w:lvlText w:val="%7."/>
      <w:lvlJc w:val="left"/>
      <w:pPr>
        <w:ind w:left="5760" w:hanging="360"/>
      </w:pPr>
      <w:rPr>
        <w:rFonts w:cs="Times New Roman"/>
      </w:rPr>
    </w:lvl>
    <w:lvl w:ilvl="7">
      <w:start w:val="1"/>
      <w:numFmt w:val="lowerLetter"/>
      <w:lvlText w:val="%8."/>
      <w:lvlJc w:val="left"/>
      <w:pPr>
        <w:ind w:left="6480" w:hanging="360"/>
      </w:pPr>
      <w:rPr>
        <w:rFonts w:cs="Times New Roman"/>
      </w:rPr>
    </w:lvl>
    <w:lvl w:ilvl="8">
      <w:start w:val="1"/>
      <w:numFmt w:val="lowerRoman"/>
      <w:lvlText w:val="%9."/>
      <w:lvlJc w:val="right"/>
      <w:pPr>
        <w:ind w:left="7200" w:hanging="180"/>
      </w:pPr>
      <w:rPr>
        <w:rFonts w:cs="Times New Roman"/>
      </w:rPr>
    </w:lvl>
  </w:abstractNum>
  <w:abstractNum w:abstractNumId="14" w15:restartNumberingAfterBreak="0">
    <w:nsid w:val="12F32FEE"/>
    <w:multiLevelType w:val="multilevel"/>
    <w:tmpl w:val="16D07A34"/>
    <w:styleLink w:val="Equations"/>
    <w:lvl w:ilvl="0">
      <w:start w:val="1"/>
      <w:numFmt w:val="decimal"/>
      <w:pStyle w:val="Equation"/>
      <w:suff w:val="space"/>
      <w:lvlText w:val="Equation %1 "/>
      <w:lvlJc w:val="left"/>
      <w:pPr>
        <w:ind w:left="1080" w:firstLine="0"/>
      </w:pPr>
      <w:rPr>
        <w:rFonts w:ascii="Myriad Pro" w:hAnsi="Myriad Pro" w:hint="default"/>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6C06EDE"/>
    <w:multiLevelType w:val="multilevel"/>
    <w:tmpl w:val="3C887CCA"/>
    <w:styleLink w:val="AppendixNumbers"/>
    <w:lvl w:ilvl="0">
      <w:start w:val="1"/>
      <w:numFmt w:val="upperLetter"/>
      <w:pStyle w:val="AppendixTitle"/>
      <w:suff w:val="space"/>
      <w:lvlText w:val="Appendix %1: "/>
      <w:lvlJc w:val="left"/>
      <w:pPr>
        <w:ind w:left="0" w:firstLine="0"/>
      </w:pPr>
      <w:rPr>
        <w:rFonts w:hint="default"/>
      </w:rPr>
    </w:lvl>
    <w:lvl w:ilvl="1">
      <w:start w:val="1"/>
      <w:numFmt w:val="decimal"/>
      <w:lvlText w:val="%1.%2"/>
      <w:lvlJc w:val="left"/>
      <w:pPr>
        <w:tabs>
          <w:tab w:val="num" w:pos="1080"/>
        </w:tabs>
        <w:ind w:left="1080" w:hanging="108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2160"/>
        </w:tabs>
        <w:ind w:left="2160" w:hanging="1080"/>
      </w:pPr>
      <w:rPr>
        <w:rFonts w:hint="default"/>
      </w:rPr>
    </w:lvl>
    <w:lvl w:ilvl="5">
      <w:start w:val="1"/>
      <w:numFmt w:val="decimal"/>
      <w:lvlText w:val="%1.%2.%3.%4.%5.%6"/>
      <w:lvlJc w:val="left"/>
      <w:pPr>
        <w:tabs>
          <w:tab w:val="num" w:pos="2160"/>
        </w:tabs>
        <w:ind w:left="2160" w:hanging="108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1A745A4"/>
    <w:multiLevelType w:val="multilevel"/>
    <w:tmpl w:val="CE8C728A"/>
    <w:styleLink w:val="Figures"/>
    <w:lvl w:ilvl="0">
      <w:start w:val="1"/>
      <w:numFmt w:val="decimal"/>
      <w:pStyle w:val="CaptionFigure"/>
      <w:suff w:val="space"/>
      <w:lvlText w:val="Figure %1"/>
      <w:lvlJc w:val="left"/>
      <w:pPr>
        <w:ind w:left="3600" w:firstLine="0"/>
      </w:pPr>
      <w:rPr>
        <w:rFonts w:ascii="Arial" w:hAnsi="Arial" w:hint="default"/>
        <w:b/>
        <w:i w:val="0"/>
        <w:color w:val="000000" w:themeColor="text1"/>
        <w:sz w:val="18"/>
      </w:rPr>
    </w:lvl>
    <w:lvl w:ilvl="1">
      <w:start w:val="1"/>
      <w:numFmt w:val="lowerLetter"/>
      <w:lvlText w:val="%2)"/>
      <w:lvlJc w:val="left"/>
      <w:pPr>
        <w:ind w:left="3240" w:hanging="360"/>
      </w:pPr>
      <w:rPr>
        <w:rFonts w:hint="default"/>
      </w:rPr>
    </w:lvl>
    <w:lvl w:ilvl="2">
      <w:start w:val="1"/>
      <w:numFmt w:val="lowerRoman"/>
      <w:lvlText w:val="%3)"/>
      <w:lvlJc w:val="left"/>
      <w:pPr>
        <w:ind w:left="3600" w:hanging="36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left"/>
      <w:pPr>
        <w:ind w:left="468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left"/>
      <w:pPr>
        <w:ind w:left="5760" w:hanging="360"/>
      </w:pPr>
      <w:rPr>
        <w:rFonts w:hint="default"/>
      </w:rPr>
    </w:lvl>
  </w:abstractNum>
  <w:abstractNum w:abstractNumId="17" w15:restartNumberingAfterBreak="0">
    <w:nsid w:val="2A0D6DEF"/>
    <w:multiLevelType w:val="multilevel"/>
    <w:tmpl w:val="9774E8AA"/>
    <w:lvl w:ilvl="0">
      <w:start w:val="1"/>
      <w:numFmt w:val="decimal"/>
      <w:lvlText w:val="%1"/>
      <w:lvlJc w:val="left"/>
      <w:pPr>
        <w:tabs>
          <w:tab w:val="num" w:pos="432"/>
        </w:tabs>
        <w:ind w:left="432" w:hanging="432"/>
      </w:pPr>
      <w:rPr>
        <w:rFonts w:cs="Times New Roman"/>
      </w:rPr>
    </w:lvl>
    <w:lvl w:ilvl="1">
      <w:start w:val="1"/>
      <w:numFmt w:val="decimal"/>
      <w:lvlText w:val="%1.%2"/>
      <w:lvlJc w:val="left"/>
      <w:pPr>
        <w:tabs>
          <w:tab w:val="num" w:pos="576"/>
        </w:tabs>
        <w:ind w:left="576" w:hanging="576"/>
      </w:pPr>
      <w:rPr>
        <w:rFonts w:ascii="Arial" w:hAnsi="Arial" w:cs="Arial" w:hint="default"/>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18" w15:restartNumberingAfterBreak="0">
    <w:nsid w:val="368C5FD7"/>
    <w:multiLevelType w:val="multilevel"/>
    <w:tmpl w:val="3C887CCA"/>
    <w:numStyleLink w:val="AppendixNumbers"/>
  </w:abstractNum>
  <w:abstractNum w:abstractNumId="19" w15:restartNumberingAfterBreak="0">
    <w:nsid w:val="37684224"/>
    <w:multiLevelType w:val="multilevel"/>
    <w:tmpl w:val="6158D55E"/>
    <w:styleLink w:val="CellNumbered"/>
    <w:lvl w:ilvl="0">
      <w:start w:val="1"/>
      <w:numFmt w:val="decimal"/>
      <w:pStyle w:val="TableStep"/>
      <w:lvlText w:val="%1."/>
      <w:lvlJc w:val="left"/>
      <w:pPr>
        <w:tabs>
          <w:tab w:val="num" w:pos="360"/>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A4C36EB"/>
    <w:multiLevelType w:val="multilevel"/>
    <w:tmpl w:val="306291DA"/>
    <w:styleLink w:val="Alerts"/>
    <w:lvl w:ilvl="0">
      <w:start w:val="1"/>
      <w:numFmt w:val="none"/>
      <w:pStyle w:val="Note"/>
      <w:lvlText w:val="NOTE"/>
      <w:lvlJc w:val="left"/>
      <w:pPr>
        <w:tabs>
          <w:tab w:val="num" w:pos="3600"/>
        </w:tabs>
        <w:ind w:left="3600" w:hanging="1440"/>
      </w:pPr>
      <w:rPr>
        <w:rFonts w:ascii="Arial" w:hAnsi="Arial" w:hint="default"/>
        <w:b/>
        <w:i w:val="0"/>
        <w:sz w:val="20"/>
      </w:rPr>
    </w:lvl>
    <w:lvl w:ilvl="1">
      <w:start w:val="1"/>
      <w:numFmt w:val="none"/>
      <w:lvlRestart w:val="0"/>
      <w:pStyle w:val="Caution"/>
      <w:lvlText w:val="CAUTION"/>
      <w:lvlJc w:val="left"/>
      <w:pPr>
        <w:tabs>
          <w:tab w:val="num" w:pos="3600"/>
        </w:tabs>
        <w:ind w:left="3600" w:hanging="1440"/>
      </w:pPr>
      <w:rPr>
        <w:rFonts w:ascii="Arial" w:hAnsi="Arial" w:hint="default"/>
        <w:b/>
        <w:i w:val="0"/>
        <w:sz w:val="20"/>
      </w:rPr>
    </w:lvl>
    <w:lvl w:ilvl="2">
      <w:start w:val="1"/>
      <w:numFmt w:val="none"/>
      <w:lvlRestart w:val="0"/>
      <w:pStyle w:val="Warning"/>
      <w:lvlText w:val="WARNING"/>
      <w:lvlJc w:val="left"/>
      <w:pPr>
        <w:tabs>
          <w:tab w:val="num" w:pos="3600"/>
        </w:tabs>
        <w:ind w:left="3600" w:hanging="1440"/>
      </w:pPr>
      <w:rPr>
        <w:rFonts w:ascii="Arial" w:hAnsi="Arial" w:hint="default"/>
        <w:b/>
        <w:i w:val="0"/>
        <w:sz w:val="20"/>
      </w:rPr>
    </w:lvl>
    <w:lvl w:ilvl="3">
      <w:start w:val="1"/>
      <w:numFmt w:val="none"/>
      <w:lvlRestart w:val="0"/>
      <w:pStyle w:val="Attention"/>
      <w:lvlText w:val="ATTENTION"/>
      <w:lvlJc w:val="left"/>
      <w:pPr>
        <w:tabs>
          <w:tab w:val="num" w:pos="3600"/>
        </w:tabs>
        <w:ind w:left="3600" w:hanging="1440"/>
      </w:pPr>
      <w:rPr>
        <w:rFonts w:ascii="Arial" w:hAnsi="Arial" w:hint="default"/>
        <w:b/>
        <w:i w:val="0"/>
        <w:sz w:val="20"/>
      </w:rPr>
    </w:lvl>
    <w:lvl w:ilvl="4">
      <w:start w:val="1"/>
      <w:numFmt w:val="none"/>
      <w:lvlRestart w:val="0"/>
      <w:pStyle w:val="TableNote"/>
      <w:lvlText w:val="NOTE"/>
      <w:lvlJc w:val="left"/>
      <w:pPr>
        <w:tabs>
          <w:tab w:val="num" w:pos="648"/>
        </w:tabs>
        <w:ind w:left="0" w:firstLine="0"/>
      </w:pPr>
      <w:rPr>
        <w:rFonts w:ascii="Arial" w:hAnsi="Arial" w:hint="default"/>
        <w:b/>
        <w:i w:val="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5952359"/>
    <w:multiLevelType w:val="multilevel"/>
    <w:tmpl w:val="7EF4F066"/>
    <w:styleLink w:val="Headings"/>
    <w:lvl w:ilvl="0">
      <w:start w:val="1"/>
      <w:numFmt w:val="decimal"/>
      <w:suff w:val="space"/>
      <w:lvlText w:val="Chapter %1: "/>
      <w:lvlJc w:val="left"/>
      <w:pPr>
        <w:ind w:left="0" w:firstLine="0"/>
      </w:pPr>
      <w:rPr>
        <w:rFonts w:hint="default"/>
      </w:rPr>
    </w:lvl>
    <w:lvl w:ilvl="1">
      <w:start w:val="1"/>
      <w:numFmt w:val="decimal"/>
      <w:lvlText w:val="%1.%2"/>
      <w:lvlJc w:val="left"/>
      <w:pPr>
        <w:tabs>
          <w:tab w:val="num" w:pos="1080"/>
        </w:tabs>
        <w:ind w:left="1080" w:hanging="108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2520"/>
        </w:tabs>
        <w:ind w:left="2520" w:hanging="1440"/>
      </w:pPr>
      <w:rPr>
        <w:rFonts w:hint="default"/>
      </w:rPr>
    </w:lvl>
    <w:lvl w:ilvl="5">
      <w:start w:val="1"/>
      <w:numFmt w:val="decimal"/>
      <w:lvlText w:val="%1.%2.%3.%4.%5.%6"/>
      <w:lvlJc w:val="left"/>
      <w:pPr>
        <w:tabs>
          <w:tab w:val="num" w:pos="2520"/>
        </w:tabs>
        <w:ind w:left="2520" w:hanging="144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21823F2"/>
    <w:multiLevelType w:val="multilevel"/>
    <w:tmpl w:val="29202E6E"/>
    <w:styleLink w:val="TableNumbers"/>
    <w:lvl w:ilvl="0">
      <w:start w:val="1"/>
      <w:numFmt w:val="decimal"/>
      <w:pStyle w:val="CaptionTable"/>
      <w:suff w:val="space"/>
      <w:lvlText w:val="Table %1"/>
      <w:lvlJc w:val="left"/>
      <w:pPr>
        <w:ind w:left="1080" w:firstLine="0"/>
      </w:pPr>
      <w:rPr>
        <w:rFonts w:ascii="Arial" w:hAnsi="Arial" w:hint="default"/>
        <w:b/>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763467E"/>
    <w:multiLevelType w:val="multilevel"/>
    <w:tmpl w:val="E7148DA4"/>
    <w:styleLink w:val="Legends"/>
    <w:lvl w:ilvl="0">
      <w:start w:val="1"/>
      <w:numFmt w:val="decimal"/>
      <w:pStyle w:val="Legend"/>
      <w:suff w:val="space"/>
      <w:lvlText w:val="%1."/>
      <w:lvlJc w:val="left"/>
      <w:pPr>
        <w:ind w:left="1080" w:firstLine="0"/>
      </w:pPr>
      <w:rPr>
        <w:rFonts w:ascii="Myriad Pro" w:hAnsi="Myriad Pro" w:hint="default"/>
        <w:sz w:val="1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92C3427"/>
    <w:multiLevelType w:val="multilevel"/>
    <w:tmpl w:val="F74254D4"/>
    <w:styleLink w:val="TextNumbered"/>
    <w:lvl w:ilvl="0">
      <w:start w:val="1"/>
      <w:numFmt w:val="decimal"/>
      <w:pStyle w:val="Step"/>
      <w:lvlText w:val="%1."/>
      <w:lvlJc w:val="left"/>
      <w:pPr>
        <w:tabs>
          <w:tab w:val="num" w:pos="360"/>
        </w:tabs>
        <w:ind w:left="360" w:hanging="360"/>
      </w:pPr>
      <w:rPr>
        <w:rFonts w:hint="default"/>
      </w:rPr>
    </w:lvl>
    <w:lvl w:ilvl="1">
      <w:start w:val="1"/>
      <w:numFmt w:val="lowerLetter"/>
      <w:pStyle w:val="StepSubitem"/>
      <w:lvlText w:val="%2."/>
      <w:lvlJc w:val="left"/>
      <w:pPr>
        <w:tabs>
          <w:tab w:val="num" w:pos="720"/>
        </w:tabs>
        <w:ind w:left="720" w:hanging="360"/>
      </w:pPr>
      <w:rPr>
        <w:rFonts w:hint="default"/>
      </w:rPr>
    </w:lvl>
    <w:lvl w:ilvl="2">
      <w:start w:val="1"/>
      <w:numFmt w:val="lowerRoman"/>
      <w:lvlText w:val="%3)"/>
      <w:lvlJc w:val="left"/>
      <w:pPr>
        <w:ind w:left="0" w:hanging="360"/>
      </w:pPr>
      <w:rPr>
        <w:rFonts w:hint="default"/>
      </w:rPr>
    </w:lvl>
    <w:lvl w:ilvl="3">
      <w:start w:val="1"/>
      <w:numFmt w:val="decimal"/>
      <w:lvlText w:val="(%4)"/>
      <w:lvlJc w:val="left"/>
      <w:pPr>
        <w:ind w:left="360" w:hanging="360"/>
      </w:pPr>
      <w:rPr>
        <w:rFonts w:hint="default"/>
      </w:rPr>
    </w:lvl>
    <w:lvl w:ilvl="4">
      <w:start w:val="1"/>
      <w:numFmt w:val="lowerLetter"/>
      <w:lvlText w:val="(%5)"/>
      <w:lvlJc w:val="left"/>
      <w:pPr>
        <w:ind w:left="72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1440" w:hanging="360"/>
      </w:pPr>
      <w:rPr>
        <w:rFonts w:hint="default"/>
      </w:rPr>
    </w:lvl>
    <w:lvl w:ilvl="7">
      <w:start w:val="1"/>
      <w:numFmt w:val="lowerLetter"/>
      <w:lvlText w:val="%8."/>
      <w:lvlJc w:val="left"/>
      <w:pPr>
        <w:ind w:left="1800" w:hanging="360"/>
      </w:pPr>
      <w:rPr>
        <w:rFonts w:hint="default"/>
      </w:rPr>
    </w:lvl>
    <w:lvl w:ilvl="8">
      <w:start w:val="1"/>
      <w:numFmt w:val="lowerRoman"/>
      <w:lvlText w:val="%9."/>
      <w:lvlJc w:val="left"/>
      <w:pPr>
        <w:ind w:left="2160" w:hanging="360"/>
      </w:pPr>
      <w:rPr>
        <w:rFonts w:hint="default"/>
      </w:rPr>
    </w:lvl>
  </w:abstractNum>
  <w:abstractNum w:abstractNumId="25" w15:restartNumberingAfterBreak="0">
    <w:nsid w:val="692F0FE9"/>
    <w:multiLevelType w:val="multilevel"/>
    <w:tmpl w:val="89284734"/>
    <w:styleLink w:val="Bullets"/>
    <w:lvl w:ilvl="0">
      <w:start w:val="1"/>
      <w:numFmt w:val="bullet"/>
      <w:pStyle w:val="Bullet"/>
      <w:lvlText w:val=""/>
      <w:lvlJc w:val="left"/>
      <w:pPr>
        <w:tabs>
          <w:tab w:val="num" w:pos="1440"/>
        </w:tabs>
        <w:ind w:left="1440" w:hanging="360"/>
      </w:pPr>
      <w:rPr>
        <w:rFonts w:ascii="Wingdings" w:hAnsi="Wingdings" w:hint="default"/>
        <w:sz w:val="24"/>
      </w:rPr>
    </w:lvl>
    <w:lvl w:ilvl="1">
      <w:start w:val="1"/>
      <w:numFmt w:val="bullet"/>
      <w:pStyle w:val="BulletSubdash"/>
      <w:lvlText w:val="–"/>
      <w:lvlJc w:val="left"/>
      <w:pPr>
        <w:tabs>
          <w:tab w:val="num" w:pos="1800"/>
        </w:tabs>
        <w:ind w:left="1800" w:hanging="360"/>
      </w:pPr>
      <w:rPr>
        <w:rFonts w:ascii="Arial" w:hAnsi="Arial" w:hint="default"/>
        <w:b/>
        <w:i w:val="0"/>
      </w:rPr>
    </w:lvl>
    <w:lvl w:ilvl="2">
      <w:start w:val="1"/>
      <w:numFmt w:val="bullet"/>
      <w:pStyle w:val="BulletSublevel3"/>
      <w:lvlText w:val=""/>
      <w:lvlJc w:val="left"/>
      <w:pPr>
        <w:tabs>
          <w:tab w:val="num" w:pos="2160"/>
        </w:tabs>
        <w:ind w:left="2160" w:hanging="360"/>
      </w:pPr>
      <w:rPr>
        <w:rFonts w:ascii="Symbol" w:hAnsi="Symbol" w:hint="default"/>
        <w:color w:val="auto"/>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hint="default"/>
      </w:rPr>
    </w:lvl>
    <w:lvl w:ilvl="8">
      <w:start w:val="1"/>
      <w:numFmt w:val="bullet"/>
      <w:lvlText w:val=""/>
      <w:lvlJc w:val="left"/>
      <w:pPr>
        <w:ind w:left="7200" w:hanging="360"/>
      </w:pPr>
      <w:rPr>
        <w:rFonts w:ascii="Wingdings" w:hAnsi="Wingdings" w:hint="default"/>
      </w:rPr>
    </w:lvl>
  </w:abstractNum>
  <w:abstractNum w:abstractNumId="26" w15:restartNumberingAfterBreak="0">
    <w:nsid w:val="6A9F3406"/>
    <w:multiLevelType w:val="hybridMultilevel"/>
    <w:tmpl w:val="2CBEBF54"/>
    <w:lvl w:ilvl="0" w:tplc="A6BA9DF0">
      <w:start w:val="1"/>
      <w:numFmt w:val="bullet"/>
      <w:pStyle w:val="NoteBullet"/>
      <w:lvlText w:val=""/>
      <w:lvlJc w:val="left"/>
      <w:pPr>
        <w:ind w:left="5040" w:hanging="360"/>
      </w:pPr>
      <w:rPr>
        <w:rFonts w:ascii="Wingdings" w:hAnsi="Wingdings"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27" w15:restartNumberingAfterBreak="0">
    <w:nsid w:val="73974075"/>
    <w:multiLevelType w:val="multilevel"/>
    <w:tmpl w:val="7EBEABC2"/>
    <w:styleLink w:val="CellBullets"/>
    <w:lvl w:ilvl="0">
      <w:start w:val="1"/>
      <w:numFmt w:val="bullet"/>
      <w:pStyle w:val="TableTextBullet"/>
      <w:lvlText w:val=""/>
      <w:lvlJc w:val="left"/>
      <w:pPr>
        <w:ind w:left="360" w:hanging="360"/>
      </w:pPr>
      <w:rPr>
        <w:rFonts w:ascii="Wingdings" w:hAnsi="Wingdings" w:hint="default"/>
        <w:sz w:val="20"/>
      </w:rPr>
    </w:lvl>
    <w:lvl w:ilvl="1">
      <w:start w:val="1"/>
      <w:numFmt w:val="bullet"/>
      <w:pStyle w:val="TableTextBulletSubDash"/>
      <w:lvlText w:val="–"/>
      <w:lvlJc w:val="left"/>
      <w:pPr>
        <w:ind w:left="720" w:hanging="360"/>
      </w:pPr>
      <w:rPr>
        <w:rFonts w:ascii="Arial" w:hAnsi="Aria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0"/>
  </w:num>
  <w:num w:numId="2">
    <w:abstractNumId w:val="15"/>
  </w:num>
  <w:num w:numId="3">
    <w:abstractNumId w:val="25"/>
  </w:num>
  <w:num w:numId="4">
    <w:abstractNumId w:val="19"/>
  </w:num>
  <w:num w:numId="5">
    <w:abstractNumId w:val="14"/>
  </w:num>
  <w:num w:numId="6">
    <w:abstractNumId w:val="16"/>
    <w:lvlOverride w:ilvl="0">
      <w:lvl w:ilvl="0">
        <w:start w:val="1"/>
        <w:numFmt w:val="decimal"/>
        <w:pStyle w:val="CaptionFigure"/>
        <w:suff w:val="space"/>
        <w:lvlText w:val="Figure %1"/>
        <w:lvlJc w:val="left"/>
        <w:pPr>
          <w:ind w:left="3600" w:firstLine="0"/>
        </w:pPr>
        <w:rPr>
          <w:rFonts w:ascii="Arial" w:hAnsi="Arial" w:hint="default"/>
          <w:b/>
          <w:i w:val="0"/>
          <w:color w:val="000000" w:themeColor="text1"/>
          <w:sz w:val="18"/>
        </w:rPr>
      </w:lvl>
    </w:lvlOverride>
  </w:num>
  <w:num w:numId="7">
    <w:abstractNumId w:val="17"/>
  </w:num>
  <w:num w:numId="8">
    <w:abstractNumId w:val="23"/>
  </w:num>
  <w:num w:numId="9">
    <w:abstractNumId w:val="26"/>
  </w:num>
  <w:num w:numId="10">
    <w:abstractNumId w:val="12"/>
  </w:num>
  <w:num w:numId="11">
    <w:abstractNumId w:val="10"/>
  </w:num>
  <w:num w:numId="12">
    <w:abstractNumId w:val="22"/>
  </w:num>
  <w:num w:numId="13">
    <w:abstractNumId w:val="13"/>
  </w:num>
  <w:num w:numId="14">
    <w:abstractNumId w:val="9"/>
  </w:num>
  <w:num w:numId="15">
    <w:abstractNumId w:val="7"/>
  </w:num>
  <w:num w:numId="16">
    <w:abstractNumId w:val="6"/>
  </w:num>
  <w:num w:numId="17">
    <w:abstractNumId w:val="5"/>
  </w:num>
  <w:num w:numId="18">
    <w:abstractNumId w:val="4"/>
  </w:num>
  <w:num w:numId="19">
    <w:abstractNumId w:val="8"/>
  </w:num>
  <w:num w:numId="20">
    <w:abstractNumId w:val="3"/>
  </w:num>
  <w:num w:numId="21">
    <w:abstractNumId w:val="2"/>
  </w:num>
  <w:num w:numId="22">
    <w:abstractNumId w:val="1"/>
  </w:num>
  <w:num w:numId="23">
    <w:abstractNumId w:val="0"/>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num>
  <w:num w:numId="28">
    <w:abstractNumId w:val="18"/>
    <w:lvlOverride w:ilvl="0">
      <w:startOverride w:val="1"/>
      <w:lvl w:ilvl="0">
        <w:start w:val="1"/>
        <w:numFmt w:val="upperLetter"/>
        <w:pStyle w:val="AppendixTitle"/>
        <w:suff w:val="space"/>
        <w:lvlText w:val="Appendix %1: "/>
        <w:lvlJc w:val="left"/>
        <w:pPr>
          <w:ind w:left="0" w:firstLine="0"/>
        </w:pPr>
        <w:rPr>
          <w:rFonts w:hint="default"/>
        </w:rPr>
      </w:lvl>
    </w:lvlOverride>
    <w:lvlOverride w:ilvl="1">
      <w:startOverride w:val="1"/>
      <w:lvl w:ilvl="1">
        <w:start w:val="1"/>
        <w:numFmt w:val="decimal"/>
        <w:lvlText w:val="%1.%2"/>
        <w:lvlJc w:val="left"/>
        <w:pPr>
          <w:tabs>
            <w:tab w:val="num" w:pos="1080"/>
          </w:tabs>
          <w:ind w:left="1080" w:hanging="1080"/>
        </w:pPr>
        <w:rPr>
          <w:rFonts w:hint="default"/>
        </w:rPr>
      </w:lvl>
    </w:lvlOverride>
    <w:lvlOverride w:ilvl="2">
      <w:startOverride w:val="1"/>
      <w:lvl w:ilvl="2">
        <w:start w:val="1"/>
        <w:numFmt w:val="decimal"/>
        <w:lvlText w:val="%1.%2.%3"/>
        <w:lvlJc w:val="left"/>
        <w:pPr>
          <w:tabs>
            <w:tab w:val="num" w:pos="1080"/>
          </w:tabs>
          <w:ind w:left="1080" w:hanging="1080"/>
        </w:pPr>
        <w:rPr>
          <w:rFonts w:hint="default"/>
        </w:rPr>
      </w:lvl>
    </w:lvlOverride>
    <w:lvlOverride w:ilvl="3">
      <w:startOverride w:val="1"/>
      <w:lvl w:ilvl="3">
        <w:start w:val="1"/>
        <w:numFmt w:val="decimal"/>
        <w:lvlText w:val="%1.%2.%3.%4"/>
        <w:lvlJc w:val="left"/>
        <w:pPr>
          <w:tabs>
            <w:tab w:val="num" w:pos="1080"/>
          </w:tabs>
          <w:ind w:left="1080" w:hanging="1080"/>
        </w:pPr>
        <w:rPr>
          <w:rFonts w:hint="default"/>
        </w:rPr>
      </w:lvl>
    </w:lvlOverride>
    <w:lvlOverride w:ilvl="4">
      <w:startOverride w:val="1"/>
      <w:lvl w:ilvl="4">
        <w:start w:val="1"/>
        <w:numFmt w:val="decimal"/>
        <w:lvlText w:val="%1.%2.%3.%4.%5"/>
        <w:lvlJc w:val="left"/>
        <w:pPr>
          <w:tabs>
            <w:tab w:val="num" w:pos="2160"/>
          </w:tabs>
          <w:ind w:left="2160" w:hanging="1080"/>
        </w:pPr>
        <w:rPr>
          <w:rFonts w:hint="default"/>
        </w:rPr>
      </w:lvl>
    </w:lvlOverride>
    <w:lvlOverride w:ilvl="5">
      <w:startOverride w:val="1"/>
      <w:lvl w:ilvl="5">
        <w:start w:val="1"/>
        <w:numFmt w:val="decimal"/>
        <w:lvlText w:val="%1.%2.%3.%4.%5.%6"/>
        <w:lvlJc w:val="left"/>
        <w:pPr>
          <w:tabs>
            <w:tab w:val="num" w:pos="2160"/>
          </w:tabs>
          <w:ind w:left="2160" w:hanging="108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styleLockTheme/>
  <w:styleLockQFSet/>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AFB"/>
    <w:rsid w:val="00000B3A"/>
    <w:rsid w:val="00001DB9"/>
    <w:rsid w:val="00002301"/>
    <w:rsid w:val="00004AB1"/>
    <w:rsid w:val="00006D23"/>
    <w:rsid w:val="00007BE6"/>
    <w:rsid w:val="000105A9"/>
    <w:rsid w:val="000125E1"/>
    <w:rsid w:val="00013B27"/>
    <w:rsid w:val="00016A99"/>
    <w:rsid w:val="00020684"/>
    <w:rsid w:val="00020A27"/>
    <w:rsid w:val="00021F84"/>
    <w:rsid w:val="00022F0E"/>
    <w:rsid w:val="00023CBD"/>
    <w:rsid w:val="00024EEF"/>
    <w:rsid w:val="0002687C"/>
    <w:rsid w:val="00026BBA"/>
    <w:rsid w:val="00035C39"/>
    <w:rsid w:val="000378C5"/>
    <w:rsid w:val="00042F93"/>
    <w:rsid w:val="00043895"/>
    <w:rsid w:val="0004417B"/>
    <w:rsid w:val="0004651A"/>
    <w:rsid w:val="00050B4D"/>
    <w:rsid w:val="0005221B"/>
    <w:rsid w:val="00053E13"/>
    <w:rsid w:val="00054015"/>
    <w:rsid w:val="00063F54"/>
    <w:rsid w:val="000645A5"/>
    <w:rsid w:val="00064C0A"/>
    <w:rsid w:val="000666A2"/>
    <w:rsid w:val="00073560"/>
    <w:rsid w:val="0007398D"/>
    <w:rsid w:val="00075BAC"/>
    <w:rsid w:val="00075E9E"/>
    <w:rsid w:val="00080EE8"/>
    <w:rsid w:val="00084DD4"/>
    <w:rsid w:val="00085A39"/>
    <w:rsid w:val="000865BD"/>
    <w:rsid w:val="0008794B"/>
    <w:rsid w:val="00093D1F"/>
    <w:rsid w:val="00095570"/>
    <w:rsid w:val="000A2489"/>
    <w:rsid w:val="000A2F66"/>
    <w:rsid w:val="000A5EDB"/>
    <w:rsid w:val="000A617F"/>
    <w:rsid w:val="000B3522"/>
    <w:rsid w:val="000B7751"/>
    <w:rsid w:val="000C00FD"/>
    <w:rsid w:val="000C30BB"/>
    <w:rsid w:val="000C3C7F"/>
    <w:rsid w:val="000C423E"/>
    <w:rsid w:val="000C46A6"/>
    <w:rsid w:val="000C6756"/>
    <w:rsid w:val="000D15D1"/>
    <w:rsid w:val="000D2D3E"/>
    <w:rsid w:val="000D2EC5"/>
    <w:rsid w:val="000D4155"/>
    <w:rsid w:val="000D5194"/>
    <w:rsid w:val="000D51A4"/>
    <w:rsid w:val="000D5B56"/>
    <w:rsid w:val="000E0690"/>
    <w:rsid w:val="000E3A03"/>
    <w:rsid w:val="000E4EFB"/>
    <w:rsid w:val="000F1307"/>
    <w:rsid w:val="000F320A"/>
    <w:rsid w:val="000F3A5E"/>
    <w:rsid w:val="000F3BA6"/>
    <w:rsid w:val="000F4B13"/>
    <w:rsid w:val="000F7B0B"/>
    <w:rsid w:val="0010059A"/>
    <w:rsid w:val="00100896"/>
    <w:rsid w:val="00106234"/>
    <w:rsid w:val="00106DA8"/>
    <w:rsid w:val="001077EA"/>
    <w:rsid w:val="00110AFF"/>
    <w:rsid w:val="00112A1A"/>
    <w:rsid w:val="00113A24"/>
    <w:rsid w:val="00113CCB"/>
    <w:rsid w:val="001154C2"/>
    <w:rsid w:val="001162E0"/>
    <w:rsid w:val="001170F2"/>
    <w:rsid w:val="00117466"/>
    <w:rsid w:val="00117B98"/>
    <w:rsid w:val="00123552"/>
    <w:rsid w:val="00123735"/>
    <w:rsid w:val="00127AF5"/>
    <w:rsid w:val="001309EB"/>
    <w:rsid w:val="00132530"/>
    <w:rsid w:val="00134BD3"/>
    <w:rsid w:val="00147F9A"/>
    <w:rsid w:val="001518A6"/>
    <w:rsid w:val="00152BED"/>
    <w:rsid w:val="00163141"/>
    <w:rsid w:val="00164824"/>
    <w:rsid w:val="001650F8"/>
    <w:rsid w:val="001709FB"/>
    <w:rsid w:val="0017455F"/>
    <w:rsid w:val="00175253"/>
    <w:rsid w:val="001759F6"/>
    <w:rsid w:val="00175FDE"/>
    <w:rsid w:val="001775C4"/>
    <w:rsid w:val="001836EE"/>
    <w:rsid w:val="001871AD"/>
    <w:rsid w:val="00190582"/>
    <w:rsid w:val="00194814"/>
    <w:rsid w:val="00197908"/>
    <w:rsid w:val="001A1010"/>
    <w:rsid w:val="001A2024"/>
    <w:rsid w:val="001A34A3"/>
    <w:rsid w:val="001A52FC"/>
    <w:rsid w:val="001B0143"/>
    <w:rsid w:val="001B309A"/>
    <w:rsid w:val="001B45D4"/>
    <w:rsid w:val="001B584D"/>
    <w:rsid w:val="001B6B5E"/>
    <w:rsid w:val="001C110F"/>
    <w:rsid w:val="001C48AD"/>
    <w:rsid w:val="001C610C"/>
    <w:rsid w:val="001C783E"/>
    <w:rsid w:val="001D0C2D"/>
    <w:rsid w:val="001D0CE3"/>
    <w:rsid w:val="001D49D3"/>
    <w:rsid w:val="001D796D"/>
    <w:rsid w:val="001F243F"/>
    <w:rsid w:val="001F3779"/>
    <w:rsid w:val="001F7929"/>
    <w:rsid w:val="001F796B"/>
    <w:rsid w:val="0020094C"/>
    <w:rsid w:val="00200C18"/>
    <w:rsid w:val="0020157F"/>
    <w:rsid w:val="00202750"/>
    <w:rsid w:val="002064A2"/>
    <w:rsid w:val="00206A88"/>
    <w:rsid w:val="00211428"/>
    <w:rsid w:val="0021422C"/>
    <w:rsid w:val="0021492C"/>
    <w:rsid w:val="00214D18"/>
    <w:rsid w:val="00215864"/>
    <w:rsid w:val="00215BD6"/>
    <w:rsid w:val="002168A6"/>
    <w:rsid w:val="00216DC0"/>
    <w:rsid w:val="0022487E"/>
    <w:rsid w:val="00227334"/>
    <w:rsid w:val="00230BC3"/>
    <w:rsid w:val="002316A8"/>
    <w:rsid w:val="00234F71"/>
    <w:rsid w:val="00235A78"/>
    <w:rsid w:val="00236FB8"/>
    <w:rsid w:val="00241D2D"/>
    <w:rsid w:val="00244F15"/>
    <w:rsid w:val="002451B8"/>
    <w:rsid w:val="00246F68"/>
    <w:rsid w:val="0025243D"/>
    <w:rsid w:val="00253065"/>
    <w:rsid w:val="002551B9"/>
    <w:rsid w:val="00255FB0"/>
    <w:rsid w:val="002572B6"/>
    <w:rsid w:val="002578FF"/>
    <w:rsid w:val="00260498"/>
    <w:rsid w:val="00266165"/>
    <w:rsid w:val="00271F20"/>
    <w:rsid w:val="00272678"/>
    <w:rsid w:val="00280161"/>
    <w:rsid w:val="002854B5"/>
    <w:rsid w:val="002863D4"/>
    <w:rsid w:val="00287E8E"/>
    <w:rsid w:val="0029257E"/>
    <w:rsid w:val="0029349C"/>
    <w:rsid w:val="00293CD3"/>
    <w:rsid w:val="0029631A"/>
    <w:rsid w:val="00296DBC"/>
    <w:rsid w:val="0029724B"/>
    <w:rsid w:val="002A1776"/>
    <w:rsid w:val="002A27D6"/>
    <w:rsid w:val="002A4D04"/>
    <w:rsid w:val="002A775E"/>
    <w:rsid w:val="002A7EBA"/>
    <w:rsid w:val="002B2848"/>
    <w:rsid w:val="002B2A21"/>
    <w:rsid w:val="002B3CBD"/>
    <w:rsid w:val="002C14B7"/>
    <w:rsid w:val="002C1A94"/>
    <w:rsid w:val="002C4259"/>
    <w:rsid w:val="002C577D"/>
    <w:rsid w:val="002C5898"/>
    <w:rsid w:val="002C6A20"/>
    <w:rsid w:val="002D168C"/>
    <w:rsid w:val="002D2973"/>
    <w:rsid w:val="002D3A14"/>
    <w:rsid w:val="002E2169"/>
    <w:rsid w:val="002E3719"/>
    <w:rsid w:val="002E5FDB"/>
    <w:rsid w:val="002F26AF"/>
    <w:rsid w:val="002F5099"/>
    <w:rsid w:val="00300061"/>
    <w:rsid w:val="00300EDF"/>
    <w:rsid w:val="00303A5A"/>
    <w:rsid w:val="0030781A"/>
    <w:rsid w:val="0031221F"/>
    <w:rsid w:val="003129F6"/>
    <w:rsid w:val="00314477"/>
    <w:rsid w:val="0031586C"/>
    <w:rsid w:val="00315CED"/>
    <w:rsid w:val="003165E1"/>
    <w:rsid w:val="00317EBB"/>
    <w:rsid w:val="00321161"/>
    <w:rsid w:val="00322864"/>
    <w:rsid w:val="00326A15"/>
    <w:rsid w:val="00326B37"/>
    <w:rsid w:val="00327BD4"/>
    <w:rsid w:val="00330BA5"/>
    <w:rsid w:val="0033348E"/>
    <w:rsid w:val="00333AFB"/>
    <w:rsid w:val="003342F1"/>
    <w:rsid w:val="00340836"/>
    <w:rsid w:val="00340E28"/>
    <w:rsid w:val="003423F3"/>
    <w:rsid w:val="003425FE"/>
    <w:rsid w:val="003439DA"/>
    <w:rsid w:val="00343D57"/>
    <w:rsid w:val="00351C67"/>
    <w:rsid w:val="00352317"/>
    <w:rsid w:val="0035245F"/>
    <w:rsid w:val="003533EA"/>
    <w:rsid w:val="00354F9F"/>
    <w:rsid w:val="00362C43"/>
    <w:rsid w:val="00363558"/>
    <w:rsid w:val="0036607E"/>
    <w:rsid w:val="00370F27"/>
    <w:rsid w:val="00371B94"/>
    <w:rsid w:val="003747CE"/>
    <w:rsid w:val="00376521"/>
    <w:rsid w:val="00376668"/>
    <w:rsid w:val="00377BC2"/>
    <w:rsid w:val="00384A14"/>
    <w:rsid w:val="00387ED7"/>
    <w:rsid w:val="003913C7"/>
    <w:rsid w:val="003915CD"/>
    <w:rsid w:val="003A1D31"/>
    <w:rsid w:val="003A375E"/>
    <w:rsid w:val="003A43C7"/>
    <w:rsid w:val="003A488D"/>
    <w:rsid w:val="003B4C0C"/>
    <w:rsid w:val="003B5E67"/>
    <w:rsid w:val="003B6D34"/>
    <w:rsid w:val="003C0471"/>
    <w:rsid w:val="003C133E"/>
    <w:rsid w:val="003C2C12"/>
    <w:rsid w:val="003C2C40"/>
    <w:rsid w:val="003D15AD"/>
    <w:rsid w:val="003D1FDE"/>
    <w:rsid w:val="003D2B0E"/>
    <w:rsid w:val="003D73ED"/>
    <w:rsid w:val="003E082E"/>
    <w:rsid w:val="003E1CAC"/>
    <w:rsid w:val="003E71E5"/>
    <w:rsid w:val="003E77BC"/>
    <w:rsid w:val="003F008E"/>
    <w:rsid w:val="003F088D"/>
    <w:rsid w:val="003F0CEA"/>
    <w:rsid w:val="003F44B5"/>
    <w:rsid w:val="004004C2"/>
    <w:rsid w:val="0040127C"/>
    <w:rsid w:val="00403DA2"/>
    <w:rsid w:val="004117D3"/>
    <w:rsid w:val="00411D18"/>
    <w:rsid w:val="00413585"/>
    <w:rsid w:val="00420148"/>
    <w:rsid w:val="004207C8"/>
    <w:rsid w:val="00426239"/>
    <w:rsid w:val="004269DD"/>
    <w:rsid w:val="004273D4"/>
    <w:rsid w:val="004312E5"/>
    <w:rsid w:val="00431921"/>
    <w:rsid w:val="004340C5"/>
    <w:rsid w:val="0044175B"/>
    <w:rsid w:val="00442808"/>
    <w:rsid w:val="00442CE0"/>
    <w:rsid w:val="00443F38"/>
    <w:rsid w:val="004441EE"/>
    <w:rsid w:val="00445C05"/>
    <w:rsid w:val="0044740A"/>
    <w:rsid w:val="004512BD"/>
    <w:rsid w:val="00455F1E"/>
    <w:rsid w:val="00463AAB"/>
    <w:rsid w:val="00464A80"/>
    <w:rsid w:val="0046518C"/>
    <w:rsid w:val="0047220A"/>
    <w:rsid w:val="004722C5"/>
    <w:rsid w:val="00474AB3"/>
    <w:rsid w:val="0047591E"/>
    <w:rsid w:val="004759F0"/>
    <w:rsid w:val="00477952"/>
    <w:rsid w:val="004818BE"/>
    <w:rsid w:val="00482D38"/>
    <w:rsid w:val="00485EF2"/>
    <w:rsid w:val="0048609C"/>
    <w:rsid w:val="00486D33"/>
    <w:rsid w:val="004875B0"/>
    <w:rsid w:val="0048761B"/>
    <w:rsid w:val="004904A6"/>
    <w:rsid w:val="00490C9A"/>
    <w:rsid w:val="004953B7"/>
    <w:rsid w:val="00495925"/>
    <w:rsid w:val="0049703A"/>
    <w:rsid w:val="004A0903"/>
    <w:rsid w:val="004A2963"/>
    <w:rsid w:val="004A3ADA"/>
    <w:rsid w:val="004A40E9"/>
    <w:rsid w:val="004A78BC"/>
    <w:rsid w:val="004B13C4"/>
    <w:rsid w:val="004B37E9"/>
    <w:rsid w:val="004B6CCD"/>
    <w:rsid w:val="004B7A47"/>
    <w:rsid w:val="004C13B6"/>
    <w:rsid w:val="004C1A12"/>
    <w:rsid w:val="004C63CB"/>
    <w:rsid w:val="004D34DD"/>
    <w:rsid w:val="004E0D1B"/>
    <w:rsid w:val="004E21BD"/>
    <w:rsid w:val="004E21FA"/>
    <w:rsid w:val="004E2630"/>
    <w:rsid w:val="004E48DF"/>
    <w:rsid w:val="004F00CD"/>
    <w:rsid w:val="004F0A6D"/>
    <w:rsid w:val="004F100F"/>
    <w:rsid w:val="004F318F"/>
    <w:rsid w:val="004F4256"/>
    <w:rsid w:val="004F43D3"/>
    <w:rsid w:val="00504719"/>
    <w:rsid w:val="005061A2"/>
    <w:rsid w:val="005078C9"/>
    <w:rsid w:val="00507A7F"/>
    <w:rsid w:val="00507B17"/>
    <w:rsid w:val="005126B4"/>
    <w:rsid w:val="0051540D"/>
    <w:rsid w:val="0051590A"/>
    <w:rsid w:val="00516A11"/>
    <w:rsid w:val="00517777"/>
    <w:rsid w:val="00520655"/>
    <w:rsid w:val="0052283B"/>
    <w:rsid w:val="00527D5F"/>
    <w:rsid w:val="00533D1A"/>
    <w:rsid w:val="0053423A"/>
    <w:rsid w:val="0053445C"/>
    <w:rsid w:val="00536B49"/>
    <w:rsid w:val="005425DA"/>
    <w:rsid w:val="00542855"/>
    <w:rsid w:val="00543CEE"/>
    <w:rsid w:val="0054452E"/>
    <w:rsid w:val="0054629D"/>
    <w:rsid w:val="005500CC"/>
    <w:rsid w:val="00554480"/>
    <w:rsid w:val="0055463A"/>
    <w:rsid w:val="00563BC6"/>
    <w:rsid w:val="00564078"/>
    <w:rsid w:val="00564FC5"/>
    <w:rsid w:val="00572095"/>
    <w:rsid w:val="00573DE0"/>
    <w:rsid w:val="0057451A"/>
    <w:rsid w:val="00574CE0"/>
    <w:rsid w:val="00583BFA"/>
    <w:rsid w:val="00583D0E"/>
    <w:rsid w:val="005847C9"/>
    <w:rsid w:val="0058554F"/>
    <w:rsid w:val="00585601"/>
    <w:rsid w:val="00591F35"/>
    <w:rsid w:val="005944C1"/>
    <w:rsid w:val="00594C32"/>
    <w:rsid w:val="005A30B9"/>
    <w:rsid w:val="005A310C"/>
    <w:rsid w:val="005A3F36"/>
    <w:rsid w:val="005A526B"/>
    <w:rsid w:val="005A534E"/>
    <w:rsid w:val="005A596A"/>
    <w:rsid w:val="005A7977"/>
    <w:rsid w:val="005B0D53"/>
    <w:rsid w:val="005B700C"/>
    <w:rsid w:val="005B7B5D"/>
    <w:rsid w:val="005C4146"/>
    <w:rsid w:val="005C45BB"/>
    <w:rsid w:val="005C4888"/>
    <w:rsid w:val="005C65E9"/>
    <w:rsid w:val="005C7CD2"/>
    <w:rsid w:val="005D06FA"/>
    <w:rsid w:val="005D55F4"/>
    <w:rsid w:val="005D5BBB"/>
    <w:rsid w:val="005D754F"/>
    <w:rsid w:val="005D796D"/>
    <w:rsid w:val="005E13B9"/>
    <w:rsid w:val="005F04FB"/>
    <w:rsid w:val="005F0ABF"/>
    <w:rsid w:val="005F17E1"/>
    <w:rsid w:val="005F5BB2"/>
    <w:rsid w:val="005F5DEC"/>
    <w:rsid w:val="005F5FB7"/>
    <w:rsid w:val="005F7E07"/>
    <w:rsid w:val="0060018F"/>
    <w:rsid w:val="006006A9"/>
    <w:rsid w:val="00600993"/>
    <w:rsid w:val="006018E4"/>
    <w:rsid w:val="006021C9"/>
    <w:rsid w:val="00606AF3"/>
    <w:rsid w:val="00606F56"/>
    <w:rsid w:val="00611953"/>
    <w:rsid w:val="0061582D"/>
    <w:rsid w:val="00615E47"/>
    <w:rsid w:val="00617716"/>
    <w:rsid w:val="006206F2"/>
    <w:rsid w:val="0062112B"/>
    <w:rsid w:val="006238BB"/>
    <w:rsid w:val="006250CE"/>
    <w:rsid w:val="00625224"/>
    <w:rsid w:val="00625BB1"/>
    <w:rsid w:val="00627DC5"/>
    <w:rsid w:val="00641281"/>
    <w:rsid w:val="0064461F"/>
    <w:rsid w:val="0064574D"/>
    <w:rsid w:val="00651343"/>
    <w:rsid w:val="00653C95"/>
    <w:rsid w:val="006555A0"/>
    <w:rsid w:val="00656D7A"/>
    <w:rsid w:val="006574ED"/>
    <w:rsid w:val="0065790D"/>
    <w:rsid w:val="00657F8F"/>
    <w:rsid w:val="00662B26"/>
    <w:rsid w:val="006674DD"/>
    <w:rsid w:val="00674C72"/>
    <w:rsid w:val="006757AD"/>
    <w:rsid w:val="006771C9"/>
    <w:rsid w:val="0067779E"/>
    <w:rsid w:val="00681F9C"/>
    <w:rsid w:val="00683FB4"/>
    <w:rsid w:val="0069010B"/>
    <w:rsid w:val="00690E6B"/>
    <w:rsid w:val="00692883"/>
    <w:rsid w:val="006928C7"/>
    <w:rsid w:val="00693F29"/>
    <w:rsid w:val="00695453"/>
    <w:rsid w:val="006A7A32"/>
    <w:rsid w:val="006A7D9F"/>
    <w:rsid w:val="006B1CD9"/>
    <w:rsid w:val="006B2013"/>
    <w:rsid w:val="006B2AF3"/>
    <w:rsid w:val="006B3BF0"/>
    <w:rsid w:val="006B74D4"/>
    <w:rsid w:val="006C142D"/>
    <w:rsid w:val="006C16FF"/>
    <w:rsid w:val="006C4862"/>
    <w:rsid w:val="006C5594"/>
    <w:rsid w:val="006D24F7"/>
    <w:rsid w:val="006D6816"/>
    <w:rsid w:val="006E1E21"/>
    <w:rsid w:val="006E483A"/>
    <w:rsid w:val="006F0095"/>
    <w:rsid w:val="006F236B"/>
    <w:rsid w:val="006F4410"/>
    <w:rsid w:val="006F4ED4"/>
    <w:rsid w:val="006F5B89"/>
    <w:rsid w:val="006F62DA"/>
    <w:rsid w:val="006F6E9D"/>
    <w:rsid w:val="00702B7A"/>
    <w:rsid w:val="00702D4C"/>
    <w:rsid w:val="00703114"/>
    <w:rsid w:val="00705C77"/>
    <w:rsid w:val="00706CCD"/>
    <w:rsid w:val="00710B29"/>
    <w:rsid w:val="00712F74"/>
    <w:rsid w:val="00715375"/>
    <w:rsid w:val="00720447"/>
    <w:rsid w:val="00720AB4"/>
    <w:rsid w:val="00720CAA"/>
    <w:rsid w:val="0073446E"/>
    <w:rsid w:val="0073477B"/>
    <w:rsid w:val="00736EED"/>
    <w:rsid w:val="00742674"/>
    <w:rsid w:val="00743611"/>
    <w:rsid w:val="007446A5"/>
    <w:rsid w:val="00746E26"/>
    <w:rsid w:val="007516AF"/>
    <w:rsid w:val="00757625"/>
    <w:rsid w:val="007620D3"/>
    <w:rsid w:val="007624C7"/>
    <w:rsid w:val="00762B4B"/>
    <w:rsid w:val="00762E3C"/>
    <w:rsid w:val="007670BE"/>
    <w:rsid w:val="00767A53"/>
    <w:rsid w:val="00770EA6"/>
    <w:rsid w:val="00771A87"/>
    <w:rsid w:val="00772DAF"/>
    <w:rsid w:val="00774A08"/>
    <w:rsid w:val="0077507D"/>
    <w:rsid w:val="00776138"/>
    <w:rsid w:val="007816F5"/>
    <w:rsid w:val="00783036"/>
    <w:rsid w:val="0078358C"/>
    <w:rsid w:val="00786675"/>
    <w:rsid w:val="007867B9"/>
    <w:rsid w:val="007923DB"/>
    <w:rsid w:val="007940E9"/>
    <w:rsid w:val="00794AC6"/>
    <w:rsid w:val="00795961"/>
    <w:rsid w:val="0079772D"/>
    <w:rsid w:val="007A2DD0"/>
    <w:rsid w:val="007A33CF"/>
    <w:rsid w:val="007A3959"/>
    <w:rsid w:val="007A5932"/>
    <w:rsid w:val="007A7D53"/>
    <w:rsid w:val="007B1827"/>
    <w:rsid w:val="007B1C37"/>
    <w:rsid w:val="007B2615"/>
    <w:rsid w:val="007B4002"/>
    <w:rsid w:val="007B7156"/>
    <w:rsid w:val="007B73E4"/>
    <w:rsid w:val="007B7C0D"/>
    <w:rsid w:val="007C00E9"/>
    <w:rsid w:val="007C010F"/>
    <w:rsid w:val="007C016C"/>
    <w:rsid w:val="007C0741"/>
    <w:rsid w:val="007C137E"/>
    <w:rsid w:val="007C1726"/>
    <w:rsid w:val="007C2A5A"/>
    <w:rsid w:val="007C3501"/>
    <w:rsid w:val="007C3E8F"/>
    <w:rsid w:val="007C60A1"/>
    <w:rsid w:val="007D106A"/>
    <w:rsid w:val="007D10D5"/>
    <w:rsid w:val="007D1A93"/>
    <w:rsid w:val="007D2D47"/>
    <w:rsid w:val="007E0123"/>
    <w:rsid w:val="007E17CD"/>
    <w:rsid w:val="007E213C"/>
    <w:rsid w:val="007E247A"/>
    <w:rsid w:val="007F19F3"/>
    <w:rsid w:val="0080088D"/>
    <w:rsid w:val="00803B3E"/>
    <w:rsid w:val="00803EA0"/>
    <w:rsid w:val="00806A6C"/>
    <w:rsid w:val="008072A7"/>
    <w:rsid w:val="00811335"/>
    <w:rsid w:val="008126C0"/>
    <w:rsid w:val="00813773"/>
    <w:rsid w:val="00814031"/>
    <w:rsid w:val="00816268"/>
    <w:rsid w:val="00817FFD"/>
    <w:rsid w:val="00821ABE"/>
    <w:rsid w:val="008238C3"/>
    <w:rsid w:val="0082501C"/>
    <w:rsid w:val="008260CC"/>
    <w:rsid w:val="00830EA2"/>
    <w:rsid w:val="00831A79"/>
    <w:rsid w:val="00833DBD"/>
    <w:rsid w:val="008351ED"/>
    <w:rsid w:val="00837B0D"/>
    <w:rsid w:val="008407CA"/>
    <w:rsid w:val="0084096F"/>
    <w:rsid w:val="00842018"/>
    <w:rsid w:val="00842DD2"/>
    <w:rsid w:val="008448E7"/>
    <w:rsid w:val="00845393"/>
    <w:rsid w:val="00847651"/>
    <w:rsid w:val="00851F8C"/>
    <w:rsid w:val="00854C1A"/>
    <w:rsid w:val="00856168"/>
    <w:rsid w:val="00860EA0"/>
    <w:rsid w:val="00860FCB"/>
    <w:rsid w:val="0086730B"/>
    <w:rsid w:val="00867F0C"/>
    <w:rsid w:val="0087026F"/>
    <w:rsid w:val="00871DEC"/>
    <w:rsid w:val="00875655"/>
    <w:rsid w:val="00883E83"/>
    <w:rsid w:val="00886E61"/>
    <w:rsid w:val="00887FFE"/>
    <w:rsid w:val="00891051"/>
    <w:rsid w:val="00891F32"/>
    <w:rsid w:val="00894CF6"/>
    <w:rsid w:val="00897161"/>
    <w:rsid w:val="008A2785"/>
    <w:rsid w:val="008A5D46"/>
    <w:rsid w:val="008A7E29"/>
    <w:rsid w:val="008A7F77"/>
    <w:rsid w:val="008B2557"/>
    <w:rsid w:val="008B2D20"/>
    <w:rsid w:val="008B3DC6"/>
    <w:rsid w:val="008B3F79"/>
    <w:rsid w:val="008B4525"/>
    <w:rsid w:val="008B52D4"/>
    <w:rsid w:val="008B64EF"/>
    <w:rsid w:val="008C24E2"/>
    <w:rsid w:val="008C375A"/>
    <w:rsid w:val="008C564C"/>
    <w:rsid w:val="008D5694"/>
    <w:rsid w:val="008D759A"/>
    <w:rsid w:val="008E0F40"/>
    <w:rsid w:val="008F1962"/>
    <w:rsid w:val="008F31DB"/>
    <w:rsid w:val="008F5501"/>
    <w:rsid w:val="00900D63"/>
    <w:rsid w:val="0090339C"/>
    <w:rsid w:val="009033B4"/>
    <w:rsid w:val="009042EC"/>
    <w:rsid w:val="009113DE"/>
    <w:rsid w:val="0091246E"/>
    <w:rsid w:val="00912658"/>
    <w:rsid w:val="00916791"/>
    <w:rsid w:val="00916A3D"/>
    <w:rsid w:val="0092456A"/>
    <w:rsid w:val="0093165A"/>
    <w:rsid w:val="00931F77"/>
    <w:rsid w:val="00932A6F"/>
    <w:rsid w:val="00936EF1"/>
    <w:rsid w:val="00940B9E"/>
    <w:rsid w:val="0094327C"/>
    <w:rsid w:val="00947B23"/>
    <w:rsid w:val="00950D66"/>
    <w:rsid w:val="00955A0A"/>
    <w:rsid w:val="00955C1C"/>
    <w:rsid w:val="00967279"/>
    <w:rsid w:val="00972C85"/>
    <w:rsid w:val="00972CF6"/>
    <w:rsid w:val="00974E73"/>
    <w:rsid w:val="009810CC"/>
    <w:rsid w:val="00981F01"/>
    <w:rsid w:val="009830CD"/>
    <w:rsid w:val="0098324F"/>
    <w:rsid w:val="00990EF1"/>
    <w:rsid w:val="00991D58"/>
    <w:rsid w:val="00992C4C"/>
    <w:rsid w:val="00993D16"/>
    <w:rsid w:val="0099580E"/>
    <w:rsid w:val="0099646A"/>
    <w:rsid w:val="009A1BE8"/>
    <w:rsid w:val="009A2443"/>
    <w:rsid w:val="009A2F4F"/>
    <w:rsid w:val="009A6361"/>
    <w:rsid w:val="009A656E"/>
    <w:rsid w:val="009A75C4"/>
    <w:rsid w:val="009B09B0"/>
    <w:rsid w:val="009B1109"/>
    <w:rsid w:val="009B1DF7"/>
    <w:rsid w:val="009B226A"/>
    <w:rsid w:val="009B3BEA"/>
    <w:rsid w:val="009B7262"/>
    <w:rsid w:val="009B74D5"/>
    <w:rsid w:val="009B798E"/>
    <w:rsid w:val="009C16AD"/>
    <w:rsid w:val="009C1A97"/>
    <w:rsid w:val="009C1D37"/>
    <w:rsid w:val="009C3E4F"/>
    <w:rsid w:val="009D12B1"/>
    <w:rsid w:val="009D3290"/>
    <w:rsid w:val="009D3571"/>
    <w:rsid w:val="009D3AB8"/>
    <w:rsid w:val="009D61E4"/>
    <w:rsid w:val="009D6855"/>
    <w:rsid w:val="009D71E3"/>
    <w:rsid w:val="009E7A32"/>
    <w:rsid w:val="009F489F"/>
    <w:rsid w:val="009F68CF"/>
    <w:rsid w:val="00A022F9"/>
    <w:rsid w:val="00A0509A"/>
    <w:rsid w:val="00A05EB3"/>
    <w:rsid w:val="00A1108E"/>
    <w:rsid w:val="00A15352"/>
    <w:rsid w:val="00A15F7A"/>
    <w:rsid w:val="00A16E86"/>
    <w:rsid w:val="00A22BC8"/>
    <w:rsid w:val="00A231FB"/>
    <w:rsid w:val="00A2533F"/>
    <w:rsid w:val="00A25AF8"/>
    <w:rsid w:val="00A34278"/>
    <w:rsid w:val="00A34614"/>
    <w:rsid w:val="00A34690"/>
    <w:rsid w:val="00A37283"/>
    <w:rsid w:val="00A40FBA"/>
    <w:rsid w:val="00A41C00"/>
    <w:rsid w:val="00A42AEB"/>
    <w:rsid w:val="00A42E3B"/>
    <w:rsid w:val="00A504AD"/>
    <w:rsid w:val="00A5098F"/>
    <w:rsid w:val="00A510CD"/>
    <w:rsid w:val="00A51DDC"/>
    <w:rsid w:val="00A523A3"/>
    <w:rsid w:val="00A52F23"/>
    <w:rsid w:val="00A540EA"/>
    <w:rsid w:val="00A56561"/>
    <w:rsid w:val="00A5683E"/>
    <w:rsid w:val="00A6464E"/>
    <w:rsid w:val="00A657AF"/>
    <w:rsid w:val="00A7415E"/>
    <w:rsid w:val="00A74616"/>
    <w:rsid w:val="00A76290"/>
    <w:rsid w:val="00A7744F"/>
    <w:rsid w:val="00A77C77"/>
    <w:rsid w:val="00A81304"/>
    <w:rsid w:val="00A8487C"/>
    <w:rsid w:val="00A8623C"/>
    <w:rsid w:val="00A9021A"/>
    <w:rsid w:val="00A90C0A"/>
    <w:rsid w:val="00A93F03"/>
    <w:rsid w:val="00A94C1B"/>
    <w:rsid w:val="00A96BEF"/>
    <w:rsid w:val="00A97CF8"/>
    <w:rsid w:val="00AA06B8"/>
    <w:rsid w:val="00AA24ED"/>
    <w:rsid w:val="00AA3CFD"/>
    <w:rsid w:val="00AA442D"/>
    <w:rsid w:val="00AA5CA8"/>
    <w:rsid w:val="00AA7DF0"/>
    <w:rsid w:val="00AB0722"/>
    <w:rsid w:val="00AB4C05"/>
    <w:rsid w:val="00AB698D"/>
    <w:rsid w:val="00AB7591"/>
    <w:rsid w:val="00AB76E0"/>
    <w:rsid w:val="00AC06C9"/>
    <w:rsid w:val="00AC3235"/>
    <w:rsid w:val="00AC5046"/>
    <w:rsid w:val="00AC53EF"/>
    <w:rsid w:val="00AD2BFD"/>
    <w:rsid w:val="00AD372F"/>
    <w:rsid w:val="00AD5337"/>
    <w:rsid w:val="00AE56C5"/>
    <w:rsid w:val="00AE5911"/>
    <w:rsid w:val="00AE5CE0"/>
    <w:rsid w:val="00AE657C"/>
    <w:rsid w:val="00AF1BBB"/>
    <w:rsid w:val="00AF48EC"/>
    <w:rsid w:val="00B0252A"/>
    <w:rsid w:val="00B03974"/>
    <w:rsid w:val="00B03F2B"/>
    <w:rsid w:val="00B0423E"/>
    <w:rsid w:val="00B04963"/>
    <w:rsid w:val="00B06729"/>
    <w:rsid w:val="00B1018D"/>
    <w:rsid w:val="00B16153"/>
    <w:rsid w:val="00B166A9"/>
    <w:rsid w:val="00B169D1"/>
    <w:rsid w:val="00B20935"/>
    <w:rsid w:val="00B212E6"/>
    <w:rsid w:val="00B213FC"/>
    <w:rsid w:val="00B24872"/>
    <w:rsid w:val="00B34594"/>
    <w:rsid w:val="00B3584B"/>
    <w:rsid w:val="00B359A5"/>
    <w:rsid w:val="00B3794E"/>
    <w:rsid w:val="00B431BC"/>
    <w:rsid w:val="00B46C6E"/>
    <w:rsid w:val="00B52E21"/>
    <w:rsid w:val="00B538F9"/>
    <w:rsid w:val="00B53CCF"/>
    <w:rsid w:val="00B5579B"/>
    <w:rsid w:val="00B56987"/>
    <w:rsid w:val="00B56F58"/>
    <w:rsid w:val="00B5783B"/>
    <w:rsid w:val="00B6105A"/>
    <w:rsid w:val="00B61B1F"/>
    <w:rsid w:val="00B63AE0"/>
    <w:rsid w:val="00B67D22"/>
    <w:rsid w:val="00B7076D"/>
    <w:rsid w:val="00B70F25"/>
    <w:rsid w:val="00B72E68"/>
    <w:rsid w:val="00B73A3D"/>
    <w:rsid w:val="00B757D0"/>
    <w:rsid w:val="00B75B27"/>
    <w:rsid w:val="00B91455"/>
    <w:rsid w:val="00B91B6F"/>
    <w:rsid w:val="00B940B2"/>
    <w:rsid w:val="00B9667F"/>
    <w:rsid w:val="00B9783D"/>
    <w:rsid w:val="00BA0A3E"/>
    <w:rsid w:val="00BA3DEA"/>
    <w:rsid w:val="00BA5895"/>
    <w:rsid w:val="00BA6E7A"/>
    <w:rsid w:val="00BA7A5C"/>
    <w:rsid w:val="00BB0E72"/>
    <w:rsid w:val="00BB3F0B"/>
    <w:rsid w:val="00BB5D7D"/>
    <w:rsid w:val="00BC2AC5"/>
    <w:rsid w:val="00BD00B7"/>
    <w:rsid w:val="00BD216B"/>
    <w:rsid w:val="00BD4721"/>
    <w:rsid w:val="00BD5C45"/>
    <w:rsid w:val="00BD6ED8"/>
    <w:rsid w:val="00BE0914"/>
    <w:rsid w:val="00BE0BC6"/>
    <w:rsid w:val="00BE40ED"/>
    <w:rsid w:val="00BF1B0F"/>
    <w:rsid w:val="00BF4E10"/>
    <w:rsid w:val="00C007AD"/>
    <w:rsid w:val="00C00D49"/>
    <w:rsid w:val="00C03539"/>
    <w:rsid w:val="00C109E4"/>
    <w:rsid w:val="00C12FFE"/>
    <w:rsid w:val="00C13222"/>
    <w:rsid w:val="00C1698F"/>
    <w:rsid w:val="00C21227"/>
    <w:rsid w:val="00C21867"/>
    <w:rsid w:val="00C223F9"/>
    <w:rsid w:val="00C239C9"/>
    <w:rsid w:val="00C25278"/>
    <w:rsid w:val="00C25CC5"/>
    <w:rsid w:val="00C30AE1"/>
    <w:rsid w:val="00C365F7"/>
    <w:rsid w:val="00C36611"/>
    <w:rsid w:val="00C36C55"/>
    <w:rsid w:val="00C45C55"/>
    <w:rsid w:val="00C460EA"/>
    <w:rsid w:val="00C52057"/>
    <w:rsid w:val="00C57A8E"/>
    <w:rsid w:val="00C57AE5"/>
    <w:rsid w:val="00C61C95"/>
    <w:rsid w:val="00C62DB7"/>
    <w:rsid w:val="00C63BA8"/>
    <w:rsid w:val="00C63F35"/>
    <w:rsid w:val="00C641AD"/>
    <w:rsid w:val="00C64258"/>
    <w:rsid w:val="00C6479C"/>
    <w:rsid w:val="00C70278"/>
    <w:rsid w:val="00C74F92"/>
    <w:rsid w:val="00C759B6"/>
    <w:rsid w:val="00C7669E"/>
    <w:rsid w:val="00C77DE0"/>
    <w:rsid w:val="00C80786"/>
    <w:rsid w:val="00C92AA6"/>
    <w:rsid w:val="00C97F15"/>
    <w:rsid w:val="00CA0770"/>
    <w:rsid w:val="00CA1701"/>
    <w:rsid w:val="00CB3D06"/>
    <w:rsid w:val="00CB6A57"/>
    <w:rsid w:val="00CC09A2"/>
    <w:rsid w:val="00CC17E4"/>
    <w:rsid w:val="00CC20AB"/>
    <w:rsid w:val="00CC309E"/>
    <w:rsid w:val="00CD330E"/>
    <w:rsid w:val="00CD4BB6"/>
    <w:rsid w:val="00CD5071"/>
    <w:rsid w:val="00CE4591"/>
    <w:rsid w:val="00CE682F"/>
    <w:rsid w:val="00CF20F9"/>
    <w:rsid w:val="00CF22E0"/>
    <w:rsid w:val="00CF3425"/>
    <w:rsid w:val="00CF35C8"/>
    <w:rsid w:val="00CF6400"/>
    <w:rsid w:val="00CF6FDF"/>
    <w:rsid w:val="00CF71A8"/>
    <w:rsid w:val="00D02628"/>
    <w:rsid w:val="00D03E0C"/>
    <w:rsid w:val="00D07745"/>
    <w:rsid w:val="00D077BB"/>
    <w:rsid w:val="00D07BC6"/>
    <w:rsid w:val="00D12D1E"/>
    <w:rsid w:val="00D15BE7"/>
    <w:rsid w:val="00D16DAD"/>
    <w:rsid w:val="00D178DD"/>
    <w:rsid w:val="00D20570"/>
    <w:rsid w:val="00D2341F"/>
    <w:rsid w:val="00D24C58"/>
    <w:rsid w:val="00D254A8"/>
    <w:rsid w:val="00D26BE5"/>
    <w:rsid w:val="00D30C51"/>
    <w:rsid w:val="00D32BCA"/>
    <w:rsid w:val="00D32DCE"/>
    <w:rsid w:val="00D40DF5"/>
    <w:rsid w:val="00D44AE2"/>
    <w:rsid w:val="00D45B40"/>
    <w:rsid w:val="00D473EE"/>
    <w:rsid w:val="00D50ACF"/>
    <w:rsid w:val="00D51A4C"/>
    <w:rsid w:val="00D52590"/>
    <w:rsid w:val="00D535E5"/>
    <w:rsid w:val="00D54268"/>
    <w:rsid w:val="00D55257"/>
    <w:rsid w:val="00D55607"/>
    <w:rsid w:val="00D55EA5"/>
    <w:rsid w:val="00D6092F"/>
    <w:rsid w:val="00D63689"/>
    <w:rsid w:val="00D637E5"/>
    <w:rsid w:val="00D64C6B"/>
    <w:rsid w:val="00D70297"/>
    <w:rsid w:val="00D766FE"/>
    <w:rsid w:val="00D7757A"/>
    <w:rsid w:val="00D82E68"/>
    <w:rsid w:val="00D8674C"/>
    <w:rsid w:val="00D9055D"/>
    <w:rsid w:val="00D90D37"/>
    <w:rsid w:val="00D971F3"/>
    <w:rsid w:val="00D9727D"/>
    <w:rsid w:val="00D9770C"/>
    <w:rsid w:val="00D97F11"/>
    <w:rsid w:val="00DA2B6E"/>
    <w:rsid w:val="00DA5A4F"/>
    <w:rsid w:val="00DB0470"/>
    <w:rsid w:val="00DB0A5A"/>
    <w:rsid w:val="00DB10F3"/>
    <w:rsid w:val="00DB2802"/>
    <w:rsid w:val="00DB4493"/>
    <w:rsid w:val="00DB6CD4"/>
    <w:rsid w:val="00DC077B"/>
    <w:rsid w:val="00DC0793"/>
    <w:rsid w:val="00DC1451"/>
    <w:rsid w:val="00DC1AFC"/>
    <w:rsid w:val="00DC2ACC"/>
    <w:rsid w:val="00DC4B4E"/>
    <w:rsid w:val="00DC54F0"/>
    <w:rsid w:val="00DC5638"/>
    <w:rsid w:val="00DC6922"/>
    <w:rsid w:val="00DC74D6"/>
    <w:rsid w:val="00DD19A1"/>
    <w:rsid w:val="00DD1BFB"/>
    <w:rsid w:val="00DD5BC5"/>
    <w:rsid w:val="00DD6AE6"/>
    <w:rsid w:val="00DE14C7"/>
    <w:rsid w:val="00DE3CC2"/>
    <w:rsid w:val="00DE40BF"/>
    <w:rsid w:val="00DE590E"/>
    <w:rsid w:val="00DE638A"/>
    <w:rsid w:val="00DF37AA"/>
    <w:rsid w:val="00DF7DCE"/>
    <w:rsid w:val="00E0034E"/>
    <w:rsid w:val="00E0179E"/>
    <w:rsid w:val="00E02A40"/>
    <w:rsid w:val="00E04C80"/>
    <w:rsid w:val="00E05571"/>
    <w:rsid w:val="00E07A92"/>
    <w:rsid w:val="00E07CCE"/>
    <w:rsid w:val="00E1016E"/>
    <w:rsid w:val="00E10494"/>
    <w:rsid w:val="00E12295"/>
    <w:rsid w:val="00E13357"/>
    <w:rsid w:val="00E14C5D"/>
    <w:rsid w:val="00E20B99"/>
    <w:rsid w:val="00E21E26"/>
    <w:rsid w:val="00E2444A"/>
    <w:rsid w:val="00E25F05"/>
    <w:rsid w:val="00E26705"/>
    <w:rsid w:val="00E271F7"/>
    <w:rsid w:val="00E3223E"/>
    <w:rsid w:val="00E35305"/>
    <w:rsid w:val="00E35486"/>
    <w:rsid w:val="00E35BF7"/>
    <w:rsid w:val="00E3774B"/>
    <w:rsid w:val="00E42154"/>
    <w:rsid w:val="00E42767"/>
    <w:rsid w:val="00E42CC1"/>
    <w:rsid w:val="00E443F8"/>
    <w:rsid w:val="00E46A6E"/>
    <w:rsid w:val="00E52384"/>
    <w:rsid w:val="00E57736"/>
    <w:rsid w:val="00E57AB7"/>
    <w:rsid w:val="00E6079E"/>
    <w:rsid w:val="00E60EBA"/>
    <w:rsid w:val="00E61625"/>
    <w:rsid w:val="00E637AD"/>
    <w:rsid w:val="00E65E5A"/>
    <w:rsid w:val="00E67DDD"/>
    <w:rsid w:val="00E70EA6"/>
    <w:rsid w:val="00E80E04"/>
    <w:rsid w:val="00E82CFA"/>
    <w:rsid w:val="00E85689"/>
    <w:rsid w:val="00E8631A"/>
    <w:rsid w:val="00E86DB4"/>
    <w:rsid w:val="00E87DBC"/>
    <w:rsid w:val="00E92042"/>
    <w:rsid w:val="00E97C6E"/>
    <w:rsid w:val="00EA1D34"/>
    <w:rsid w:val="00EA3768"/>
    <w:rsid w:val="00EB02F1"/>
    <w:rsid w:val="00EB07CF"/>
    <w:rsid w:val="00EB2550"/>
    <w:rsid w:val="00EB2B2D"/>
    <w:rsid w:val="00EB3FAF"/>
    <w:rsid w:val="00EB5D29"/>
    <w:rsid w:val="00EC17B1"/>
    <w:rsid w:val="00EC24C7"/>
    <w:rsid w:val="00EC57DC"/>
    <w:rsid w:val="00ED1157"/>
    <w:rsid w:val="00ED228E"/>
    <w:rsid w:val="00ED3870"/>
    <w:rsid w:val="00ED6AF7"/>
    <w:rsid w:val="00EE171C"/>
    <w:rsid w:val="00EE2C82"/>
    <w:rsid w:val="00EE52F6"/>
    <w:rsid w:val="00EE6172"/>
    <w:rsid w:val="00EE6C18"/>
    <w:rsid w:val="00EF015C"/>
    <w:rsid w:val="00EF332B"/>
    <w:rsid w:val="00EF39B4"/>
    <w:rsid w:val="00EF528D"/>
    <w:rsid w:val="00EF6822"/>
    <w:rsid w:val="00EF73AE"/>
    <w:rsid w:val="00F00985"/>
    <w:rsid w:val="00F06705"/>
    <w:rsid w:val="00F07280"/>
    <w:rsid w:val="00F111E3"/>
    <w:rsid w:val="00F1474E"/>
    <w:rsid w:val="00F17436"/>
    <w:rsid w:val="00F20C67"/>
    <w:rsid w:val="00F21864"/>
    <w:rsid w:val="00F25857"/>
    <w:rsid w:val="00F27E24"/>
    <w:rsid w:val="00F331DA"/>
    <w:rsid w:val="00F34470"/>
    <w:rsid w:val="00F35737"/>
    <w:rsid w:val="00F42BCB"/>
    <w:rsid w:val="00F463E3"/>
    <w:rsid w:val="00F47661"/>
    <w:rsid w:val="00F51204"/>
    <w:rsid w:val="00F51CA2"/>
    <w:rsid w:val="00F56753"/>
    <w:rsid w:val="00F659C0"/>
    <w:rsid w:val="00F677D1"/>
    <w:rsid w:val="00F70F3D"/>
    <w:rsid w:val="00F727C7"/>
    <w:rsid w:val="00F76DDF"/>
    <w:rsid w:val="00F77073"/>
    <w:rsid w:val="00F77C08"/>
    <w:rsid w:val="00F827DC"/>
    <w:rsid w:val="00F8314A"/>
    <w:rsid w:val="00F86F3E"/>
    <w:rsid w:val="00F90811"/>
    <w:rsid w:val="00F912BC"/>
    <w:rsid w:val="00F91D4B"/>
    <w:rsid w:val="00F92575"/>
    <w:rsid w:val="00F9544D"/>
    <w:rsid w:val="00FA39DD"/>
    <w:rsid w:val="00FA3E2E"/>
    <w:rsid w:val="00FA4A9F"/>
    <w:rsid w:val="00FA4F76"/>
    <w:rsid w:val="00FA6824"/>
    <w:rsid w:val="00FA7660"/>
    <w:rsid w:val="00FB4714"/>
    <w:rsid w:val="00FB70B5"/>
    <w:rsid w:val="00FC382A"/>
    <w:rsid w:val="00FD04B6"/>
    <w:rsid w:val="00FD101A"/>
    <w:rsid w:val="00FD511C"/>
    <w:rsid w:val="00FD5611"/>
    <w:rsid w:val="00FE0F56"/>
    <w:rsid w:val="00FE1A80"/>
    <w:rsid w:val="00FE25BC"/>
    <w:rsid w:val="00FE39A3"/>
    <w:rsid w:val="00FE7C8D"/>
    <w:rsid w:val="00FF139A"/>
    <w:rsid w:val="00FF529D"/>
    <w:rsid w:val="00FF66B0"/>
    <w:rsid w:val="00FF6C7B"/>
    <w:rsid w:val="00FF7A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4514A6B"/>
  <w15:docId w15:val="{76C947FE-A9E7-8945-AF07-9B5F4119B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uiPriority="9" w:qFormat="1"/>
    <w:lsdException w:name="heading 3" w:locked="0" w:uiPriority="9" w:qFormat="1"/>
    <w:lsdException w:name="heading 4" w:locked="0" w:uiPriority="9" w:qFormat="1"/>
    <w:lsdException w:name="heading 5" w:locked="0" w:uiPriority="9" w:qFormat="1"/>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qFormat="1"/>
    <w:lsdException w:name="toc 2" w:locked="0" w:semiHidden="1" w:uiPriority="39" w:unhideWhenUsed="1" w:qFormat="1"/>
    <w:lsdException w:name="toc 3" w:locked="0" w:semiHidden="1" w:uiPriority="39" w:unhideWhenUsed="1" w:qFormat="1"/>
    <w:lsdException w:name="toc 4" w:locked="0" w:semiHidden="1" w:uiPriority="39" w:unhideWhenUsed="1"/>
    <w:lsdException w:name="toc 5" w:locked="0" w:semiHidden="1" w:uiPriority="39" w:unhideWhenUsed="1"/>
    <w:lsdException w:name="toc 6" w:locked="0"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0"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0" w:uiPriority="10" w:qFormat="1"/>
    <w:lsdException w:name="Closing" w:semiHidden="1" w:unhideWhenUsed="1"/>
    <w:lsdException w:name="Signature" w:semiHidden="1" w:unhideWhenUsed="1"/>
    <w:lsdException w:name="Default Paragraph Font" w:locked="0"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qFormat="1"/>
    <w:lsdException w:name="FollowedHyperlink" w:semiHidden="1" w:unhideWhenUsed="1"/>
    <w:lsdException w:name="Strong" w:uiPriority="22" w:qFormat="1"/>
    <w:lsdException w:name="Emphasis" w:locked="0"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locked="0"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8B52D4"/>
    <w:pPr>
      <w:spacing w:after="200" w:line="276" w:lineRule="auto"/>
    </w:pPr>
  </w:style>
  <w:style w:type="paragraph" w:styleId="Heading1">
    <w:name w:val="heading 1"/>
    <w:next w:val="Body"/>
    <w:link w:val="Heading1Char"/>
    <w:uiPriority w:val="9"/>
    <w:qFormat/>
    <w:rsid w:val="008B52D4"/>
    <w:pPr>
      <w:keepNext/>
      <w:keepLines/>
      <w:spacing w:before="240" w:after="240"/>
      <w:outlineLvl w:val="0"/>
    </w:pPr>
    <w:rPr>
      <w:b/>
      <w:color w:val="000000" w:themeColor="text1"/>
      <w:kern w:val="28"/>
      <w:sz w:val="32"/>
      <w:lang w:val="en-GB" w:eastAsia="ja-JP"/>
    </w:rPr>
  </w:style>
  <w:style w:type="paragraph" w:styleId="Heading2">
    <w:name w:val="heading 2"/>
    <w:next w:val="Body"/>
    <w:link w:val="Heading2Char"/>
    <w:uiPriority w:val="9"/>
    <w:qFormat/>
    <w:rsid w:val="008B52D4"/>
    <w:pPr>
      <w:keepNext/>
      <w:keepLines/>
      <w:spacing w:before="280" w:after="280"/>
      <w:outlineLvl w:val="1"/>
    </w:pPr>
    <w:rPr>
      <w:b/>
      <w:sz w:val="28"/>
      <w:lang w:val="en-GB" w:eastAsia="ja-JP"/>
    </w:rPr>
  </w:style>
  <w:style w:type="paragraph" w:styleId="Heading3">
    <w:name w:val="heading 3"/>
    <w:next w:val="Body"/>
    <w:link w:val="Heading3Char"/>
    <w:uiPriority w:val="9"/>
    <w:qFormat/>
    <w:rsid w:val="008B52D4"/>
    <w:pPr>
      <w:keepNext/>
      <w:keepLines/>
      <w:spacing w:before="280" w:after="280"/>
      <w:outlineLvl w:val="2"/>
    </w:pPr>
    <w:rPr>
      <w:b/>
      <w:color w:val="000000" w:themeColor="text1"/>
      <w:sz w:val="24"/>
      <w:lang w:val="en-GB" w:eastAsia="ja-JP"/>
    </w:rPr>
  </w:style>
  <w:style w:type="paragraph" w:styleId="Heading4">
    <w:name w:val="heading 4"/>
    <w:next w:val="Body"/>
    <w:link w:val="Heading4Char"/>
    <w:uiPriority w:val="9"/>
    <w:qFormat/>
    <w:rsid w:val="008B52D4"/>
    <w:pPr>
      <w:keepNext/>
      <w:keepLines/>
      <w:spacing w:before="260" w:after="260"/>
      <w:outlineLvl w:val="3"/>
    </w:pPr>
    <w:rPr>
      <w:b/>
      <w:sz w:val="22"/>
      <w:lang w:val="en-GB" w:eastAsia="ja-JP"/>
    </w:rPr>
  </w:style>
  <w:style w:type="paragraph" w:styleId="Heading5">
    <w:name w:val="heading 5"/>
    <w:next w:val="Body"/>
    <w:link w:val="Heading5Char"/>
    <w:uiPriority w:val="9"/>
    <w:qFormat/>
    <w:rsid w:val="008B52D4"/>
    <w:pPr>
      <w:keepLines/>
      <w:spacing w:before="240" w:after="240"/>
      <w:outlineLvl w:val="4"/>
    </w:pPr>
    <w:rPr>
      <w:b/>
      <w:color w:val="000000" w:themeColor="text1"/>
      <w:lang w:eastAsia="ja-JP"/>
    </w:rPr>
  </w:style>
  <w:style w:type="paragraph" w:styleId="Heading6">
    <w:name w:val="heading 6"/>
    <w:basedOn w:val="Normal"/>
    <w:next w:val="Normal"/>
    <w:link w:val="Heading6Char"/>
    <w:uiPriority w:val="9"/>
    <w:locked/>
    <w:rsid w:val="008B52D4"/>
    <w:pPr>
      <w:keepNext/>
      <w:keepLines/>
      <w:numPr>
        <w:ilvl w:val="5"/>
        <w:numId w:val="7"/>
      </w:numPr>
      <w:spacing w:before="200" w:after="0"/>
      <w:outlineLvl w:val="5"/>
    </w:pPr>
    <w:rPr>
      <w:i/>
      <w:iCs/>
    </w:rPr>
  </w:style>
  <w:style w:type="paragraph" w:styleId="Heading7">
    <w:name w:val="heading 7"/>
    <w:basedOn w:val="Normal"/>
    <w:next w:val="Normal"/>
    <w:link w:val="Heading7Char"/>
    <w:uiPriority w:val="9"/>
    <w:unhideWhenUsed/>
    <w:locked/>
    <w:rsid w:val="008B52D4"/>
    <w:pPr>
      <w:keepNext/>
      <w:keepLines/>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unhideWhenUsed/>
    <w:locked/>
    <w:rsid w:val="008B52D4"/>
    <w:pPr>
      <w:keepNext/>
      <w:keepLines/>
      <w:spacing w:before="200" w:after="0"/>
      <w:outlineLvl w:val="7"/>
    </w:pPr>
    <w:rPr>
      <w:rFonts w:eastAsiaTheme="majorEastAsia" w:cstheme="majorBidi"/>
      <w:color w:val="404040" w:themeColor="text1" w:themeTint="BF"/>
    </w:rPr>
  </w:style>
  <w:style w:type="paragraph" w:styleId="Heading9">
    <w:name w:val="heading 9"/>
    <w:basedOn w:val="Normal"/>
    <w:next w:val="RevisionHeading1"/>
    <w:link w:val="Heading9Char"/>
    <w:autoRedefine/>
    <w:uiPriority w:val="9"/>
    <w:unhideWhenUsed/>
    <w:locked/>
    <w:rsid w:val="008B52D4"/>
    <w:pPr>
      <w:keepNext/>
      <w:keepLines/>
      <w:pageBreakBefore/>
      <w:spacing w:before="120" w:after="0"/>
      <w:ind w:left="1080"/>
      <w:outlineLvl w:val="8"/>
    </w:pPr>
    <w:rPr>
      <w:rFonts w:eastAsiaTheme="majorEastAsia" w:cstheme="majorBidi"/>
      <w:b/>
      <w:iCs/>
      <w:color w:val="CC092F"/>
      <w:sz w:val="36"/>
    </w:rPr>
  </w:style>
  <w:style w:type="character" w:default="1" w:styleId="DefaultParagraphFont">
    <w:name w:val="Default Paragraph Font"/>
    <w:uiPriority w:val="1"/>
    <w:semiHidden/>
    <w:unhideWhenUsed/>
    <w:rsid w:val="008B52D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B52D4"/>
  </w:style>
  <w:style w:type="character" w:customStyle="1" w:styleId="Heading1Char">
    <w:name w:val="Heading 1 Char"/>
    <w:basedOn w:val="DefaultParagraphFont"/>
    <w:link w:val="Heading1"/>
    <w:uiPriority w:val="9"/>
    <w:locked/>
    <w:rsid w:val="008B52D4"/>
    <w:rPr>
      <w:b/>
      <w:color w:val="000000" w:themeColor="text1"/>
      <w:kern w:val="28"/>
      <w:sz w:val="32"/>
      <w:lang w:val="en-GB" w:eastAsia="ja-JP"/>
    </w:rPr>
  </w:style>
  <w:style w:type="character" w:customStyle="1" w:styleId="Heading2Char">
    <w:name w:val="Heading 2 Char"/>
    <w:basedOn w:val="DefaultParagraphFont"/>
    <w:link w:val="Heading2"/>
    <w:uiPriority w:val="9"/>
    <w:locked/>
    <w:rsid w:val="008B52D4"/>
    <w:rPr>
      <w:b/>
      <w:sz w:val="28"/>
      <w:lang w:val="en-GB" w:eastAsia="ja-JP"/>
    </w:rPr>
  </w:style>
  <w:style w:type="character" w:customStyle="1" w:styleId="Heading3Char">
    <w:name w:val="Heading 3 Char"/>
    <w:basedOn w:val="DefaultParagraphFont"/>
    <w:link w:val="Heading3"/>
    <w:uiPriority w:val="9"/>
    <w:locked/>
    <w:rsid w:val="008B52D4"/>
    <w:rPr>
      <w:b/>
      <w:color w:val="000000" w:themeColor="text1"/>
      <w:sz w:val="24"/>
      <w:lang w:val="en-GB" w:eastAsia="ja-JP"/>
    </w:rPr>
  </w:style>
  <w:style w:type="character" w:customStyle="1" w:styleId="Heading4Char">
    <w:name w:val="Heading 4 Char"/>
    <w:basedOn w:val="DefaultParagraphFont"/>
    <w:link w:val="Heading4"/>
    <w:uiPriority w:val="9"/>
    <w:locked/>
    <w:rsid w:val="008B52D4"/>
    <w:rPr>
      <w:b/>
      <w:sz w:val="22"/>
      <w:lang w:val="en-GB" w:eastAsia="ja-JP"/>
    </w:rPr>
  </w:style>
  <w:style w:type="character" w:customStyle="1" w:styleId="Heading5Char">
    <w:name w:val="Heading 5 Char"/>
    <w:basedOn w:val="DefaultParagraphFont"/>
    <w:link w:val="Heading5"/>
    <w:uiPriority w:val="9"/>
    <w:locked/>
    <w:rsid w:val="008B52D4"/>
    <w:rPr>
      <w:b/>
      <w:color w:val="000000" w:themeColor="text1"/>
      <w:lang w:eastAsia="ja-JP"/>
    </w:rPr>
  </w:style>
  <w:style w:type="character" w:customStyle="1" w:styleId="Heading6Char">
    <w:name w:val="Heading 6 Char"/>
    <w:basedOn w:val="DefaultParagraphFont"/>
    <w:link w:val="Heading6"/>
    <w:uiPriority w:val="9"/>
    <w:locked/>
    <w:rsid w:val="008B52D4"/>
    <w:rPr>
      <w:i/>
      <w:iCs/>
    </w:rPr>
  </w:style>
  <w:style w:type="paragraph" w:styleId="BalloonText">
    <w:name w:val="Balloon Text"/>
    <w:basedOn w:val="Normal"/>
    <w:link w:val="BalloonTextChar"/>
    <w:uiPriority w:val="99"/>
    <w:semiHidden/>
    <w:unhideWhenUsed/>
    <w:locked/>
    <w:rsid w:val="008B52D4"/>
    <w:pPr>
      <w:spacing w:after="0" w:line="240" w:lineRule="auto"/>
    </w:pPr>
    <w:rPr>
      <w:rFonts w:cs="Tahoma"/>
      <w:sz w:val="16"/>
      <w:szCs w:val="16"/>
    </w:rPr>
  </w:style>
  <w:style w:type="character" w:customStyle="1" w:styleId="BalloonTextChar">
    <w:name w:val="Balloon Text Char"/>
    <w:basedOn w:val="DefaultParagraphFont"/>
    <w:link w:val="BalloonText"/>
    <w:uiPriority w:val="99"/>
    <w:semiHidden/>
    <w:rsid w:val="008B52D4"/>
    <w:rPr>
      <w:rFonts w:cs="Tahoma"/>
      <w:sz w:val="16"/>
      <w:szCs w:val="16"/>
    </w:rPr>
  </w:style>
  <w:style w:type="paragraph" w:styleId="Signature">
    <w:name w:val="Signature"/>
    <w:basedOn w:val="Normal"/>
    <w:link w:val="SignatureChar"/>
    <w:uiPriority w:val="99"/>
    <w:semiHidden/>
    <w:unhideWhenUsed/>
    <w:locked/>
    <w:rsid w:val="008B52D4"/>
    <w:pPr>
      <w:spacing w:after="0" w:line="240" w:lineRule="auto"/>
      <w:ind w:left="4320"/>
    </w:pPr>
  </w:style>
  <w:style w:type="character" w:customStyle="1" w:styleId="SignatureChar">
    <w:name w:val="Signature Char"/>
    <w:basedOn w:val="DefaultParagraphFont"/>
    <w:link w:val="Signature"/>
    <w:uiPriority w:val="99"/>
    <w:semiHidden/>
    <w:rsid w:val="008B52D4"/>
  </w:style>
  <w:style w:type="paragraph" w:styleId="Header">
    <w:name w:val="header"/>
    <w:link w:val="HeaderChar"/>
    <w:uiPriority w:val="99"/>
    <w:unhideWhenUsed/>
    <w:locked/>
    <w:rsid w:val="008B52D4"/>
    <w:pPr>
      <w:tabs>
        <w:tab w:val="center" w:pos="4680"/>
        <w:tab w:val="right" w:pos="9360"/>
      </w:tabs>
    </w:pPr>
    <w:rPr>
      <w:sz w:val="12"/>
    </w:rPr>
  </w:style>
  <w:style w:type="character" w:customStyle="1" w:styleId="HeaderChar">
    <w:name w:val="Header Char"/>
    <w:basedOn w:val="DefaultParagraphFont"/>
    <w:link w:val="Header"/>
    <w:uiPriority w:val="99"/>
    <w:locked/>
    <w:rsid w:val="008B52D4"/>
    <w:rPr>
      <w:sz w:val="12"/>
    </w:rPr>
  </w:style>
  <w:style w:type="paragraph" w:styleId="Footer">
    <w:name w:val="footer"/>
    <w:link w:val="FooterChar"/>
    <w:autoRedefine/>
    <w:uiPriority w:val="99"/>
    <w:unhideWhenUsed/>
    <w:rsid w:val="00BF4E10"/>
    <w:pPr>
      <w:pBdr>
        <w:top w:val="single" w:sz="8" w:space="0" w:color="AA272F"/>
      </w:pBdr>
      <w:tabs>
        <w:tab w:val="left" w:pos="0"/>
        <w:tab w:val="center" w:pos="4680"/>
        <w:tab w:val="right" w:pos="10800"/>
      </w:tabs>
      <w:spacing w:before="20"/>
      <w:jc w:val="center"/>
    </w:pPr>
    <w:rPr>
      <w:sz w:val="14"/>
      <w:szCs w:val="14"/>
    </w:rPr>
  </w:style>
  <w:style w:type="character" w:customStyle="1" w:styleId="FooterChar">
    <w:name w:val="Footer Char"/>
    <w:basedOn w:val="DefaultParagraphFont"/>
    <w:link w:val="Footer"/>
    <w:uiPriority w:val="99"/>
    <w:locked/>
    <w:rsid w:val="00BF4E10"/>
    <w:rPr>
      <w:sz w:val="14"/>
      <w:szCs w:val="14"/>
    </w:rPr>
  </w:style>
  <w:style w:type="paragraph" w:customStyle="1" w:styleId="FinePrint">
    <w:name w:val="Fine Print"/>
    <w:basedOn w:val="Normal"/>
    <w:locked/>
    <w:rsid w:val="008B52D4"/>
    <w:pPr>
      <w:widowControl w:val="0"/>
      <w:tabs>
        <w:tab w:val="left" w:pos="2460"/>
        <w:tab w:val="left" w:pos="4240"/>
      </w:tabs>
      <w:suppressAutoHyphens/>
      <w:autoSpaceDE w:val="0"/>
      <w:autoSpaceDN w:val="0"/>
      <w:adjustRightInd w:val="0"/>
      <w:spacing w:after="140" w:line="140" w:lineRule="atLeast"/>
    </w:pPr>
    <w:rPr>
      <w:rFonts w:cs="Arial"/>
      <w:color w:val="000000"/>
      <w:sz w:val="12"/>
      <w:szCs w:val="12"/>
    </w:rPr>
  </w:style>
  <w:style w:type="paragraph" w:styleId="Title">
    <w:name w:val="Title"/>
    <w:aliases w:val="Chapter"/>
    <w:next w:val="Body"/>
    <w:link w:val="TitleChar"/>
    <w:autoRedefine/>
    <w:uiPriority w:val="10"/>
    <w:qFormat/>
    <w:rsid w:val="008B52D4"/>
    <w:pPr>
      <w:keepNext/>
      <w:keepLines/>
      <w:pageBreakBefore/>
      <w:spacing w:before="360" w:after="480"/>
      <w:contextualSpacing/>
    </w:pPr>
    <w:rPr>
      <w:b/>
      <w:color w:val="CC092F"/>
      <w:spacing w:val="5"/>
      <w:kern w:val="28"/>
      <w:sz w:val="36"/>
      <w:szCs w:val="36"/>
    </w:rPr>
  </w:style>
  <w:style w:type="character" w:customStyle="1" w:styleId="TitleChar">
    <w:name w:val="Title Char"/>
    <w:aliases w:val="Chapter Char"/>
    <w:basedOn w:val="DefaultParagraphFont"/>
    <w:link w:val="Title"/>
    <w:uiPriority w:val="10"/>
    <w:locked/>
    <w:rsid w:val="008B52D4"/>
    <w:rPr>
      <w:b/>
      <w:color w:val="CC092F"/>
      <w:spacing w:val="5"/>
      <w:kern w:val="28"/>
      <w:sz w:val="36"/>
      <w:szCs w:val="36"/>
    </w:rPr>
  </w:style>
  <w:style w:type="paragraph" w:customStyle="1" w:styleId="Body">
    <w:name w:val="Body"/>
    <w:basedOn w:val="Normal"/>
    <w:link w:val="BodyChar"/>
    <w:qFormat/>
    <w:rsid w:val="008B52D4"/>
    <w:pPr>
      <w:spacing w:before="120" w:after="120" w:line="240" w:lineRule="auto"/>
    </w:pPr>
    <w:rPr>
      <w:lang w:val="en-GB" w:eastAsia="ja-JP"/>
    </w:rPr>
  </w:style>
  <w:style w:type="table" w:styleId="TableGrid">
    <w:name w:val="Table Grid"/>
    <w:basedOn w:val="TableNormal"/>
    <w:uiPriority w:val="59"/>
    <w:locked/>
    <w:rsid w:val="008B52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ttention">
    <w:name w:val="Attention"/>
    <w:basedOn w:val="Note"/>
    <w:next w:val="Body"/>
    <w:qFormat/>
    <w:rsid w:val="008B52D4"/>
    <w:pPr>
      <w:numPr>
        <w:ilvl w:val="3"/>
      </w:numPr>
      <w:tabs>
        <w:tab w:val="clear" w:pos="3600"/>
        <w:tab w:val="num" w:pos="1440"/>
      </w:tabs>
      <w:ind w:left="1440"/>
    </w:pPr>
  </w:style>
  <w:style w:type="paragraph" w:customStyle="1" w:styleId="PageHeader">
    <w:name w:val="PageHeader"/>
    <w:basedOn w:val="Header"/>
    <w:rsid w:val="008B52D4"/>
    <w:pPr>
      <w:tabs>
        <w:tab w:val="clear" w:pos="4680"/>
        <w:tab w:val="clear" w:pos="9360"/>
        <w:tab w:val="right" w:pos="10800"/>
      </w:tabs>
    </w:pPr>
    <w:rPr>
      <w:sz w:val="14"/>
      <w:szCs w:val="14"/>
    </w:rPr>
  </w:style>
  <w:style w:type="paragraph" w:customStyle="1" w:styleId="Bullet">
    <w:name w:val="Bullet"/>
    <w:qFormat/>
    <w:rsid w:val="008B52D4"/>
    <w:pPr>
      <w:numPr>
        <w:numId w:val="3"/>
      </w:numPr>
      <w:tabs>
        <w:tab w:val="clear" w:pos="1440"/>
        <w:tab w:val="num" w:pos="360"/>
      </w:tabs>
      <w:spacing w:before="40" w:after="40"/>
      <w:ind w:left="360"/>
    </w:pPr>
  </w:style>
  <w:style w:type="paragraph" w:customStyle="1" w:styleId="BulletSubdash">
    <w:name w:val="BulletSub (dash)"/>
    <w:basedOn w:val="Bullet"/>
    <w:qFormat/>
    <w:rsid w:val="008B52D4"/>
    <w:pPr>
      <w:numPr>
        <w:ilvl w:val="1"/>
      </w:numPr>
      <w:tabs>
        <w:tab w:val="clear" w:pos="1800"/>
        <w:tab w:val="num" w:pos="720"/>
      </w:tabs>
      <w:spacing w:line="276" w:lineRule="auto"/>
      <w:ind w:left="720"/>
    </w:pPr>
  </w:style>
  <w:style w:type="paragraph" w:customStyle="1" w:styleId="BulletSublevel3">
    <w:name w:val="BulletSub (level3)"/>
    <w:basedOn w:val="BulletSubdash"/>
    <w:qFormat/>
    <w:rsid w:val="008B52D4"/>
    <w:pPr>
      <w:numPr>
        <w:ilvl w:val="2"/>
      </w:numPr>
      <w:tabs>
        <w:tab w:val="clear" w:pos="2160"/>
        <w:tab w:val="num" w:pos="1080"/>
      </w:tabs>
      <w:ind w:left="1080"/>
    </w:pPr>
  </w:style>
  <w:style w:type="paragraph" w:customStyle="1" w:styleId="Indent">
    <w:name w:val="Indent"/>
    <w:basedOn w:val="Body"/>
    <w:qFormat/>
    <w:rsid w:val="008B52D4"/>
    <w:pPr>
      <w:ind w:left="360"/>
    </w:pPr>
  </w:style>
  <w:style w:type="paragraph" w:customStyle="1" w:styleId="IndentSubitem">
    <w:name w:val="Indent Subitem"/>
    <w:basedOn w:val="Indent"/>
    <w:qFormat/>
    <w:rsid w:val="008B52D4"/>
    <w:pPr>
      <w:tabs>
        <w:tab w:val="left" w:pos="720"/>
      </w:tabs>
      <w:ind w:left="630" w:firstLine="90"/>
    </w:pPr>
  </w:style>
  <w:style w:type="paragraph" w:customStyle="1" w:styleId="IndentSubitemlevel3">
    <w:name w:val="Indent Subitem (level3)"/>
    <w:basedOn w:val="IndentSubitem"/>
    <w:qFormat/>
    <w:rsid w:val="008B52D4"/>
    <w:pPr>
      <w:tabs>
        <w:tab w:val="clear" w:pos="720"/>
        <w:tab w:val="left" w:pos="1080"/>
      </w:tabs>
      <w:ind w:left="1080" w:firstLine="0"/>
    </w:pPr>
  </w:style>
  <w:style w:type="paragraph" w:customStyle="1" w:styleId="TableTextBullet">
    <w:name w:val="Table Text Bullet"/>
    <w:basedOn w:val="Normal"/>
    <w:link w:val="TableTextBulletChar"/>
    <w:qFormat/>
    <w:rsid w:val="008B52D4"/>
    <w:pPr>
      <w:numPr>
        <w:numId w:val="25"/>
      </w:numPr>
      <w:tabs>
        <w:tab w:val="left" w:pos="360"/>
      </w:tabs>
      <w:autoSpaceDE w:val="0"/>
      <w:autoSpaceDN w:val="0"/>
      <w:adjustRightInd w:val="0"/>
      <w:spacing w:after="60" w:line="240" w:lineRule="auto"/>
    </w:pPr>
    <w:rPr>
      <w:color w:val="000000"/>
      <w:w w:val="0"/>
      <w:sz w:val="18"/>
      <w:szCs w:val="18"/>
      <w:lang w:eastAsia="ja-JP"/>
    </w:rPr>
  </w:style>
  <w:style w:type="paragraph" w:customStyle="1" w:styleId="TableTextBulletSubDash">
    <w:name w:val="Table Text BulletSubDash"/>
    <w:basedOn w:val="TableTextBullet"/>
    <w:link w:val="TableTextBulletSubDashChar"/>
    <w:qFormat/>
    <w:rsid w:val="008B52D4"/>
    <w:pPr>
      <w:numPr>
        <w:ilvl w:val="1"/>
      </w:numPr>
    </w:pPr>
  </w:style>
  <w:style w:type="paragraph" w:customStyle="1" w:styleId="TableTextRight">
    <w:name w:val="Table Text (Right)"/>
    <w:basedOn w:val="Normal"/>
    <w:qFormat/>
    <w:rsid w:val="008B52D4"/>
    <w:pPr>
      <w:autoSpaceDE w:val="0"/>
      <w:autoSpaceDN w:val="0"/>
      <w:adjustRightInd w:val="0"/>
      <w:spacing w:before="60" w:after="60" w:line="240" w:lineRule="auto"/>
      <w:jc w:val="right"/>
    </w:pPr>
    <w:rPr>
      <w:color w:val="000000"/>
      <w:w w:val="0"/>
      <w:sz w:val="18"/>
      <w:szCs w:val="18"/>
      <w:lang w:val="en-GB" w:eastAsia="ja-JP"/>
    </w:rPr>
  </w:style>
  <w:style w:type="paragraph" w:customStyle="1" w:styleId="TableTextBulletIndent">
    <w:name w:val="Table Text BulletIndent"/>
    <w:basedOn w:val="Normal"/>
    <w:link w:val="TableTextBulletIndentChar"/>
    <w:qFormat/>
    <w:rsid w:val="008B52D4"/>
    <w:pPr>
      <w:autoSpaceDE w:val="0"/>
      <w:autoSpaceDN w:val="0"/>
      <w:adjustRightInd w:val="0"/>
      <w:spacing w:after="60" w:line="240" w:lineRule="auto"/>
      <w:ind w:left="360"/>
    </w:pPr>
    <w:rPr>
      <w:color w:val="000000"/>
      <w:w w:val="0"/>
      <w:sz w:val="18"/>
      <w:szCs w:val="18"/>
    </w:rPr>
  </w:style>
  <w:style w:type="paragraph" w:customStyle="1" w:styleId="TableTextBulletSubDashIndent">
    <w:name w:val="Table Text BulletSubDashIndent"/>
    <w:basedOn w:val="TableTextBulletIndent"/>
    <w:link w:val="TableTextBulletSubDashIndentChar"/>
    <w:qFormat/>
    <w:rsid w:val="008B52D4"/>
    <w:pPr>
      <w:ind w:left="720"/>
    </w:pPr>
  </w:style>
  <w:style w:type="paragraph" w:customStyle="1" w:styleId="TableStep">
    <w:name w:val="Table Step"/>
    <w:basedOn w:val="Normal"/>
    <w:link w:val="TableStepChar"/>
    <w:qFormat/>
    <w:rsid w:val="008B52D4"/>
    <w:pPr>
      <w:numPr>
        <w:numId w:val="4"/>
      </w:numPr>
      <w:autoSpaceDE w:val="0"/>
      <w:autoSpaceDN w:val="0"/>
      <w:adjustRightInd w:val="0"/>
      <w:spacing w:after="60" w:line="240" w:lineRule="auto"/>
    </w:pPr>
    <w:rPr>
      <w:color w:val="000000"/>
      <w:w w:val="0"/>
      <w:sz w:val="18"/>
      <w:szCs w:val="18"/>
      <w:lang w:eastAsia="ja-JP"/>
    </w:rPr>
  </w:style>
  <w:style w:type="paragraph" w:customStyle="1" w:styleId="TableText">
    <w:name w:val="Table Text"/>
    <w:basedOn w:val="TableStep"/>
    <w:link w:val="TableTextChar"/>
    <w:qFormat/>
    <w:rsid w:val="008B52D4"/>
    <w:pPr>
      <w:numPr>
        <w:numId w:val="0"/>
      </w:numPr>
      <w:spacing w:before="60"/>
    </w:pPr>
  </w:style>
  <w:style w:type="paragraph" w:customStyle="1" w:styleId="TableHead">
    <w:name w:val="Table Head"/>
    <w:basedOn w:val="TableText"/>
    <w:link w:val="TableHeadChar"/>
    <w:qFormat/>
    <w:rsid w:val="008B52D4"/>
    <w:pPr>
      <w:keepNext/>
      <w:suppressAutoHyphens/>
      <w:spacing w:before="0" w:line="280" w:lineRule="atLeast"/>
    </w:pPr>
    <w:rPr>
      <w:rFonts w:cs="Arial"/>
      <w:b/>
    </w:rPr>
  </w:style>
  <w:style w:type="paragraph" w:customStyle="1" w:styleId="Step">
    <w:name w:val="Step"/>
    <w:qFormat/>
    <w:rsid w:val="008B52D4"/>
    <w:pPr>
      <w:numPr>
        <w:numId w:val="24"/>
      </w:numPr>
      <w:spacing w:after="120"/>
    </w:pPr>
  </w:style>
  <w:style w:type="paragraph" w:customStyle="1" w:styleId="StepSubitem">
    <w:name w:val="Step Subitem"/>
    <w:basedOn w:val="Step"/>
    <w:qFormat/>
    <w:rsid w:val="008B52D4"/>
    <w:pPr>
      <w:numPr>
        <w:ilvl w:val="1"/>
      </w:numPr>
    </w:pPr>
  </w:style>
  <w:style w:type="paragraph" w:styleId="BodyText2">
    <w:name w:val="Body Text 2"/>
    <w:basedOn w:val="Normal"/>
    <w:link w:val="BodyText2Char"/>
    <w:uiPriority w:val="99"/>
    <w:semiHidden/>
    <w:unhideWhenUsed/>
    <w:locked/>
    <w:rsid w:val="008B52D4"/>
    <w:pPr>
      <w:spacing w:after="120" w:line="480" w:lineRule="auto"/>
    </w:pPr>
  </w:style>
  <w:style w:type="character" w:customStyle="1" w:styleId="TableTextBulletIndentChar">
    <w:name w:val="Table Text BulletIndent Char"/>
    <w:basedOn w:val="DefaultParagraphFont"/>
    <w:link w:val="TableTextBulletIndent"/>
    <w:rsid w:val="008B52D4"/>
    <w:rPr>
      <w:color w:val="000000"/>
      <w:w w:val="0"/>
      <w:sz w:val="18"/>
      <w:szCs w:val="18"/>
    </w:rPr>
  </w:style>
  <w:style w:type="character" w:customStyle="1" w:styleId="TableTextBulletSubDashIndentChar">
    <w:name w:val="Table Text BulletSubDashIndent Char"/>
    <w:basedOn w:val="TableTextBulletIndentChar"/>
    <w:link w:val="TableTextBulletSubDashIndent"/>
    <w:rsid w:val="008B52D4"/>
    <w:rPr>
      <w:color w:val="000000"/>
      <w:w w:val="0"/>
      <w:sz w:val="18"/>
      <w:szCs w:val="18"/>
    </w:rPr>
  </w:style>
  <w:style w:type="character" w:customStyle="1" w:styleId="TableTextBulletChar">
    <w:name w:val="Table Text Bullet Char"/>
    <w:basedOn w:val="DefaultParagraphFont"/>
    <w:link w:val="TableTextBullet"/>
    <w:rsid w:val="008B52D4"/>
    <w:rPr>
      <w:color w:val="000000"/>
      <w:w w:val="0"/>
      <w:sz w:val="18"/>
      <w:szCs w:val="18"/>
      <w:lang w:eastAsia="ja-JP"/>
    </w:rPr>
  </w:style>
  <w:style w:type="character" w:customStyle="1" w:styleId="TableTextBulletSubDashChar">
    <w:name w:val="Table Text BulletSubDash Char"/>
    <w:basedOn w:val="TableTextBulletChar"/>
    <w:link w:val="TableTextBulletSubDash"/>
    <w:rsid w:val="008B52D4"/>
    <w:rPr>
      <w:color w:val="000000"/>
      <w:w w:val="0"/>
      <w:sz w:val="18"/>
      <w:szCs w:val="18"/>
      <w:lang w:eastAsia="ja-JP"/>
    </w:rPr>
  </w:style>
  <w:style w:type="paragraph" w:customStyle="1" w:styleId="CoverInformation">
    <w:name w:val="CoverInformation"/>
    <w:basedOn w:val="Normal"/>
    <w:link w:val="CoverInformationChar"/>
    <w:qFormat/>
    <w:rsid w:val="008B52D4"/>
    <w:pPr>
      <w:tabs>
        <w:tab w:val="left" w:pos="360"/>
        <w:tab w:val="left" w:pos="1080"/>
        <w:tab w:val="left" w:pos="1800"/>
        <w:tab w:val="left" w:pos="2520"/>
        <w:tab w:val="left" w:pos="3240"/>
        <w:tab w:val="left" w:pos="3960"/>
        <w:tab w:val="left" w:pos="4680"/>
        <w:tab w:val="left" w:pos="5400"/>
        <w:tab w:val="left" w:pos="6120"/>
      </w:tabs>
      <w:spacing w:after="180" w:line="240" w:lineRule="auto"/>
    </w:pPr>
    <w:rPr>
      <w:rFonts w:cs="Arial"/>
      <w:b/>
      <w:bCs/>
      <w:noProof/>
      <w:snapToGrid w:val="0"/>
      <w:color w:val="000000"/>
      <w:sz w:val="40"/>
    </w:rPr>
  </w:style>
  <w:style w:type="paragraph" w:customStyle="1" w:styleId="CoverTitle">
    <w:name w:val="CoverTitle"/>
    <w:next w:val="Cover-DocType"/>
    <w:rsid w:val="008B52D4"/>
    <w:pPr>
      <w:suppressAutoHyphens/>
      <w:spacing w:before="2640" w:after="120"/>
      <w:contextualSpacing/>
    </w:pPr>
    <w:rPr>
      <w:rFonts w:cs="Myriad Pro"/>
      <w:bCs/>
      <w:color w:val="CC092F"/>
      <w:sz w:val="48"/>
      <w:szCs w:val="48"/>
    </w:rPr>
  </w:style>
  <w:style w:type="character" w:customStyle="1" w:styleId="CoverInformationChar">
    <w:name w:val="CoverInformation Char"/>
    <w:basedOn w:val="DefaultParagraphFont"/>
    <w:link w:val="CoverInformation"/>
    <w:rsid w:val="008B52D4"/>
    <w:rPr>
      <w:rFonts w:cs="Arial"/>
      <w:b/>
      <w:bCs/>
      <w:noProof/>
      <w:snapToGrid w:val="0"/>
      <w:color w:val="000000"/>
      <w:sz w:val="40"/>
    </w:rPr>
  </w:style>
  <w:style w:type="numbering" w:customStyle="1" w:styleId="Headings">
    <w:name w:val="Headings"/>
    <w:uiPriority w:val="99"/>
    <w:locked/>
    <w:rsid w:val="008B52D4"/>
    <w:pPr>
      <w:numPr>
        <w:numId w:val="26"/>
      </w:numPr>
    </w:pPr>
  </w:style>
  <w:style w:type="paragraph" w:customStyle="1" w:styleId="Note">
    <w:name w:val="Note"/>
    <w:next w:val="Body"/>
    <w:qFormat/>
    <w:rsid w:val="008B52D4"/>
    <w:pPr>
      <w:numPr>
        <w:numId w:val="1"/>
      </w:numPr>
      <w:tabs>
        <w:tab w:val="clear" w:pos="3600"/>
        <w:tab w:val="num" w:pos="1080"/>
      </w:tabs>
      <w:spacing w:before="240" w:after="60"/>
      <w:ind w:left="1080" w:right="720" w:hanging="1080"/>
    </w:pPr>
    <w:rPr>
      <w:lang w:eastAsia="ja-JP"/>
    </w:rPr>
  </w:style>
  <w:style w:type="paragraph" w:customStyle="1" w:styleId="Caution">
    <w:name w:val="Caution"/>
    <w:basedOn w:val="Note"/>
    <w:next w:val="Body"/>
    <w:qFormat/>
    <w:rsid w:val="008B52D4"/>
    <w:pPr>
      <w:numPr>
        <w:ilvl w:val="1"/>
      </w:numPr>
      <w:tabs>
        <w:tab w:val="clear" w:pos="3600"/>
        <w:tab w:val="num" w:pos="1440"/>
      </w:tabs>
      <w:ind w:left="1440"/>
    </w:pPr>
  </w:style>
  <w:style w:type="paragraph" w:customStyle="1" w:styleId="Warning">
    <w:name w:val="Warning"/>
    <w:basedOn w:val="Note"/>
    <w:next w:val="Body"/>
    <w:qFormat/>
    <w:rsid w:val="008B52D4"/>
    <w:pPr>
      <w:numPr>
        <w:ilvl w:val="2"/>
      </w:numPr>
      <w:tabs>
        <w:tab w:val="clear" w:pos="3600"/>
        <w:tab w:val="num" w:pos="1440"/>
      </w:tabs>
      <w:ind w:left="1440"/>
    </w:pPr>
  </w:style>
  <w:style w:type="paragraph" w:customStyle="1" w:styleId="Callout">
    <w:name w:val="Callout"/>
    <w:next w:val="Body"/>
    <w:qFormat/>
    <w:rsid w:val="008B52D4"/>
    <w:pPr>
      <w:spacing w:before="80" w:after="80" w:line="199" w:lineRule="auto"/>
    </w:pPr>
    <w:rPr>
      <w:color w:val="000000" w:themeColor="text1"/>
      <w:sz w:val="16"/>
    </w:rPr>
  </w:style>
  <w:style w:type="paragraph" w:customStyle="1" w:styleId="Cover-DocType">
    <w:name w:val="Cover-DocType"/>
    <w:basedOn w:val="Normal"/>
    <w:next w:val="CoverInformation"/>
    <w:link w:val="Cover-DocTypeChar"/>
    <w:qFormat/>
    <w:rsid w:val="008B52D4"/>
    <w:pPr>
      <w:tabs>
        <w:tab w:val="left" w:pos="360"/>
        <w:tab w:val="left" w:pos="1080"/>
        <w:tab w:val="left" w:pos="1800"/>
        <w:tab w:val="left" w:pos="2520"/>
        <w:tab w:val="left" w:pos="3240"/>
        <w:tab w:val="left" w:pos="3960"/>
        <w:tab w:val="left" w:pos="4680"/>
        <w:tab w:val="left" w:pos="5400"/>
        <w:tab w:val="left" w:pos="6120"/>
      </w:tabs>
      <w:spacing w:after="180" w:line="240" w:lineRule="auto"/>
    </w:pPr>
    <w:rPr>
      <w:rFonts w:cs="Arial"/>
      <w:b/>
      <w:noProof/>
      <w:snapToGrid w:val="0"/>
      <w:color w:val="000000"/>
      <w:sz w:val="32"/>
    </w:rPr>
  </w:style>
  <w:style w:type="numbering" w:customStyle="1" w:styleId="CellNumbered">
    <w:name w:val="CellNumbered"/>
    <w:uiPriority w:val="99"/>
    <w:rsid w:val="008B52D4"/>
    <w:pPr>
      <w:numPr>
        <w:numId w:val="4"/>
      </w:numPr>
    </w:pPr>
  </w:style>
  <w:style w:type="numbering" w:customStyle="1" w:styleId="Text">
    <w:name w:val="Text"/>
    <w:uiPriority w:val="99"/>
    <w:locked/>
    <w:rsid w:val="008B52D4"/>
    <w:pPr>
      <w:numPr>
        <w:numId w:val="13"/>
      </w:numPr>
    </w:pPr>
  </w:style>
  <w:style w:type="numbering" w:customStyle="1" w:styleId="TextNumbered">
    <w:name w:val="TextNumbered"/>
    <w:uiPriority w:val="99"/>
    <w:locked/>
    <w:rsid w:val="008B52D4"/>
    <w:pPr>
      <w:numPr>
        <w:numId w:val="24"/>
      </w:numPr>
    </w:pPr>
  </w:style>
  <w:style w:type="numbering" w:customStyle="1" w:styleId="Bullets">
    <w:name w:val="Bullets"/>
    <w:uiPriority w:val="99"/>
    <w:locked/>
    <w:rsid w:val="008B52D4"/>
    <w:pPr>
      <w:numPr>
        <w:numId w:val="3"/>
      </w:numPr>
    </w:pPr>
  </w:style>
  <w:style w:type="numbering" w:customStyle="1" w:styleId="Figures">
    <w:name w:val="Figures"/>
    <w:uiPriority w:val="99"/>
    <w:locked/>
    <w:rsid w:val="008B52D4"/>
    <w:pPr>
      <w:numPr>
        <w:numId w:val="6"/>
      </w:numPr>
    </w:pPr>
  </w:style>
  <w:style w:type="paragraph" w:customStyle="1" w:styleId="CaptionFigure">
    <w:name w:val="Caption Figure"/>
    <w:next w:val="Body"/>
    <w:qFormat/>
    <w:rsid w:val="008B52D4"/>
    <w:pPr>
      <w:keepNext/>
      <w:numPr>
        <w:numId w:val="6"/>
      </w:numPr>
      <w:spacing w:before="240"/>
      <w:ind w:left="0"/>
    </w:pPr>
    <w:rPr>
      <w:b/>
      <w:sz w:val="18"/>
      <w:lang w:val="en-GB" w:eastAsia="ja-JP"/>
    </w:rPr>
  </w:style>
  <w:style w:type="paragraph" w:customStyle="1" w:styleId="CaptionTable">
    <w:name w:val="Caption Table"/>
    <w:next w:val="Body"/>
    <w:qFormat/>
    <w:rsid w:val="008B52D4"/>
    <w:pPr>
      <w:keepNext/>
      <w:numPr>
        <w:numId w:val="12"/>
      </w:numPr>
      <w:spacing w:before="240"/>
      <w:ind w:left="0"/>
      <w:jc w:val="both"/>
    </w:pPr>
    <w:rPr>
      <w:b/>
      <w:sz w:val="18"/>
    </w:rPr>
  </w:style>
  <w:style w:type="numbering" w:customStyle="1" w:styleId="TableNumbers">
    <w:name w:val="TableNumbers"/>
    <w:uiPriority w:val="99"/>
    <w:locked/>
    <w:rsid w:val="008B52D4"/>
    <w:pPr>
      <w:numPr>
        <w:numId w:val="12"/>
      </w:numPr>
    </w:pPr>
  </w:style>
  <w:style w:type="paragraph" w:customStyle="1" w:styleId="Equation">
    <w:name w:val="Equation"/>
    <w:next w:val="Body"/>
    <w:qFormat/>
    <w:rsid w:val="008B52D4"/>
    <w:pPr>
      <w:numPr>
        <w:numId w:val="5"/>
      </w:numPr>
      <w:ind w:left="1440" w:hanging="1080"/>
    </w:pPr>
    <w:rPr>
      <w:b/>
      <w:lang w:val="en-GB" w:eastAsia="ja-JP"/>
    </w:rPr>
  </w:style>
  <w:style w:type="numbering" w:customStyle="1" w:styleId="Equations">
    <w:name w:val="Equations"/>
    <w:uiPriority w:val="99"/>
    <w:locked/>
    <w:rsid w:val="008B52D4"/>
    <w:pPr>
      <w:numPr>
        <w:numId w:val="5"/>
      </w:numPr>
    </w:pPr>
  </w:style>
  <w:style w:type="paragraph" w:customStyle="1" w:styleId="Legend">
    <w:name w:val="Legend"/>
    <w:qFormat/>
    <w:locked/>
    <w:rsid w:val="008B52D4"/>
    <w:pPr>
      <w:numPr>
        <w:numId w:val="8"/>
      </w:numPr>
      <w:ind w:left="360" w:hanging="360"/>
    </w:pPr>
    <w:rPr>
      <w:sz w:val="16"/>
      <w:lang w:val="en-GB" w:eastAsia="ja-JP"/>
    </w:rPr>
  </w:style>
  <w:style w:type="numbering" w:customStyle="1" w:styleId="Legends">
    <w:name w:val="Legends"/>
    <w:uiPriority w:val="99"/>
    <w:locked/>
    <w:rsid w:val="008B52D4"/>
    <w:pPr>
      <w:numPr>
        <w:numId w:val="8"/>
      </w:numPr>
    </w:pPr>
  </w:style>
  <w:style w:type="paragraph" w:customStyle="1" w:styleId="ReleaseDate">
    <w:name w:val="ReleaseDate"/>
    <w:basedOn w:val="CoverInformation"/>
    <w:rsid w:val="008B52D4"/>
  </w:style>
  <w:style w:type="paragraph" w:customStyle="1" w:styleId="AppendixTitle">
    <w:name w:val="AppendixTitle"/>
    <w:basedOn w:val="Title"/>
    <w:next w:val="Body"/>
    <w:rsid w:val="008B52D4"/>
    <w:pPr>
      <w:numPr>
        <w:numId w:val="28"/>
      </w:numPr>
    </w:pPr>
    <w:rPr>
      <w:color w:val="D1092F"/>
    </w:rPr>
  </w:style>
  <w:style w:type="paragraph" w:customStyle="1" w:styleId="Appendix1">
    <w:name w:val="Appendix1"/>
    <w:basedOn w:val="Heading1"/>
    <w:next w:val="Body"/>
    <w:rsid w:val="008B52D4"/>
  </w:style>
  <w:style w:type="paragraph" w:customStyle="1" w:styleId="Appendix2">
    <w:name w:val="Appendix2"/>
    <w:basedOn w:val="Heading2"/>
    <w:next w:val="Body"/>
    <w:rsid w:val="008B52D4"/>
  </w:style>
  <w:style w:type="paragraph" w:customStyle="1" w:styleId="Appendix3">
    <w:name w:val="Appendix3"/>
    <w:basedOn w:val="Heading3"/>
    <w:next w:val="Body"/>
    <w:rsid w:val="008B52D4"/>
  </w:style>
  <w:style w:type="paragraph" w:customStyle="1" w:styleId="Appendix4">
    <w:name w:val="Appendix4"/>
    <w:basedOn w:val="Heading4"/>
    <w:next w:val="Body"/>
    <w:rsid w:val="008B52D4"/>
    <w:pPr>
      <w:tabs>
        <w:tab w:val="num" w:pos="1080"/>
      </w:tabs>
      <w:ind w:left="1080"/>
    </w:pPr>
  </w:style>
  <w:style w:type="paragraph" w:customStyle="1" w:styleId="Appendix5">
    <w:name w:val="Appendix5"/>
    <w:basedOn w:val="Heading5"/>
    <w:next w:val="Body"/>
    <w:rsid w:val="008B52D4"/>
    <w:pPr>
      <w:tabs>
        <w:tab w:val="num" w:pos="1080"/>
      </w:tabs>
      <w:ind w:left="1080"/>
    </w:pPr>
  </w:style>
  <w:style w:type="numbering" w:customStyle="1" w:styleId="AppendixNumbers">
    <w:name w:val="AppendixNumbers"/>
    <w:uiPriority w:val="99"/>
    <w:locked/>
    <w:rsid w:val="008B52D4"/>
    <w:pPr>
      <w:numPr>
        <w:numId w:val="2"/>
      </w:numPr>
    </w:pPr>
  </w:style>
  <w:style w:type="table" w:customStyle="1" w:styleId="NoTitle">
    <w:name w:val="NoTitle"/>
    <w:uiPriority w:val="99"/>
    <w:rsid w:val="008B52D4"/>
    <w:rPr>
      <w:sz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rPr>
      <w:cantSplit/>
    </w:trPr>
    <w:tblStylePr w:type="firstRow">
      <w:rPr>
        <w:rFonts w:ascii="Arial" w:hAnsi="Arial"/>
        <w:b w:val="0"/>
        <w:sz w:val="18"/>
      </w:rPr>
      <w:tblPr/>
      <w:trPr>
        <w:tblHeader/>
      </w:trPr>
      <w:tcPr>
        <w:tcBorders>
          <w:top w:val="single" w:sz="4" w:space="0" w:color="auto"/>
          <w:left w:val="single" w:sz="4" w:space="0" w:color="auto"/>
          <w:bottom w:val="single" w:sz="4" w:space="0" w:color="auto"/>
          <w:right w:val="single" w:sz="4" w:space="0" w:color="auto"/>
          <w:insideH w:val="nil"/>
          <w:insideV w:val="single" w:sz="4" w:space="0" w:color="auto"/>
          <w:tl2br w:val="nil"/>
          <w:tr2bl w:val="nil"/>
        </w:tcBorders>
        <w:shd w:val="clear" w:color="auto" w:fill="D9D9D9" w:themeFill="background1" w:themeFillShade="D9"/>
      </w:tcPr>
    </w:tblStylePr>
  </w:style>
  <w:style w:type="paragraph" w:customStyle="1" w:styleId="InvisibleBody">
    <w:name w:val="InvisibleBody"/>
    <w:basedOn w:val="Body"/>
    <w:qFormat/>
    <w:rsid w:val="008B52D4"/>
  </w:style>
  <w:style w:type="table" w:customStyle="1" w:styleId="NoLinesNoTitle">
    <w:name w:val="No Lines/No Title"/>
    <w:basedOn w:val="TableNormal"/>
    <w:uiPriority w:val="99"/>
    <w:rsid w:val="008B52D4"/>
    <w:tblPr>
      <w:tblInd w:w="-115" w:type="dxa"/>
    </w:tblPr>
    <w:trPr>
      <w:cantSplit/>
    </w:trPr>
    <w:tblStylePr w:type="firstRow">
      <w:rPr>
        <w:rFonts w:ascii="Arial" w:hAnsi="Arial"/>
        <w:sz w:val="20"/>
      </w:rPr>
      <w:tblPr/>
      <w:trPr>
        <w:tblHeader/>
      </w:trPr>
    </w:tblStylePr>
  </w:style>
  <w:style w:type="table" w:customStyle="1" w:styleId="LinesNoTableHead">
    <w:name w:val="Lines/No Table Head"/>
    <w:basedOn w:val="NoLinesNoTitle"/>
    <w:uiPriority w:val="99"/>
    <w:rsid w:val="008B52D4"/>
    <w:rPr>
      <w:sz w:val="18"/>
    </w:rPr>
    <w:tblP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3" w:type="dxa"/>
        <w:right w:w="43" w:type="dxa"/>
      </w:tblCellMar>
    </w:tblPr>
    <w:tblStylePr w:type="firstRow">
      <w:rPr>
        <w:rFonts w:ascii="Arial" w:hAnsi="Arial"/>
        <w:sz w:val="20"/>
      </w:rPr>
      <w:tblPr/>
      <w:trPr>
        <w:cantSplit/>
        <w:tblHeader/>
      </w:trPr>
    </w:tblStylePr>
  </w:style>
  <w:style w:type="character" w:styleId="Emphasis">
    <w:name w:val="Emphasis"/>
    <w:basedOn w:val="DefaultParagraphFont"/>
    <w:uiPriority w:val="20"/>
    <w:qFormat/>
    <w:rsid w:val="008B52D4"/>
    <w:rPr>
      <w:i/>
      <w:iCs/>
    </w:rPr>
  </w:style>
  <w:style w:type="character" w:customStyle="1" w:styleId="Bold">
    <w:name w:val="Bold"/>
    <w:basedOn w:val="DefaultParagraphFont"/>
    <w:uiPriority w:val="1"/>
    <w:qFormat/>
    <w:rsid w:val="008B52D4"/>
    <w:rPr>
      <w:rFonts w:ascii="Arial" w:hAnsi="Arial"/>
      <w:b/>
      <w:i w:val="0"/>
    </w:rPr>
  </w:style>
  <w:style w:type="character" w:customStyle="1" w:styleId="Subscript">
    <w:name w:val="Subscript"/>
    <w:uiPriority w:val="1"/>
    <w:qFormat/>
    <w:rsid w:val="008B52D4"/>
    <w:rPr>
      <w:rFonts w:ascii="Arial" w:hAnsi="Arial"/>
      <w:vertAlign w:val="subscript"/>
    </w:rPr>
  </w:style>
  <w:style w:type="character" w:customStyle="1" w:styleId="Superscript">
    <w:name w:val="Superscript"/>
    <w:uiPriority w:val="1"/>
    <w:qFormat/>
    <w:rsid w:val="008B52D4"/>
    <w:rPr>
      <w:rFonts w:ascii="Arial" w:hAnsi="Arial"/>
      <w:vertAlign w:val="superscript"/>
    </w:rPr>
  </w:style>
  <w:style w:type="character" w:customStyle="1" w:styleId="Blue">
    <w:name w:val="Blue"/>
    <w:uiPriority w:val="1"/>
    <w:qFormat/>
    <w:rsid w:val="008B52D4"/>
    <w:rPr>
      <w:color w:val="0066FF"/>
    </w:rPr>
  </w:style>
  <w:style w:type="character" w:customStyle="1" w:styleId="BodyText2Char">
    <w:name w:val="Body Text 2 Char"/>
    <w:basedOn w:val="DefaultParagraphFont"/>
    <w:link w:val="BodyText2"/>
    <w:uiPriority w:val="99"/>
    <w:semiHidden/>
    <w:rsid w:val="008B52D4"/>
  </w:style>
  <w:style w:type="character" w:customStyle="1" w:styleId="Red">
    <w:name w:val="Red"/>
    <w:uiPriority w:val="1"/>
    <w:qFormat/>
    <w:rsid w:val="008B52D4"/>
    <w:rPr>
      <w:color w:val="C00000"/>
    </w:rPr>
  </w:style>
  <w:style w:type="character" w:styleId="Hyperlink">
    <w:name w:val="Hyperlink"/>
    <w:uiPriority w:val="99"/>
    <w:unhideWhenUsed/>
    <w:qFormat/>
    <w:rsid w:val="008B52D4"/>
    <w:rPr>
      <w:rFonts w:ascii="Arial" w:hAnsi="Arial"/>
      <w:color w:val="0066FF"/>
      <w:u w:val="none"/>
    </w:rPr>
  </w:style>
  <w:style w:type="numbering" w:customStyle="1" w:styleId="Alerts">
    <w:name w:val="Alerts"/>
    <w:uiPriority w:val="99"/>
    <w:locked/>
    <w:rsid w:val="008B52D4"/>
    <w:pPr>
      <w:numPr>
        <w:numId w:val="1"/>
      </w:numPr>
    </w:pPr>
  </w:style>
  <w:style w:type="paragraph" w:styleId="TOCHeading">
    <w:name w:val="TOC Heading"/>
    <w:basedOn w:val="Heading1"/>
    <w:next w:val="Normal"/>
    <w:uiPriority w:val="39"/>
    <w:unhideWhenUsed/>
    <w:qFormat/>
    <w:locked/>
    <w:rsid w:val="008B52D4"/>
    <w:pPr>
      <w:spacing w:before="480" w:after="880" w:line="276" w:lineRule="auto"/>
      <w:ind w:left="1080" w:hanging="1080"/>
      <w:outlineLvl w:val="9"/>
    </w:pPr>
    <w:rPr>
      <w:rFonts w:eastAsiaTheme="majorEastAsia" w:cstheme="majorBidi"/>
      <w:bCs/>
      <w:color w:val="CC092F"/>
      <w:kern w:val="0"/>
      <w:szCs w:val="28"/>
      <w:lang w:eastAsia="en-US"/>
    </w:rPr>
  </w:style>
  <w:style w:type="paragraph" w:styleId="TOC1">
    <w:name w:val="toc 1"/>
    <w:basedOn w:val="Normal"/>
    <w:next w:val="Normal"/>
    <w:uiPriority w:val="39"/>
    <w:unhideWhenUsed/>
    <w:rsid w:val="008B52D4"/>
    <w:pPr>
      <w:spacing w:before="120" w:after="120"/>
    </w:pPr>
    <w:rPr>
      <w:rFonts w:asciiTheme="minorHAnsi" w:hAnsiTheme="minorHAnsi" w:cstheme="minorHAnsi"/>
      <w:b/>
      <w:bCs/>
      <w:caps/>
    </w:rPr>
  </w:style>
  <w:style w:type="paragraph" w:customStyle="1" w:styleId="Code">
    <w:name w:val="Code"/>
    <w:qFormat/>
    <w:rsid w:val="008B52D4"/>
    <w:pPr>
      <w:widowControl w:val="0"/>
      <w:tabs>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 w:val="left" w:pos="10440"/>
        <w:tab w:val="left" w:pos="11160"/>
        <w:tab w:val="left" w:pos="11880"/>
        <w:tab w:val="left" w:pos="12600"/>
        <w:tab w:val="left" w:pos="13320"/>
        <w:tab w:val="left" w:pos="14040"/>
        <w:tab w:val="left" w:pos="14760"/>
      </w:tabs>
    </w:pPr>
    <w:rPr>
      <w:rFonts w:ascii="Courier" w:hAnsi="Courier"/>
    </w:rPr>
  </w:style>
  <w:style w:type="paragraph" w:customStyle="1" w:styleId="CodeIndent">
    <w:name w:val="CodeIndent"/>
    <w:basedOn w:val="Code"/>
    <w:qFormat/>
    <w:rsid w:val="008B52D4"/>
    <w:pPr>
      <w:tabs>
        <w:tab w:val="clear" w:pos="1800"/>
      </w:tabs>
      <w:ind w:left="720"/>
    </w:pPr>
  </w:style>
  <w:style w:type="paragraph" w:customStyle="1" w:styleId="CodeIndentLevel2">
    <w:name w:val="CodeIndentLevel2"/>
    <w:basedOn w:val="Code"/>
    <w:qFormat/>
    <w:rsid w:val="008B52D4"/>
    <w:pPr>
      <w:tabs>
        <w:tab w:val="clear" w:pos="1800"/>
        <w:tab w:val="clear" w:pos="2520"/>
      </w:tabs>
      <w:ind w:left="1440"/>
    </w:pPr>
  </w:style>
  <w:style w:type="paragraph" w:customStyle="1" w:styleId="CodeWide">
    <w:name w:val="CodeWide"/>
    <w:basedOn w:val="Code"/>
    <w:qFormat/>
    <w:rsid w:val="008B52D4"/>
  </w:style>
  <w:style w:type="table" w:styleId="ColorfulGrid-Accent6">
    <w:name w:val="Colorful Grid Accent 6"/>
    <w:basedOn w:val="TableNormal"/>
    <w:uiPriority w:val="73"/>
    <w:locked/>
    <w:rsid w:val="008B52D4"/>
    <w:rPr>
      <w:color w:val="000000" w:themeColor="text1"/>
    </w:rPr>
    <w:tblPr>
      <w:tblStyleRowBandSize w:val="1"/>
      <w:tblStyleColBandSize w:val="1"/>
      <w:tblBorders>
        <w:insideH w:val="single" w:sz="4" w:space="0" w:color="FFFFFF" w:themeColor="background1"/>
      </w:tblBorders>
    </w:tblPr>
    <w:tcPr>
      <w:shd w:val="clear" w:color="auto" w:fill="FCF1D0" w:themeFill="accent6" w:themeFillTint="33"/>
    </w:tcPr>
    <w:tblStylePr w:type="firstRow">
      <w:rPr>
        <w:b/>
        <w:bCs/>
      </w:rPr>
      <w:tblPr/>
      <w:tcPr>
        <w:shd w:val="clear" w:color="auto" w:fill="FAE3A1" w:themeFill="accent6" w:themeFillTint="66"/>
      </w:tcPr>
    </w:tblStylePr>
    <w:tblStylePr w:type="lastRow">
      <w:rPr>
        <w:b/>
        <w:bCs/>
        <w:color w:val="000000" w:themeColor="text1"/>
      </w:rPr>
      <w:tblPr/>
      <w:tcPr>
        <w:shd w:val="clear" w:color="auto" w:fill="FAE3A1" w:themeFill="accent6" w:themeFillTint="66"/>
      </w:tcPr>
    </w:tblStylePr>
    <w:tblStylePr w:type="firstCol">
      <w:rPr>
        <w:color w:val="FFFFFF" w:themeColor="background1"/>
      </w:rPr>
      <w:tblPr/>
      <w:tcPr>
        <w:shd w:val="clear" w:color="auto" w:fill="BC8E09" w:themeFill="accent6" w:themeFillShade="BF"/>
      </w:tcPr>
    </w:tblStylePr>
    <w:tblStylePr w:type="lastCol">
      <w:rPr>
        <w:color w:val="FFFFFF" w:themeColor="background1"/>
      </w:rPr>
      <w:tblPr/>
      <w:tcPr>
        <w:shd w:val="clear" w:color="auto" w:fill="BC8E09" w:themeFill="accent6" w:themeFillShade="BF"/>
      </w:tcPr>
    </w:tblStylePr>
    <w:tblStylePr w:type="band1Vert">
      <w:tblPr/>
      <w:tcPr>
        <w:shd w:val="clear" w:color="auto" w:fill="F9DC8A" w:themeFill="accent6" w:themeFillTint="7F"/>
      </w:tcPr>
    </w:tblStylePr>
    <w:tblStylePr w:type="band1Horz">
      <w:tblPr/>
      <w:tcPr>
        <w:shd w:val="clear" w:color="auto" w:fill="F9DC8A" w:themeFill="accent6" w:themeFillTint="7F"/>
      </w:tcPr>
    </w:tblStylePr>
  </w:style>
  <w:style w:type="character" w:styleId="FootnoteReference">
    <w:name w:val="footnote reference"/>
    <w:basedOn w:val="DefaultParagraphFont"/>
    <w:uiPriority w:val="99"/>
    <w:unhideWhenUsed/>
    <w:locked/>
    <w:rsid w:val="008B52D4"/>
    <w:rPr>
      <w:rFonts w:ascii="Arial" w:hAnsi="Arial"/>
      <w:vertAlign w:val="superscript"/>
    </w:rPr>
  </w:style>
  <w:style w:type="paragraph" w:styleId="FootnoteText">
    <w:name w:val="footnote text"/>
    <w:basedOn w:val="Normal"/>
    <w:link w:val="FootnoteTextChar"/>
    <w:uiPriority w:val="99"/>
    <w:unhideWhenUsed/>
    <w:locked/>
    <w:rsid w:val="008B52D4"/>
    <w:pPr>
      <w:spacing w:after="0" w:line="240" w:lineRule="auto"/>
    </w:pPr>
  </w:style>
  <w:style w:type="character" w:customStyle="1" w:styleId="FootnoteTextChar">
    <w:name w:val="Footnote Text Char"/>
    <w:basedOn w:val="DefaultParagraphFont"/>
    <w:link w:val="FootnoteText"/>
    <w:uiPriority w:val="99"/>
    <w:rsid w:val="008B52D4"/>
  </w:style>
  <w:style w:type="paragraph" w:customStyle="1" w:styleId="GlossaryDefinition">
    <w:name w:val="GlossaryDefinition"/>
    <w:basedOn w:val="Body"/>
    <w:next w:val="GlossaryTerm"/>
    <w:qFormat/>
    <w:rsid w:val="008B52D4"/>
    <w:pPr>
      <w:keepNext/>
      <w:spacing w:before="0" w:after="60"/>
    </w:pPr>
    <w:rPr>
      <w:sz w:val="18"/>
    </w:rPr>
  </w:style>
  <w:style w:type="paragraph" w:customStyle="1" w:styleId="GlossaryHeading">
    <w:name w:val="GlossaryHeading"/>
    <w:basedOn w:val="Body"/>
    <w:next w:val="GlossaryTerm"/>
    <w:qFormat/>
    <w:rsid w:val="008B52D4"/>
    <w:pPr>
      <w:keepNext/>
      <w:spacing w:before="240" w:after="0"/>
    </w:pPr>
    <w:rPr>
      <w:b/>
    </w:rPr>
  </w:style>
  <w:style w:type="paragraph" w:customStyle="1" w:styleId="GlossaryTerm">
    <w:name w:val="GlossaryTerm"/>
    <w:basedOn w:val="Body"/>
    <w:next w:val="GlossaryDefinition"/>
    <w:qFormat/>
    <w:rsid w:val="008B52D4"/>
    <w:pPr>
      <w:spacing w:before="0" w:after="60"/>
    </w:pPr>
    <w:rPr>
      <w:b/>
      <w:sz w:val="18"/>
    </w:rPr>
  </w:style>
  <w:style w:type="table" w:styleId="LightShading">
    <w:name w:val="Light Shading"/>
    <w:basedOn w:val="TableNormal"/>
    <w:uiPriority w:val="60"/>
    <w:locked/>
    <w:rsid w:val="008B52D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NoteBullet">
    <w:name w:val="Note Bullet"/>
    <w:basedOn w:val="Normal"/>
    <w:next w:val="Body"/>
    <w:qFormat/>
    <w:rsid w:val="008B52D4"/>
    <w:pPr>
      <w:numPr>
        <w:numId w:val="9"/>
      </w:numPr>
      <w:tabs>
        <w:tab w:val="left" w:pos="1440"/>
      </w:tabs>
      <w:spacing w:before="60" w:after="60" w:line="240" w:lineRule="auto"/>
      <w:ind w:left="1080" w:right="720" w:firstLine="0"/>
    </w:pPr>
  </w:style>
  <w:style w:type="paragraph" w:customStyle="1" w:styleId="NoteContinued">
    <w:name w:val="Note Continued"/>
    <w:basedOn w:val="Normal"/>
    <w:next w:val="Body"/>
    <w:qFormat/>
    <w:rsid w:val="008B52D4"/>
    <w:pPr>
      <w:tabs>
        <w:tab w:val="num" w:pos="1080"/>
      </w:tabs>
      <w:spacing w:before="40" w:after="40" w:line="240" w:lineRule="auto"/>
      <w:ind w:left="1080" w:right="720"/>
    </w:pPr>
  </w:style>
  <w:style w:type="paragraph" w:customStyle="1" w:styleId="NoteStep">
    <w:name w:val="Note Step"/>
    <w:basedOn w:val="Normal"/>
    <w:qFormat/>
    <w:rsid w:val="008B52D4"/>
    <w:pPr>
      <w:numPr>
        <w:numId w:val="10"/>
      </w:numPr>
      <w:spacing w:before="60" w:after="60" w:line="240" w:lineRule="auto"/>
      <w:ind w:left="1440" w:right="720"/>
    </w:pPr>
  </w:style>
  <w:style w:type="numbering" w:customStyle="1" w:styleId="NoteNumbers">
    <w:name w:val="NoteNumbers"/>
    <w:uiPriority w:val="99"/>
    <w:locked/>
    <w:rsid w:val="008B52D4"/>
    <w:pPr>
      <w:numPr>
        <w:numId w:val="10"/>
      </w:numPr>
    </w:pPr>
  </w:style>
  <w:style w:type="paragraph" w:customStyle="1" w:styleId="RegisterAccess">
    <w:name w:val="RegisterAccess"/>
    <w:next w:val="RegisterPOR"/>
    <w:qFormat/>
    <w:rsid w:val="008B52D4"/>
    <w:pPr>
      <w:numPr>
        <w:ilvl w:val="1"/>
        <w:numId w:val="11"/>
      </w:numPr>
    </w:pPr>
  </w:style>
  <w:style w:type="paragraph" w:customStyle="1" w:styleId="RegisterAddress">
    <w:name w:val="RegisterAddress"/>
    <w:next w:val="RegisterAccess"/>
    <w:qFormat/>
    <w:rsid w:val="008B52D4"/>
    <w:pPr>
      <w:numPr>
        <w:numId w:val="11"/>
      </w:numPr>
    </w:pPr>
  </w:style>
  <w:style w:type="paragraph" w:customStyle="1" w:styleId="RegisterName">
    <w:name w:val="RegisterName"/>
    <w:next w:val="RegisterNameLong"/>
    <w:qFormat/>
    <w:rsid w:val="008B52D4"/>
    <w:pPr>
      <w:spacing w:before="240"/>
    </w:pPr>
    <w:rPr>
      <w:b/>
    </w:rPr>
  </w:style>
  <w:style w:type="paragraph" w:customStyle="1" w:styleId="RegisterNameLong">
    <w:name w:val="RegisterNameLong"/>
    <w:next w:val="RegisterAddress"/>
    <w:qFormat/>
    <w:rsid w:val="008B52D4"/>
    <w:pPr>
      <w:numPr>
        <w:ilvl w:val="4"/>
        <w:numId w:val="11"/>
      </w:numPr>
      <w:spacing w:before="120" w:after="120"/>
    </w:pPr>
    <w:rPr>
      <w:b/>
    </w:rPr>
  </w:style>
  <w:style w:type="paragraph" w:customStyle="1" w:styleId="RegisterNameTOP">
    <w:name w:val="RegisterNameTOP"/>
    <w:next w:val="RegisterNameLong"/>
    <w:qFormat/>
    <w:rsid w:val="008B52D4"/>
    <w:pPr>
      <w:pageBreakBefore/>
      <w:numPr>
        <w:ilvl w:val="5"/>
        <w:numId w:val="11"/>
      </w:numPr>
      <w:spacing w:before="240"/>
    </w:pPr>
    <w:rPr>
      <w:b/>
    </w:rPr>
  </w:style>
  <w:style w:type="paragraph" w:customStyle="1" w:styleId="RegisterPOR">
    <w:name w:val="RegisterPOR"/>
    <w:next w:val="Body"/>
    <w:qFormat/>
    <w:rsid w:val="008B52D4"/>
    <w:pPr>
      <w:numPr>
        <w:ilvl w:val="2"/>
        <w:numId w:val="11"/>
      </w:numPr>
    </w:pPr>
  </w:style>
  <w:style w:type="numbering" w:customStyle="1" w:styleId="Registers">
    <w:name w:val="Registers"/>
    <w:uiPriority w:val="99"/>
    <w:locked/>
    <w:rsid w:val="008B52D4"/>
    <w:pPr>
      <w:numPr>
        <w:numId w:val="11"/>
      </w:numPr>
    </w:pPr>
  </w:style>
  <w:style w:type="paragraph" w:customStyle="1" w:styleId="TitleTOC">
    <w:name w:val="TitleTOC"/>
    <w:basedOn w:val="Title"/>
    <w:next w:val="Body"/>
    <w:qFormat/>
    <w:rsid w:val="008B52D4"/>
  </w:style>
  <w:style w:type="paragraph" w:styleId="TOC2">
    <w:name w:val="toc 2"/>
    <w:basedOn w:val="Normal"/>
    <w:next w:val="Normal"/>
    <w:uiPriority w:val="39"/>
    <w:unhideWhenUsed/>
    <w:rsid w:val="008B52D4"/>
    <w:pPr>
      <w:spacing w:after="0"/>
      <w:ind w:left="200"/>
    </w:pPr>
    <w:rPr>
      <w:rFonts w:asciiTheme="minorHAnsi" w:hAnsiTheme="minorHAnsi" w:cstheme="minorHAnsi"/>
      <w:smallCaps/>
    </w:rPr>
  </w:style>
  <w:style w:type="paragraph" w:styleId="TOC3">
    <w:name w:val="toc 3"/>
    <w:basedOn w:val="Normal"/>
    <w:next w:val="Normal"/>
    <w:uiPriority w:val="39"/>
    <w:unhideWhenUsed/>
    <w:rsid w:val="008B52D4"/>
    <w:pPr>
      <w:spacing w:after="0"/>
      <w:ind w:left="400"/>
    </w:pPr>
    <w:rPr>
      <w:rFonts w:asciiTheme="minorHAnsi" w:hAnsiTheme="minorHAnsi" w:cstheme="minorHAnsi"/>
      <w:i/>
      <w:iCs/>
    </w:rPr>
  </w:style>
  <w:style w:type="paragraph" w:styleId="TOC4">
    <w:name w:val="toc 4"/>
    <w:basedOn w:val="Normal"/>
    <w:next w:val="Normal"/>
    <w:uiPriority w:val="39"/>
    <w:unhideWhenUsed/>
    <w:rsid w:val="008B52D4"/>
    <w:pPr>
      <w:spacing w:after="0"/>
      <w:ind w:left="600"/>
    </w:pPr>
    <w:rPr>
      <w:rFonts w:asciiTheme="minorHAnsi" w:hAnsiTheme="minorHAnsi" w:cstheme="minorHAnsi"/>
      <w:sz w:val="18"/>
      <w:szCs w:val="18"/>
    </w:rPr>
  </w:style>
  <w:style w:type="paragraph" w:styleId="NormalWeb">
    <w:name w:val="Normal (Web)"/>
    <w:basedOn w:val="Normal"/>
    <w:uiPriority w:val="99"/>
    <w:unhideWhenUsed/>
    <w:locked/>
    <w:rsid w:val="008B52D4"/>
    <w:pPr>
      <w:spacing w:before="100" w:beforeAutospacing="1" w:after="100" w:afterAutospacing="1" w:line="240" w:lineRule="auto"/>
    </w:pPr>
    <w:rPr>
      <w:sz w:val="24"/>
      <w:szCs w:val="24"/>
    </w:rPr>
  </w:style>
  <w:style w:type="paragraph" w:styleId="TOC5">
    <w:name w:val="toc 5"/>
    <w:basedOn w:val="Normal"/>
    <w:next w:val="Normal"/>
    <w:uiPriority w:val="39"/>
    <w:unhideWhenUsed/>
    <w:rsid w:val="008B52D4"/>
    <w:pPr>
      <w:spacing w:after="0"/>
      <w:ind w:left="800"/>
    </w:pPr>
    <w:rPr>
      <w:rFonts w:asciiTheme="minorHAnsi" w:hAnsiTheme="minorHAnsi" w:cstheme="minorHAnsi"/>
      <w:sz w:val="18"/>
      <w:szCs w:val="18"/>
    </w:rPr>
  </w:style>
  <w:style w:type="paragraph" w:styleId="TOC6">
    <w:name w:val="toc 6"/>
    <w:basedOn w:val="Normal"/>
    <w:next w:val="Normal"/>
    <w:uiPriority w:val="39"/>
    <w:unhideWhenUsed/>
    <w:rsid w:val="008B52D4"/>
    <w:pPr>
      <w:spacing w:after="0"/>
      <w:ind w:left="1000"/>
    </w:pPr>
    <w:rPr>
      <w:rFonts w:asciiTheme="minorHAnsi" w:hAnsiTheme="minorHAnsi" w:cstheme="minorHAnsi"/>
      <w:sz w:val="18"/>
      <w:szCs w:val="18"/>
    </w:rPr>
  </w:style>
  <w:style w:type="paragraph" w:styleId="Caption">
    <w:name w:val="caption"/>
    <w:basedOn w:val="Normal"/>
    <w:next w:val="Normal"/>
    <w:uiPriority w:val="35"/>
    <w:unhideWhenUsed/>
    <w:locked/>
    <w:rsid w:val="008B52D4"/>
    <w:pPr>
      <w:spacing w:line="240" w:lineRule="auto"/>
    </w:pPr>
    <w:rPr>
      <w:b/>
      <w:bCs/>
      <w:sz w:val="18"/>
      <w:szCs w:val="18"/>
    </w:rPr>
  </w:style>
  <w:style w:type="numbering" w:customStyle="1" w:styleId="CellBullets">
    <w:name w:val="CellBullets"/>
    <w:uiPriority w:val="99"/>
    <w:locked/>
    <w:rsid w:val="008B52D4"/>
    <w:pPr>
      <w:numPr>
        <w:numId w:val="25"/>
      </w:numPr>
    </w:pPr>
  </w:style>
  <w:style w:type="paragraph" w:styleId="BodyTextIndent3">
    <w:name w:val="Body Text Indent 3"/>
    <w:basedOn w:val="Normal"/>
    <w:link w:val="BodyTextIndent3Char"/>
    <w:uiPriority w:val="99"/>
    <w:semiHidden/>
    <w:unhideWhenUsed/>
    <w:locked/>
    <w:rsid w:val="008B52D4"/>
    <w:pPr>
      <w:spacing w:after="120"/>
      <w:ind w:left="360"/>
    </w:pPr>
    <w:rPr>
      <w:sz w:val="16"/>
      <w:szCs w:val="16"/>
    </w:rPr>
  </w:style>
  <w:style w:type="paragraph" w:customStyle="1" w:styleId="TableNote">
    <w:name w:val="Table Note"/>
    <w:basedOn w:val="Normal"/>
    <w:next w:val="Signature"/>
    <w:qFormat/>
    <w:rsid w:val="008B52D4"/>
    <w:pPr>
      <w:numPr>
        <w:ilvl w:val="4"/>
        <w:numId w:val="1"/>
      </w:numPr>
      <w:autoSpaceDE w:val="0"/>
      <w:autoSpaceDN w:val="0"/>
      <w:adjustRightInd w:val="0"/>
      <w:spacing w:after="60" w:line="240" w:lineRule="auto"/>
    </w:pPr>
    <w:rPr>
      <w:color w:val="000000"/>
      <w:w w:val="0"/>
      <w:sz w:val="18"/>
      <w:szCs w:val="18"/>
    </w:rPr>
  </w:style>
  <w:style w:type="paragraph" w:customStyle="1" w:styleId="PageHeaderRight">
    <w:name w:val="PageHeaderRight"/>
    <w:basedOn w:val="PageHeader"/>
    <w:rsid w:val="008B52D4"/>
    <w:pPr>
      <w:tabs>
        <w:tab w:val="clear" w:pos="10800"/>
      </w:tabs>
      <w:jc w:val="right"/>
    </w:pPr>
  </w:style>
  <w:style w:type="paragraph" w:styleId="BlockText">
    <w:name w:val="Block Text"/>
    <w:basedOn w:val="Normal"/>
    <w:uiPriority w:val="99"/>
    <w:unhideWhenUsed/>
    <w:locked/>
    <w:rsid w:val="008B52D4"/>
    <w:pPr>
      <w:pBdr>
        <w:top w:val="single" w:sz="2" w:space="10" w:color="CC092F" w:themeColor="accent1" w:shadow="1"/>
        <w:left w:val="single" w:sz="2" w:space="10" w:color="CC092F" w:themeColor="accent1" w:shadow="1"/>
        <w:bottom w:val="single" w:sz="2" w:space="10" w:color="CC092F" w:themeColor="accent1" w:shadow="1"/>
        <w:right w:val="single" w:sz="2" w:space="10" w:color="CC092F" w:themeColor="accent1" w:shadow="1"/>
      </w:pBdr>
      <w:ind w:left="1152" w:right="1152"/>
    </w:pPr>
    <w:rPr>
      <w:rFonts w:eastAsiaTheme="minorEastAsia" w:cstheme="minorBidi"/>
      <w:i/>
      <w:iCs/>
      <w:color w:val="CC092F" w:themeColor="accent1"/>
    </w:rPr>
  </w:style>
  <w:style w:type="paragraph" w:styleId="BodyTextFirstIndent">
    <w:name w:val="Body Text First Indent"/>
    <w:basedOn w:val="Normal"/>
    <w:link w:val="BodyTextFirstIndentChar"/>
    <w:uiPriority w:val="99"/>
    <w:semiHidden/>
    <w:unhideWhenUsed/>
    <w:locked/>
    <w:rsid w:val="008B52D4"/>
    <w:pPr>
      <w:ind w:firstLine="360"/>
    </w:pPr>
  </w:style>
  <w:style w:type="character" w:customStyle="1" w:styleId="BodyTextFirstIndentChar">
    <w:name w:val="Body Text First Indent Char"/>
    <w:basedOn w:val="DefaultParagraphFont"/>
    <w:link w:val="BodyTextFirstIndent"/>
    <w:uiPriority w:val="99"/>
    <w:semiHidden/>
    <w:rsid w:val="008B52D4"/>
  </w:style>
  <w:style w:type="paragraph" w:styleId="BodyTextIndent">
    <w:name w:val="Body Text Indent"/>
    <w:basedOn w:val="Normal"/>
    <w:link w:val="BodyTextIndentChar"/>
    <w:uiPriority w:val="99"/>
    <w:semiHidden/>
    <w:unhideWhenUsed/>
    <w:locked/>
    <w:rsid w:val="008B52D4"/>
    <w:pPr>
      <w:spacing w:after="120"/>
      <w:ind w:left="360"/>
    </w:pPr>
  </w:style>
  <w:style w:type="character" w:customStyle="1" w:styleId="BodyTextIndentChar">
    <w:name w:val="Body Text Indent Char"/>
    <w:basedOn w:val="DefaultParagraphFont"/>
    <w:link w:val="BodyTextIndent"/>
    <w:uiPriority w:val="99"/>
    <w:semiHidden/>
    <w:rsid w:val="008B52D4"/>
  </w:style>
  <w:style w:type="paragraph" w:styleId="BodyTextFirstIndent2">
    <w:name w:val="Body Text First Indent 2"/>
    <w:basedOn w:val="BodyTextIndent"/>
    <w:link w:val="BodyTextFirstIndent2Char"/>
    <w:uiPriority w:val="99"/>
    <w:semiHidden/>
    <w:unhideWhenUsed/>
    <w:locked/>
    <w:rsid w:val="008B52D4"/>
    <w:pPr>
      <w:spacing w:after="200"/>
      <w:ind w:firstLine="360"/>
    </w:pPr>
  </w:style>
  <w:style w:type="character" w:customStyle="1" w:styleId="BodyTextFirstIndent2Char">
    <w:name w:val="Body Text First Indent 2 Char"/>
    <w:basedOn w:val="BodyTextIndentChar"/>
    <w:link w:val="BodyTextFirstIndent2"/>
    <w:uiPriority w:val="99"/>
    <w:semiHidden/>
    <w:rsid w:val="008B52D4"/>
  </w:style>
  <w:style w:type="paragraph" w:styleId="BodyTextIndent2">
    <w:name w:val="Body Text Indent 2"/>
    <w:basedOn w:val="Normal"/>
    <w:link w:val="BodyTextIndent2Char"/>
    <w:uiPriority w:val="99"/>
    <w:semiHidden/>
    <w:unhideWhenUsed/>
    <w:locked/>
    <w:rsid w:val="008B52D4"/>
    <w:pPr>
      <w:spacing w:after="120" w:line="480" w:lineRule="auto"/>
      <w:ind w:left="360"/>
    </w:pPr>
  </w:style>
  <w:style w:type="character" w:customStyle="1" w:styleId="BodyTextIndent2Char">
    <w:name w:val="Body Text Indent 2 Char"/>
    <w:basedOn w:val="DefaultParagraphFont"/>
    <w:link w:val="BodyTextIndent2"/>
    <w:uiPriority w:val="99"/>
    <w:semiHidden/>
    <w:rsid w:val="008B52D4"/>
  </w:style>
  <w:style w:type="paragraph" w:styleId="Date">
    <w:name w:val="Date"/>
    <w:basedOn w:val="Normal"/>
    <w:next w:val="Normal"/>
    <w:link w:val="DateChar"/>
    <w:uiPriority w:val="99"/>
    <w:unhideWhenUsed/>
    <w:locked/>
    <w:rsid w:val="008B52D4"/>
  </w:style>
  <w:style w:type="character" w:customStyle="1" w:styleId="DateChar">
    <w:name w:val="Date Char"/>
    <w:basedOn w:val="DefaultParagraphFont"/>
    <w:link w:val="Date"/>
    <w:uiPriority w:val="99"/>
    <w:rsid w:val="008B52D4"/>
  </w:style>
  <w:style w:type="character" w:styleId="IntenseEmphasis">
    <w:name w:val="Intense Emphasis"/>
    <w:basedOn w:val="DefaultParagraphFont"/>
    <w:uiPriority w:val="21"/>
    <w:locked/>
    <w:rsid w:val="008B52D4"/>
    <w:rPr>
      <w:rFonts w:ascii="Arial" w:hAnsi="Arial"/>
      <w:b/>
      <w:bCs/>
      <w:i/>
      <w:iCs/>
      <w:color w:val="auto"/>
    </w:rPr>
  </w:style>
  <w:style w:type="character" w:styleId="IntenseReference">
    <w:name w:val="Intense Reference"/>
    <w:basedOn w:val="DefaultParagraphFont"/>
    <w:uiPriority w:val="32"/>
    <w:qFormat/>
    <w:locked/>
    <w:rsid w:val="008B52D4"/>
    <w:rPr>
      <w:rFonts w:ascii="Arial" w:hAnsi="Arial"/>
      <w:b/>
      <w:bCs/>
      <w:smallCaps/>
      <w:color w:val="auto"/>
      <w:spacing w:val="5"/>
      <w:u w:val="none"/>
    </w:rPr>
  </w:style>
  <w:style w:type="paragraph" w:styleId="EndnoteText">
    <w:name w:val="endnote text"/>
    <w:basedOn w:val="Normal"/>
    <w:link w:val="EndnoteTextChar"/>
    <w:uiPriority w:val="99"/>
    <w:unhideWhenUsed/>
    <w:locked/>
    <w:rsid w:val="008B52D4"/>
    <w:pPr>
      <w:spacing w:after="0" w:line="240" w:lineRule="auto"/>
    </w:pPr>
  </w:style>
  <w:style w:type="character" w:customStyle="1" w:styleId="EndnoteTextChar">
    <w:name w:val="Endnote Text Char"/>
    <w:basedOn w:val="DefaultParagraphFont"/>
    <w:link w:val="EndnoteText"/>
    <w:uiPriority w:val="99"/>
    <w:rsid w:val="008B52D4"/>
  </w:style>
  <w:style w:type="character" w:customStyle="1" w:styleId="Heading7Char">
    <w:name w:val="Heading 7 Char"/>
    <w:basedOn w:val="DefaultParagraphFont"/>
    <w:link w:val="Heading7"/>
    <w:uiPriority w:val="9"/>
    <w:rsid w:val="008B52D4"/>
    <w:rPr>
      <w:rFonts w:eastAsiaTheme="majorEastAsia" w:cstheme="majorBidi"/>
      <w:i/>
      <w:iCs/>
      <w:color w:val="404040" w:themeColor="text1" w:themeTint="BF"/>
    </w:rPr>
  </w:style>
  <w:style w:type="character" w:customStyle="1" w:styleId="Heading8Char">
    <w:name w:val="Heading 8 Char"/>
    <w:basedOn w:val="DefaultParagraphFont"/>
    <w:link w:val="Heading8"/>
    <w:uiPriority w:val="9"/>
    <w:rsid w:val="008B52D4"/>
    <w:rPr>
      <w:rFonts w:eastAsiaTheme="majorEastAsia" w:cstheme="majorBidi"/>
      <w:color w:val="404040" w:themeColor="text1" w:themeTint="BF"/>
    </w:rPr>
  </w:style>
  <w:style w:type="character" w:customStyle="1" w:styleId="Heading9Char">
    <w:name w:val="Heading 9 Char"/>
    <w:basedOn w:val="DefaultParagraphFont"/>
    <w:link w:val="Heading9"/>
    <w:uiPriority w:val="9"/>
    <w:rsid w:val="008B52D4"/>
    <w:rPr>
      <w:rFonts w:eastAsiaTheme="majorEastAsia" w:cstheme="majorBidi"/>
      <w:b/>
      <w:iCs/>
      <w:color w:val="CC092F"/>
      <w:sz w:val="36"/>
    </w:rPr>
  </w:style>
  <w:style w:type="paragraph" w:styleId="HTMLAddress">
    <w:name w:val="HTML Address"/>
    <w:basedOn w:val="Normal"/>
    <w:link w:val="HTMLAddressChar"/>
    <w:uiPriority w:val="99"/>
    <w:semiHidden/>
    <w:unhideWhenUsed/>
    <w:locked/>
    <w:rsid w:val="008B52D4"/>
    <w:pPr>
      <w:spacing w:after="0" w:line="240" w:lineRule="auto"/>
    </w:pPr>
    <w:rPr>
      <w:i/>
      <w:iCs/>
    </w:rPr>
  </w:style>
  <w:style w:type="character" w:customStyle="1" w:styleId="HTMLAddressChar">
    <w:name w:val="HTML Address Char"/>
    <w:basedOn w:val="DefaultParagraphFont"/>
    <w:link w:val="HTMLAddress"/>
    <w:uiPriority w:val="99"/>
    <w:semiHidden/>
    <w:rsid w:val="008B52D4"/>
    <w:rPr>
      <w:i/>
      <w:iCs/>
    </w:rPr>
  </w:style>
  <w:style w:type="paragraph" w:styleId="HTMLPreformatted">
    <w:name w:val="HTML Preformatted"/>
    <w:basedOn w:val="Normal"/>
    <w:link w:val="HTMLPreformattedChar"/>
    <w:uiPriority w:val="99"/>
    <w:semiHidden/>
    <w:unhideWhenUsed/>
    <w:locked/>
    <w:rsid w:val="008B52D4"/>
    <w:pPr>
      <w:spacing w:after="0" w:line="240" w:lineRule="auto"/>
    </w:pPr>
    <w:rPr>
      <w:rFonts w:cs="Consolas"/>
    </w:rPr>
  </w:style>
  <w:style w:type="character" w:customStyle="1" w:styleId="HTMLPreformattedChar">
    <w:name w:val="HTML Preformatted Char"/>
    <w:basedOn w:val="DefaultParagraphFont"/>
    <w:link w:val="HTMLPreformatted"/>
    <w:uiPriority w:val="99"/>
    <w:semiHidden/>
    <w:rsid w:val="008B52D4"/>
    <w:rPr>
      <w:rFonts w:cs="Consolas"/>
    </w:rPr>
  </w:style>
  <w:style w:type="paragraph" w:styleId="Index1">
    <w:name w:val="index 1"/>
    <w:basedOn w:val="Normal"/>
    <w:next w:val="Normal"/>
    <w:uiPriority w:val="99"/>
    <w:unhideWhenUsed/>
    <w:locked/>
    <w:rsid w:val="008B52D4"/>
    <w:pPr>
      <w:spacing w:after="0" w:line="240" w:lineRule="auto"/>
      <w:ind w:left="200" w:hanging="200"/>
    </w:pPr>
  </w:style>
  <w:style w:type="paragraph" w:styleId="Index2">
    <w:name w:val="index 2"/>
    <w:basedOn w:val="Normal"/>
    <w:next w:val="Normal"/>
    <w:uiPriority w:val="99"/>
    <w:unhideWhenUsed/>
    <w:locked/>
    <w:rsid w:val="008B52D4"/>
    <w:pPr>
      <w:spacing w:after="0" w:line="240" w:lineRule="auto"/>
      <w:ind w:left="400" w:hanging="200"/>
    </w:pPr>
  </w:style>
  <w:style w:type="paragraph" w:styleId="Index3">
    <w:name w:val="index 3"/>
    <w:basedOn w:val="Normal"/>
    <w:next w:val="Normal"/>
    <w:uiPriority w:val="99"/>
    <w:unhideWhenUsed/>
    <w:locked/>
    <w:rsid w:val="008B52D4"/>
    <w:pPr>
      <w:spacing w:after="0" w:line="240" w:lineRule="auto"/>
      <w:ind w:left="600" w:hanging="200"/>
    </w:pPr>
  </w:style>
  <w:style w:type="paragraph" w:styleId="Index4">
    <w:name w:val="index 4"/>
    <w:basedOn w:val="Normal"/>
    <w:next w:val="Normal"/>
    <w:uiPriority w:val="99"/>
    <w:semiHidden/>
    <w:unhideWhenUsed/>
    <w:locked/>
    <w:rsid w:val="008B52D4"/>
    <w:pPr>
      <w:spacing w:after="0" w:line="240" w:lineRule="auto"/>
      <w:ind w:left="800" w:hanging="200"/>
    </w:pPr>
  </w:style>
  <w:style w:type="paragraph" w:styleId="Index5">
    <w:name w:val="index 5"/>
    <w:basedOn w:val="Normal"/>
    <w:next w:val="Normal"/>
    <w:uiPriority w:val="99"/>
    <w:unhideWhenUsed/>
    <w:locked/>
    <w:rsid w:val="008B52D4"/>
    <w:pPr>
      <w:spacing w:after="0" w:line="240" w:lineRule="auto"/>
      <w:ind w:left="1000" w:hanging="200"/>
    </w:pPr>
  </w:style>
  <w:style w:type="paragraph" w:styleId="Index6">
    <w:name w:val="index 6"/>
    <w:basedOn w:val="Normal"/>
    <w:next w:val="Normal"/>
    <w:uiPriority w:val="99"/>
    <w:unhideWhenUsed/>
    <w:locked/>
    <w:rsid w:val="008B52D4"/>
    <w:pPr>
      <w:spacing w:after="0" w:line="240" w:lineRule="auto"/>
      <w:ind w:left="1200" w:hanging="200"/>
    </w:pPr>
  </w:style>
  <w:style w:type="paragraph" w:styleId="Index7">
    <w:name w:val="index 7"/>
    <w:basedOn w:val="Normal"/>
    <w:next w:val="Normal"/>
    <w:uiPriority w:val="99"/>
    <w:unhideWhenUsed/>
    <w:locked/>
    <w:rsid w:val="008B52D4"/>
    <w:pPr>
      <w:spacing w:after="0" w:line="240" w:lineRule="auto"/>
      <w:ind w:left="1400" w:hanging="200"/>
    </w:pPr>
  </w:style>
  <w:style w:type="paragraph" w:styleId="Index8">
    <w:name w:val="index 8"/>
    <w:basedOn w:val="Normal"/>
    <w:next w:val="Normal"/>
    <w:uiPriority w:val="99"/>
    <w:semiHidden/>
    <w:unhideWhenUsed/>
    <w:locked/>
    <w:rsid w:val="008B52D4"/>
    <w:pPr>
      <w:spacing w:after="0" w:line="240" w:lineRule="auto"/>
      <w:ind w:left="1600" w:hanging="200"/>
    </w:pPr>
  </w:style>
  <w:style w:type="paragraph" w:styleId="Index9">
    <w:name w:val="index 9"/>
    <w:basedOn w:val="Normal"/>
    <w:next w:val="Normal"/>
    <w:uiPriority w:val="99"/>
    <w:unhideWhenUsed/>
    <w:locked/>
    <w:rsid w:val="008B52D4"/>
    <w:pPr>
      <w:spacing w:after="0" w:line="240" w:lineRule="auto"/>
      <w:ind w:left="1800" w:hanging="200"/>
    </w:pPr>
  </w:style>
  <w:style w:type="paragraph" w:styleId="IndexHeading">
    <w:name w:val="index heading"/>
    <w:basedOn w:val="Normal"/>
    <w:next w:val="Index1"/>
    <w:uiPriority w:val="99"/>
    <w:unhideWhenUsed/>
    <w:locked/>
    <w:rsid w:val="008B52D4"/>
    <w:rPr>
      <w:rFonts w:eastAsiaTheme="majorEastAsia" w:cstheme="majorBidi"/>
      <w:b/>
      <w:bCs/>
    </w:rPr>
  </w:style>
  <w:style w:type="paragraph" w:styleId="IntenseQuote">
    <w:name w:val="Intense Quote"/>
    <w:basedOn w:val="Normal"/>
    <w:next w:val="Normal"/>
    <w:link w:val="IntenseQuoteChar"/>
    <w:uiPriority w:val="30"/>
    <w:locked/>
    <w:rsid w:val="008B52D4"/>
    <w:pPr>
      <w:pBdr>
        <w:bottom w:val="single" w:sz="4" w:space="4" w:color="CC092F" w:themeColor="accent1"/>
      </w:pBdr>
      <w:spacing w:before="200" w:after="280"/>
      <w:ind w:left="936" w:right="936"/>
    </w:pPr>
    <w:rPr>
      <w:b/>
      <w:bCs/>
      <w:i/>
      <w:iCs/>
      <w:color w:val="CC092F" w:themeColor="accent1"/>
    </w:rPr>
  </w:style>
  <w:style w:type="character" w:customStyle="1" w:styleId="IntenseQuoteChar">
    <w:name w:val="Intense Quote Char"/>
    <w:basedOn w:val="DefaultParagraphFont"/>
    <w:link w:val="IntenseQuote"/>
    <w:uiPriority w:val="30"/>
    <w:rsid w:val="008B52D4"/>
    <w:rPr>
      <w:b/>
      <w:bCs/>
      <w:i/>
      <w:iCs/>
      <w:color w:val="CC092F" w:themeColor="accent1"/>
    </w:rPr>
  </w:style>
  <w:style w:type="paragraph" w:styleId="List">
    <w:name w:val="List"/>
    <w:basedOn w:val="Normal"/>
    <w:uiPriority w:val="99"/>
    <w:semiHidden/>
    <w:unhideWhenUsed/>
    <w:locked/>
    <w:rsid w:val="008B52D4"/>
    <w:pPr>
      <w:ind w:left="360" w:hanging="360"/>
      <w:contextualSpacing/>
    </w:pPr>
  </w:style>
  <w:style w:type="paragraph" w:styleId="List2">
    <w:name w:val="List 2"/>
    <w:basedOn w:val="Normal"/>
    <w:uiPriority w:val="99"/>
    <w:semiHidden/>
    <w:unhideWhenUsed/>
    <w:locked/>
    <w:rsid w:val="008B52D4"/>
    <w:pPr>
      <w:ind w:left="720" w:hanging="360"/>
      <w:contextualSpacing/>
    </w:pPr>
  </w:style>
  <w:style w:type="paragraph" w:styleId="List3">
    <w:name w:val="List 3"/>
    <w:basedOn w:val="Normal"/>
    <w:uiPriority w:val="99"/>
    <w:semiHidden/>
    <w:unhideWhenUsed/>
    <w:locked/>
    <w:rsid w:val="008B52D4"/>
    <w:pPr>
      <w:ind w:left="1080" w:hanging="360"/>
      <w:contextualSpacing/>
    </w:pPr>
  </w:style>
  <w:style w:type="paragraph" w:styleId="List4">
    <w:name w:val="List 4"/>
    <w:basedOn w:val="Normal"/>
    <w:uiPriority w:val="99"/>
    <w:semiHidden/>
    <w:unhideWhenUsed/>
    <w:locked/>
    <w:rsid w:val="008B52D4"/>
    <w:pPr>
      <w:ind w:left="1440" w:hanging="360"/>
      <w:contextualSpacing/>
    </w:pPr>
  </w:style>
  <w:style w:type="paragraph" w:styleId="List5">
    <w:name w:val="List 5"/>
    <w:basedOn w:val="Normal"/>
    <w:uiPriority w:val="99"/>
    <w:unhideWhenUsed/>
    <w:locked/>
    <w:rsid w:val="008B52D4"/>
    <w:pPr>
      <w:ind w:left="1800" w:hanging="360"/>
      <w:contextualSpacing/>
    </w:pPr>
  </w:style>
  <w:style w:type="paragraph" w:styleId="ListBullet">
    <w:name w:val="List Bullet"/>
    <w:basedOn w:val="Normal"/>
    <w:uiPriority w:val="99"/>
    <w:semiHidden/>
    <w:unhideWhenUsed/>
    <w:locked/>
    <w:rsid w:val="008B52D4"/>
    <w:pPr>
      <w:numPr>
        <w:numId w:val="14"/>
      </w:numPr>
      <w:contextualSpacing/>
    </w:pPr>
  </w:style>
  <w:style w:type="paragraph" w:styleId="ListBullet2">
    <w:name w:val="List Bullet 2"/>
    <w:basedOn w:val="Normal"/>
    <w:uiPriority w:val="99"/>
    <w:semiHidden/>
    <w:unhideWhenUsed/>
    <w:locked/>
    <w:rsid w:val="008B52D4"/>
    <w:pPr>
      <w:numPr>
        <w:numId w:val="15"/>
      </w:numPr>
      <w:contextualSpacing/>
    </w:pPr>
  </w:style>
  <w:style w:type="paragraph" w:styleId="ListBullet3">
    <w:name w:val="List Bullet 3"/>
    <w:basedOn w:val="Normal"/>
    <w:uiPriority w:val="99"/>
    <w:semiHidden/>
    <w:unhideWhenUsed/>
    <w:locked/>
    <w:rsid w:val="008B52D4"/>
    <w:pPr>
      <w:numPr>
        <w:numId w:val="16"/>
      </w:numPr>
      <w:contextualSpacing/>
    </w:pPr>
  </w:style>
  <w:style w:type="paragraph" w:styleId="ListBullet4">
    <w:name w:val="List Bullet 4"/>
    <w:basedOn w:val="Normal"/>
    <w:uiPriority w:val="99"/>
    <w:semiHidden/>
    <w:unhideWhenUsed/>
    <w:locked/>
    <w:rsid w:val="008B52D4"/>
    <w:pPr>
      <w:numPr>
        <w:numId w:val="17"/>
      </w:numPr>
      <w:contextualSpacing/>
    </w:pPr>
  </w:style>
  <w:style w:type="paragraph" w:styleId="ListBullet5">
    <w:name w:val="List Bullet 5"/>
    <w:basedOn w:val="Normal"/>
    <w:uiPriority w:val="99"/>
    <w:semiHidden/>
    <w:unhideWhenUsed/>
    <w:locked/>
    <w:rsid w:val="008B52D4"/>
    <w:pPr>
      <w:numPr>
        <w:numId w:val="18"/>
      </w:numPr>
      <w:contextualSpacing/>
    </w:pPr>
  </w:style>
  <w:style w:type="paragraph" w:styleId="ListContinue">
    <w:name w:val="List Continue"/>
    <w:basedOn w:val="Normal"/>
    <w:uiPriority w:val="99"/>
    <w:semiHidden/>
    <w:unhideWhenUsed/>
    <w:locked/>
    <w:rsid w:val="008B52D4"/>
    <w:pPr>
      <w:spacing w:after="120"/>
      <w:ind w:left="360"/>
      <w:contextualSpacing/>
    </w:pPr>
  </w:style>
  <w:style w:type="paragraph" w:styleId="ListContinue2">
    <w:name w:val="List Continue 2"/>
    <w:basedOn w:val="Normal"/>
    <w:uiPriority w:val="99"/>
    <w:semiHidden/>
    <w:unhideWhenUsed/>
    <w:locked/>
    <w:rsid w:val="008B52D4"/>
    <w:pPr>
      <w:spacing w:after="120"/>
      <w:ind w:left="720"/>
      <w:contextualSpacing/>
    </w:pPr>
  </w:style>
  <w:style w:type="paragraph" w:styleId="ListContinue3">
    <w:name w:val="List Continue 3"/>
    <w:basedOn w:val="Normal"/>
    <w:uiPriority w:val="99"/>
    <w:semiHidden/>
    <w:unhideWhenUsed/>
    <w:locked/>
    <w:rsid w:val="008B52D4"/>
    <w:pPr>
      <w:spacing w:after="120"/>
      <w:ind w:left="1080"/>
      <w:contextualSpacing/>
    </w:pPr>
  </w:style>
  <w:style w:type="paragraph" w:styleId="ListContinue4">
    <w:name w:val="List Continue 4"/>
    <w:basedOn w:val="Normal"/>
    <w:uiPriority w:val="99"/>
    <w:semiHidden/>
    <w:unhideWhenUsed/>
    <w:locked/>
    <w:rsid w:val="008B52D4"/>
    <w:pPr>
      <w:spacing w:after="120"/>
      <w:ind w:left="1440"/>
      <w:contextualSpacing/>
    </w:pPr>
  </w:style>
  <w:style w:type="paragraph" w:styleId="ListContinue5">
    <w:name w:val="List Continue 5"/>
    <w:basedOn w:val="Normal"/>
    <w:uiPriority w:val="99"/>
    <w:semiHidden/>
    <w:unhideWhenUsed/>
    <w:locked/>
    <w:rsid w:val="008B52D4"/>
    <w:pPr>
      <w:spacing w:after="120"/>
      <w:ind w:left="1800"/>
      <w:contextualSpacing/>
    </w:pPr>
  </w:style>
  <w:style w:type="paragraph" w:styleId="ListNumber">
    <w:name w:val="List Number"/>
    <w:basedOn w:val="Normal"/>
    <w:uiPriority w:val="99"/>
    <w:semiHidden/>
    <w:unhideWhenUsed/>
    <w:locked/>
    <w:rsid w:val="008B52D4"/>
    <w:pPr>
      <w:numPr>
        <w:numId w:val="19"/>
      </w:numPr>
      <w:contextualSpacing/>
    </w:pPr>
  </w:style>
  <w:style w:type="paragraph" w:styleId="ListNumber2">
    <w:name w:val="List Number 2"/>
    <w:basedOn w:val="Normal"/>
    <w:uiPriority w:val="99"/>
    <w:semiHidden/>
    <w:unhideWhenUsed/>
    <w:locked/>
    <w:rsid w:val="008B52D4"/>
    <w:pPr>
      <w:numPr>
        <w:numId w:val="20"/>
      </w:numPr>
      <w:contextualSpacing/>
    </w:pPr>
  </w:style>
  <w:style w:type="paragraph" w:styleId="ListNumber3">
    <w:name w:val="List Number 3"/>
    <w:basedOn w:val="Normal"/>
    <w:uiPriority w:val="99"/>
    <w:semiHidden/>
    <w:unhideWhenUsed/>
    <w:locked/>
    <w:rsid w:val="008B52D4"/>
    <w:pPr>
      <w:numPr>
        <w:numId w:val="21"/>
      </w:numPr>
      <w:contextualSpacing/>
    </w:pPr>
  </w:style>
  <w:style w:type="paragraph" w:styleId="ListNumber4">
    <w:name w:val="List Number 4"/>
    <w:basedOn w:val="Normal"/>
    <w:uiPriority w:val="99"/>
    <w:semiHidden/>
    <w:unhideWhenUsed/>
    <w:locked/>
    <w:rsid w:val="008B52D4"/>
    <w:pPr>
      <w:numPr>
        <w:numId w:val="22"/>
      </w:numPr>
      <w:contextualSpacing/>
    </w:pPr>
  </w:style>
  <w:style w:type="paragraph" w:styleId="ListNumber5">
    <w:name w:val="List Number 5"/>
    <w:basedOn w:val="Normal"/>
    <w:uiPriority w:val="99"/>
    <w:semiHidden/>
    <w:unhideWhenUsed/>
    <w:locked/>
    <w:rsid w:val="008B52D4"/>
    <w:pPr>
      <w:numPr>
        <w:numId w:val="23"/>
      </w:numPr>
      <w:contextualSpacing/>
    </w:pPr>
  </w:style>
  <w:style w:type="paragraph" w:styleId="ListParagraph">
    <w:name w:val="List Paragraph"/>
    <w:basedOn w:val="Normal"/>
    <w:uiPriority w:val="34"/>
    <w:qFormat/>
    <w:locked/>
    <w:rsid w:val="008B52D4"/>
    <w:pPr>
      <w:ind w:left="720"/>
      <w:contextualSpacing/>
    </w:pPr>
  </w:style>
  <w:style w:type="paragraph" w:styleId="MacroText">
    <w:name w:val="macro"/>
    <w:link w:val="MacroTextChar"/>
    <w:uiPriority w:val="99"/>
    <w:semiHidden/>
    <w:unhideWhenUsed/>
    <w:locked/>
    <w:rsid w:val="008B52D4"/>
    <w:pPr>
      <w:tabs>
        <w:tab w:val="left" w:pos="480"/>
        <w:tab w:val="left" w:pos="960"/>
        <w:tab w:val="left" w:pos="1440"/>
        <w:tab w:val="left" w:pos="1920"/>
        <w:tab w:val="left" w:pos="2400"/>
        <w:tab w:val="left" w:pos="2880"/>
        <w:tab w:val="left" w:pos="3360"/>
        <w:tab w:val="left" w:pos="3840"/>
        <w:tab w:val="left" w:pos="4320"/>
      </w:tabs>
      <w:spacing w:line="276" w:lineRule="auto"/>
      <w:ind w:left="2160" w:hanging="1080"/>
    </w:pPr>
    <w:rPr>
      <w:rFonts w:ascii="Consolas" w:hAnsi="Consolas" w:cs="Consolas"/>
    </w:rPr>
  </w:style>
  <w:style w:type="character" w:customStyle="1" w:styleId="MacroTextChar">
    <w:name w:val="Macro Text Char"/>
    <w:basedOn w:val="DefaultParagraphFont"/>
    <w:link w:val="MacroText"/>
    <w:uiPriority w:val="99"/>
    <w:semiHidden/>
    <w:rsid w:val="008B52D4"/>
    <w:rPr>
      <w:rFonts w:ascii="Consolas" w:hAnsi="Consolas" w:cs="Consolas"/>
    </w:rPr>
  </w:style>
  <w:style w:type="paragraph" w:styleId="MessageHeader">
    <w:name w:val="Message Header"/>
    <w:basedOn w:val="Normal"/>
    <w:link w:val="MessageHeaderChar"/>
    <w:uiPriority w:val="99"/>
    <w:semiHidden/>
    <w:unhideWhenUsed/>
    <w:locked/>
    <w:rsid w:val="008B52D4"/>
    <w:pPr>
      <w:pBdr>
        <w:top w:val="single" w:sz="6" w:space="1" w:color="auto"/>
        <w:left w:val="single" w:sz="6" w:space="1" w:color="auto"/>
        <w:bottom w:val="single" w:sz="6" w:space="1" w:color="auto"/>
        <w:right w:val="single" w:sz="6" w:space="1" w:color="auto"/>
      </w:pBdr>
      <w:shd w:val="pct20" w:color="auto" w:fill="auto"/>
      <w:spacing w:after="0" w:line="240" w:lineRule="auto"/>
      <w:ind w:left="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8B52D4"/>
    <w:rPr>
      <w:rFonts w:asciiTheme="majorHAnsi" w:eastAsiaTheme="majorEastAsia" w:hAnsiTheme="majorHAnsi" w:cstheme="majorBidi"/>
      <w:sz w:val="24"/>
      <w:szCs w:val="24"/>
      <w:shd w:val="pct20" w:color="auto" w:fill="auto"/>
    </w:rPr>
  </w:style>
  <w:style w:type="paragraph" w:styleId="NoSpacing">
    <w:name w:val="No Spacing"/>
    <w:uiPriority w:val="1"/>
    <w:qFormat/>
    <w:locked/>
    <w:rsid w:val="008B52D4"/>
    <w:pPr>
      <w:ind w:left="2160" w:hanging="1080"/>
    </w:pPr>
  </w:style>
  <w:style w:type="paragraph" w:styleId="NormalIndent">
    <w:name w:val="Normal Indent"/>
    <w:basedOn w:val="Normal"/>
    <w:uiPriority w:val="99"/>
    <w:unhideWhenUsed/>
    <w:locked/>
    <w:rsid w:val="008B52D4"/>
    <w:pPr>
      <w:ind w:left="720"/>
    </w:pPr>
  </w:style>
  <w:style w:type="paragraph" w:styleId="PlainText">
    <w:name w:val="Plain Text"/>
    <w:basedOn w:val="Normal"/>
    <w:link w:val="PlainTextChar"/>
    <w:uiPriority w:val="99"/>
    <w:semiHidden/>
    <w:unhideWhenUsed/>
    <w:locked/>
    <w:rsid w:val="008B52D4"/>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8B52D4"/>
    <w:rPr>
      <w:rFonts w:ascii="Consolas" w:hAnsi="Consolas" w:cs="Consolas"/>
      <w:sz w:val="21"/>
      <w:szCs w:val="21"/>
    </w:rPr>
  </w:style>
  <w:style w:type="paragraph" w:styleId="Quote">
    <w:name w:val="Quote"/>
    <w:basedOn w:val="Normal"/>
    <w:next w:val="Normal"/>
    <w:link w:val="QuoteChar"/>
    <w:uiPriority w:val="29"/>
    <w:qFormat/>
    <w:locked/>
    <w:rsid w:val="008B52D4"/>
    <w:rPr>
      <w:i/>
      <w:iCs/>
      <w:color w:val="000000" w:themeColor="text1"/>
    </w:rPr>
  </w:style>
  <w:style w:type="character" w:customStyle="1" w:styleId="QuoteChar">
    <w:name w:val="Quote Char"/>
    <w:basedOn w:val="DefaultParagraphFont"/>
    <w:link w:val="Quote"/>
    <w:uiPriority w:val="29"/>
    <w:rsid w:val="008B52D4"/>
    <w:rPr>
      <w:i/>
      <w:iCs/>
      <w:color w:val="000000" w:themeColor="text1"/>
    </w:rPr>
  </w:style>
  <w:style w:type="paragraph" w:styleId="Salutation">
    <w:name w:val="Salutation"/>
    <w:basedOn w:val="Normal"/>
    <w:next w:val="Normal"/>
    <w:link w:val="SalutationChar"/>
    <w:uiPriority w:val="99"/>
    <w:semiHidden/>
    <w:unhideWhenUsed/>
    <w:locked/>
    <w:rsid w:val="008B52D4"/>
  </w:style>
  <w:style w:type="character" w:customStyle="1" w:styleId="SalutationChar">
    <w:name w:val="Salutation Char"/>
    <w:basedOn w:val="DefaultParagraphFont"/>
    <w:link w:val="Salutation"/>
    <w:uiPriority w:val="99"/>
    <w:semiHidden/>
    <w:rsid w:val="008B52D4"/>
  </w:style>
  <w:style w:type="character" w:customStyle="1" w:styleId="BodyTextIndent3Char">
    <w:name w:val="Body Text Indent 3 Char"/>
    <w:basedOn w:val="DefaultParagraphFont"/>
    <w:link w:val="BodyTextIndent3"/>
    <w:uiPriority w:val="99"/>
    <w:semiHidden/>
    <w:rsid w:val="008B52D4"/>
    <w:rPr>
      <w:sz w:val="16"/>
      <w:szCs w:val="16"/>
    </w:rPr>
  </w:style>
  <w:style w:type="character" w:styleId="CommentReference">
    <w:name w:val="annotation reference"/>
    <w:basedOn w:val="DefaultParagraphFont"/>
    <w:uiPriority w:val="99"/>
    <w:semiHidden/>
    <w:unhideWhenUsed/>
    <w:locked/>
    <w:rsid w:val="008B52D4"/>
    <w:rPr>
      <w:rFonts w:ascii="Arial" w:hAnsi="Arial"/>
      <w:sz w:val="16"/>
      <w:szCs w:val="16"/>
    </w:rPr>
  </w:style>
  <w:style w:type="paragraph" w:styleId="Subtitle">
    <w:name w:val="Subtitle"/>
    <w:basedOn w:val="Normal"/>
    <w:next w:val="Normal"/>
    <w:link w:val="SubtitleChar"/>
    <w:uiPriority w:val="11"/>
    <w:locked/>
    <w:rsid w:val="008B52D4"/>
    <w:pPr>
      <w:numPr>
        <w:ilvl w:val="1"/>
      </w:numPr>
      <w:ind w:left="2160" w:hanging="1080"/>
    </w:pPr>
    <w:rPr>
      <w:rFonts w:eastAsiaTheme="majorEastAsia" w:cstheme="majorBidi"/>
      <w:i/>
      <w:iCs/>
      <w:color w:val="CC092F" w:themeColor="accent1"/>
      <w:spacing w:val="15"/>
      <w:sz w:val="24"/>
      <w:szCs w:val="24"/>
    </w:rPr>
  </w:style>
  <w:style w:type="character" w:customStyle="1" w:styleId="SubtitleChar">
    <w:name w:val="Subtitle Char"/>
    <w:basedOn w:val="DefaultParagraphFont"/>
    <w:link w:val="Subtitle"/>
    <w:uiPriority w:val="11"/>
    <w:rsid w:val="008B52D4"/>
    <w:rPr>
      <w:rFonts w:eastAsiaTheme="majorEastAsia" w:cstheme="majorBidi"/>
      <w:i/>
      <w:iCs/>
      <w:color w:val="CC092F" w:themeColor="accent1"/>
      <w:spacing w:val="15"/>
      <w:sz w:val="24"/>
      <w:szCs w:val="24"/>
    </w:rPr>
  </w:style>
  <w:style w:type="paragraph" w:styleId="TableofAuthorities">
    <w:name w:val="table of authorities"/>
    <w:basedOn w:val="Normal"/>
    <w:next w:val="Normal"/>
    <w:uiPriority w:val="99"/>
    <w:unhideWhenUsed/>
    <w:locked/>
    <w:rsid w:val="008B52D4"/>
    <w:pPr>
      <w:spacing w:after="0"/>
      <w:ind w:left="200" w:hanging="200"/>
    </w:pPr>
  </w:style>
  <w:style w:type="paragraph" w:styleId="TableofFigures">
    <w:name w:val="table of figures"/>
    <w:basedOn w:val="Normal"/>
    <w:next w:val="Normal"/>
    <w:uiPriority w:val="99"/>
    <w:semiHidden/>
    <w:unhideWhenUsed/>
    <w:locked/>
    <w:rsid w:val="008B52D4"/>
    <w:pPr>
      <w:spacing w:after="0"/>
    </w:pPr>
  </w:style>
  <w:style w:type="paragraph" w:styleId="TOAHeading">
    <w:name w:val="toa heading"/>
    <w:basedOn w:val="Normal"/>
    <w:next w:val="Normal"/>
    <w:uiPriority w:val="99"/>
    <w:semiHidden/>
    <w:unhideWhenUsed/>
    <w:locked/>
    <w:rsid w:val="008B52D4"/>
    <w:pPr>
      <w:spacing w:before="120"/>
    </w:pPr>
    <w:rPr>
      <w:rFonts w:asciiTheme="majorHAnsi" w:eastAsiaTheme="majorEastAsia" w:hAnsiTheme="majorHAnsi" w:cstheme="majorBidi"/>
      <w:b/>
      <w:bCs/>
      <w:sz w:val="24"/>
      <w:szCs w:val="24"/>
    </w:rPr>
  </w:style>
  <w:style w:type="paragraph" w:styleId="TOC7">
    <w:name w:val="toc 7"/>
    <w:basedOn w:val="Normal"/>
    <w:next w:val="Normal"/>
    <w:uiPriority w:val="39"/>
    <w:unhideWhenUsed/>
    <w:locked/>
    <w:rsid w:val="008B52D4"/>
    <w:pPr>
      <w:spacing w:after="0"/>
      <w:ind w:left="1200"/>
    </w:pPr>
    <w:rPr>
      <w:rFonts w:asciiTheme="minorHAnsi" w:hAnsiTheme="minorHAnsi" w:cstheme="minorHAnsi"/>
      <w:sz w:val="18"/>
      <w:szCs w:val="18"/>
    </w:rPr>
  </w:style>
  <w:style w:type="paragraph" w:styleId="TOC8">
    <w:name w:val="toc 8"/>
    <w:basedOn w:val="Normal"/>
    <w:next w:val="Normal"/>
    <w:uiPriority w:val="39"/>
    <w:unhideWhenUsed/>
    <w:locked/>
    <w:rsid w:val="008B52D4"/>
    <w:pPr>
      <w:spacing w:after="0"/>
      <w:ind w:left="1400"/>
    </w:pPr>
    <w:rPr>
      <w:rFonts w:asciiTheme="minorHAnsi" w:hAnsiTheme="minorHAnsi" w:cstheme="minorHAnsi"/>
      <w:sz w:val="18"/>
      <w:szCs w:val="18"/>
    </w:rPr>
  </w:style>
  <w:style w:type="paragraph" w:styleId="TOC9">
    <w:name w:val="toc 9"/>
    <w:basedOn w:val="Normal"/>
    <w:next w:val="Normal"/>
    <w:uiPriority w:val="39"/>
    <w:unhideWhenUsed/>
    <w:locked/>
    <w:rsid w:val="008B52D4"/>
    <w:pPr>
      <w:spacing w:after="0"/>
      <w:ind w:left="1600"/>
    </w:pPr>
    <w:rPr>
      <w:rFonts w:asciiTheme="minorHAnsi" w:hAnsiTheme="minorHAnsi" w:cstheme="minorHAnsi"/>
      <w:sz w:val="18"/>
      <w:szCs w:val="18"/>
    </w:rPr>
  </w:style>
  <w:style w:type="paragraph" w:styleId="CommentText">
    <w:name w:val="annotation text"/>
    <w:basedOn w:val="Normal"/>
    <w:link w:val="CommentTextChar"/>
    <w:uiPriority w:val="99"/>
    <w:semiHidden/>
    <w:unhideWhenUsed/>
    <w:locked/>
    <w:rsid w:val="008B52D4"/>
    <w:pPr>
      <w:spacing w:line="240" w:lineRule="auto"/>
    </w:pPr>
  </w:style>
  <w:style w:type="character" w:styleId="BookTitle">
    <w:name w:val="Book Title"/>
    <w:basedOn w:val="DefaultParagraphFont"/>
    <w:uiPriority w:val="33"/>
    <w:qFormat/>
    <w:rsid w:val="008B52D4"/>
    <w:rPr>
      <w:rFonts w:ascii="Arial" w:hAnsi="Arial"/>
      <w:b/>
      <w:bCs/>
      <w:smallCaps/>
      <w:spacing w:val="5"/>
    </w:rPr>
  </w:style>
  <w:style w:type="paragraph" w:customStyle="1" w:styleId="TableofContents">
    <w:name w:val="Table of Contents"/>
    <w:basedOn w:val="TOCHeading"/>
    <w:qFormat/>
    <w:rsid w:val="008B52D4"/>
    <w:pPr>
      <w:spacing w:before="240"/>
      <w:ind w:left="0" w:firstLine="0"/>
    </w:pPr>
    <w:rPr>
      <w:color w:val="auto"/>
      <w:sz w:val="36"/>
    </w:rPr>
  </w:style>
  <w:style w:type="paragraph" w:customStyle="1" w:styleId="RegisterVolatile">
    <w:name w:val="RegisterVolatile"/>
    <w:basedOn w:val="RegisterAddress"/>
    <w:next w:val="Body"/>
    <w:qFormat/>
    <w:rsid w:val="008B52D4"/>
    <w:pPr>
      <w:numPr>
        <w:ilvl w:val="3"/>
      </w:numPr>
      <w:tabs>
        <w:tab w:val="left" w:pos="2282"/>
      </w:tabs>
    </w:pPr>
    <w:rPr>
      <w:lang w:val="en-GB" w:eastAsia="ja-JP"/>
    </w:rPr>
  </w:style>
  <w:style w:type="paragraph" w:customStyle="1" w:styleId="RegisterSummaryBody">
    <w:name w:val="RegisterSummaryBody"/>
    <w:basedOn w:val="Normal"/>
    <w:link w:val="RegisterSummaryBodyChar"/>
    <w:qFormat/>
    <w:rsid w:val="008B52D4"/>
    <w:pPr>
      <w:autoSpaceDE w:val="0"/>
      <w:autoSpaceDN w:val="0"/>
      <w:adjustRightInd w:val="0"/>
      <w:spacing w:after="0" w:line="240" w:lineRule="auto"/>
      <w:jc w:val="center"/>
    </w:pPr>
    <w:rPr>
      <w:color w:val="000000"/>
      <w:w w:val="0"/>
      <w:sz w:val="18"/>
      <w:szCs w:val="18"/>
    </w:rPr>
  </w:style>
  <w:style w:type="character" w:customStyle="1" w:styleId="RegisterSummaryBodyChar">
    <w:name w:val="RegisterSummaryBody Char"/>
    <w:basedOn w:val="DefaultParagraphFont"/>
    <w:link w:val="RegisterSummaryBody"/>
    <w:rsid w:val="008B52D4"/>
    <w:rPr>
      <w:color w:val="000000"/>
      <w:w w:val="0"/>
      <w:sz w:val="18"/>
      <w:szCs w:val="18"/>
    </w:rPr>
  </w:style>
  <w:style w:type="paragraph" w:customStyle="1" w:styleId="RevisionHeading1">
    <w:name w:val="RevisionHeading1"/>
    <w:basedOn w:val="Heading1"/>
    <w:qFormat/>
    <w:rsid w:val="008B52D4"/>
  </w:style>
  <w:style w:type="character" w:styleId="PlaceholderText">
    <w:name w:val="Placeholder Text"/>
    <w:basedOn w:val="DefaultParagraphFont"/>
    <w:uiPriority w:val="99"/>
    <w:semiHidden/>
    <w:locked/>
    <w:rsid w:val="008B52D4"/>
    <w:rPr>
      <w:color w:val="808080"/>
    </w:rPr>
  </w:style>
  <w:style w:type="paragraph" w:customStyle="1" w:styleId="Green">
    <w:name w:val="Green"/>
    <w:basedOn w:val="Normal"/>
    <w:rsid w:val="008B52D4"/>
    <w:pPr>
      <w:jc w:val="right"/>
    </w:pPr>
    <w:rPr>
      <w:color w:val="00B050"/>
    </w:rPr>
  </w:style>
  <w:style w:type="paragraph" w:customStyle="1" w:styleId="TableHeadCentered">
    <w:name w:val="Table Head (Centered)"/>
    <w:basedOn w:val="TableHead"/>
    <w:link w:val="TableHeadCenteredChar"/>
    <w:qFormat/>
    <w:rsid w:val="008B52D4"/>
    <w:pPr>
      <w:jc w:val="center"/>
    </w:pPr>
  </w:style>
  <w:style w:type="paragraph" w:customStyle="1" w:styleId="TableTextCentered">
    <w:name w:val="Table Text (Centered)"/>
    <w:basedOn w:val="TableText"/>
    <w:link w:val="TableTextCenteredChar"/>
    <w:qFormat/>
    <w:rsid w:val="008B52D4"/>
    <w:pPr>
      <w:jc w:val="center"/>
    </w:pPr>
  </w:style>
  <w:style w:type="character" w:customStyle="1" w:styleId="CommentTextChar">
    <w:name w:val="Comment Text Char"/>
    <w:basedOn w:val="DefaultParagraphFont"/>
    <w:link w:val="CommentText"/>
    <w:uiPriority w:val="99"/>
    <w:semiHidden/>
    <w:rsid w:val="008B52D4"/>
  </w:style>
  <w:style w:type="character" w:customStyle="1" w:styleId="TableHeadChar">
    <w:name w:val="Table Head Char"/>
    <w:basedOn w:val="DefaultParagraphFont"/>
    <w:link w:val="TableHead"/>
    <w:rsid w:val="008B52D4"/>
    <w:rPr>
      <w:rFonts w:cs="Arial"/>
      <w:b/>
      <w:color w:val="000000"/>
      <w:w w:val="0"/>
      <w:sz w:val="18"/>
      <w:szCs w:val="18"/>
      <w:lang w:eastAsia="ja-JP"/>
    </w:rPr>
  </w:style>
  <w:style w:type="character" w:customStyle="1" w:styleId="TableHeadCenteredChar">
    <w:name w:val="Table Head (Centered) Char"/>
    <w:basedOn w:val="TableHeadChar"/>
    <w:link w:val="TableHeadCentered"/>
    <w:rsid w:val="008B52D4"/>
    <w:rPr>
      <w:rFonts w:cs="Arial"/>
      <w:b/>
      <w:color w:val="000000"/>
      <w:w w:val="0"/>
      <w:sz w:val="18"/>
      <w:szCs w:val="18"/>
      <w:lang w:eastAsia="ja-JP"/>
    </w:rPr>
  </w:style>
  <w:style w:type="paragraph" w:customStyle="1" w:styleId="TableHeadRight">
    <w:name w:val="Table Head (Right)"/>
    <w:basedOn w:val="TableHeadCentered"/>
    <w:link w:val="TableHeadRightChar"/>
    <w:qFormat/>
    <w:rsid w:val="008B52D4"/>
    <w:pPr>
      <w:jc w:val="right"/>
    </w:pPr>
  </w:style>
  <w:style w:type="character" w:customStyle="1" w:styleId="TableStepChar">
    <w:name w:val="Table Step Char"/>
    <w:basedOn w:val="DefaultParagraphFont"/>
    <w:link w:val="TableStep"/>
    <w:rsid w:val="008B52D4"/>
    <w:rPr>
      <w:color w:val="000000"/>
      <w:w w:val="0"/>
      <w:sz w:val="18"/>
      <w:szCs w:val="18"/>
      <w:lang w:eastAsia="ja-JP"/>
    </w:rPr>
  </w:style>
  <w:style w:type="character" w:customStyle="1" w:styleId="TableTextChar">
    <w:name w:val="Table Text Char"/>
    <w:basedOn w:val="TableStepChar"/>
    <w:link w:val="TableText"/>
    <w:rsid w:val="008B52D4"/>
    <w:rPr>
      <w:color w:val="000000"/>
      <w:w w:val="0"/>
      <w:sz w:val="18"/>
      <w:szCs w:val="18"/>
      <w:lang w:eastAsia="ja-JP"/>
    </w:rPr>
  </w:style>
  <w:style w:type="character" w:customStyle="1" w:styleId="TableTextCenteredChar">
    <w:name w:val="Table Text (Centered) Char"/>
    <w:basedOn w:val="TableTextChar"/>
    <w:link w:val="TableTextCentered"/>
    <w:rsid w:val="008B52D4"/>
    <w:rPr>
      <w:color w:val="000000"/>
      <w:w w:val="0"/>
      <w:sz w:val="18"/>
      <w:szCs w:val="18"/>
      <w:lang w:eastAsia="ja-JP"/>
    </w:rPr>
  </w:style>
  <w:style w:type="paragraph" w:customStyle="1" w:styleId="TableTextBulletSublevel3">
    <w:name w:val="Table Text BulletSub (level3)"/>
    <w:basedOn w:val="TableTextBulletSubDash"/>
    <w:link w:val="TableTextBulletSublevel3Char"/>
    <w:qFormat/>
    <w:rsid w:val="008B52D4"/>
    <w:pPr>
      <w:numPr>
        <w:numId w:val="27"/>
      </w:numPr>
      <w:tabs>
        <w:tab w:val="clear" w:pos="360"/>
        <w:tab w:val="left" w:pos="1055"/>
      </w:tabs>
      <w:ind w:left="1055"/>
    </w:pPr>
  </w:style>
  <w:style w:type="character" w:customStyle="1" w:styleId="TableHeadRightChar">
    <w:name w:val="Table Head (Right) Char"/>
    <w:basedOn w:val="TableHeadCenteredChar"/>
    <w:link w:val="TableHeadRight"/>
    <w:rsid w:val="008B52D4"/>
    <w:rPr>
      <w:rFonts w:cs="Arial"/>
      <w:b/>
      <w:color w:val="000000"/>
      <w:w w:val="0"/>
      <w:sz w:val="18"/>
      <w:szCs w:val="18"/>
      <w:lang w:eastAsia="ja-JP"/>
    </w:rPr>
  </w:style>
  <w:style w:type="paragraph" w:customStyle="1" w:styleId="TableTextBulletSublevel3Indent">
    <w:name w:val="Table Text BulletSub (level3) Indent"/>
    <w:basedOn w:val="TableTextBulletSubDashIndent"/>
    <w:link w:val="TableTextBulletSublevel3IndentChar"/>
    <w:qFormat/>
    <w:rsid w:val="008B52D4"/>
    <w:pPr>
      <w:ind w:left="1055"/>
    </w:pPr>
  </w:style>
  <w:style w:type="character" w:customStyle="1" w:styleId="TableTextBulletSublevel3Char">
    <w:name w:val="Table Text BulletSub (level3) Char"/>
    <w:basedOn w:val="TableTextBulletSubDashChar"/>
    <w:link w:val="TableTextBulletSublevel3"/>
    <w:rsid w:val="008B52D4"/>
    <w:rPr>
      <w:color w:val="000000"/>
      <w:w w:val="0"/>
      <w:sz w:val="18"/>
      <w:szCs w:val="18"/>
      <w:lang w:eastAsia="ja-JP"/>
    </w:rPr>
  </w:style>
  <w:style w:type="character" w:customStyle="1" w:styleId="TableTextBulletSublevel3IndentChar">
    <w:name w:val="Table Text BulletSub (level3) Indent Char"/>
    <w:basedOn w:val="TableTextBulletSubDashIndentChar"/>
    <w:link w:val="TableTextBulletSublevel3Indent"/>
    <w:rsid w:val="008B52D4"/>
    <w:rPr>
      <w:color w:val="000000"/>
      <w:w w:val="0"/>
      <w:sz w:val="18"/>
      <w:szCs w:val="18"/>
    </w:rPr>
  </w:style>
  <w:style w:type="paragraph" w:styleId="EnvelopeAddress">
    <w:name w:val="envelope address"/>
    <w:basedOn w:val="Normal"/>
    <w:uiPriority w:val="99"/>
    <w:unhideWhenUsed/>
    <w:locked/>
    <w:rsid w:val="008B52D4"/>
    <w:pPr>
      <w:framePr w:w="7920" w:h="1980" w:hRule="exact" w:hSpace="180" w:wrap="auto" w:hAnchor="page" w:xAlign="center" w:yAlign="bottom"/>
      <w:spacing w:after="0" w:line="240" w:lineRule="auto"/>
      <w:ind w:left="2880"/>
    </w:pPr>
    <w:rPr>
      <w:rFonts w:eastAsiaTheme="majorEastAsia" w:cstheme="majorBidi"/>
      <w:sz w:val="24"/>
      <w:szCs w:val="24"/>
    </w:rPr>
  </w:style>
  <w:style w:type="paragraph" w:styleId="EnvelopeReturn">
    <w:name w:val="envelope return"/>
    <w:basedOn w:val="Normal"/>
    <w:uiPriority w:val="99"/>
    <w:unhideWhenUsed/>
    <w:locked/>
    <w:rsid w:val="008B52D4"/>
    <w:pPr>
      <w:spacing w:after="0" w:line="240" w:lineRule="auto"/>
    </w:pPr>
    <w:rPr>
      <w:rFonts w:eastAsiaTheme="majorEastAsia" w:cstheme="majorBidi"/>
    </w:rPr>
  </w:style>
  <w:style w:type="paragraph" w:styleId="BodyText">
    <w:name w:val="Body Text"/>
    <w:basedOn w:val="Normal"/>
    <w:link w:val="BodyTextChar"/>
    <w:qFormat/>
    <w:locked/>
    <w:rsid w:val="008B52D4"/>
    <w:pPr>
      <w:spacing w:after="120" w:line="240" w:lineRule="auto"/>
    </w:pPr>
  </w:style>
  <w:style w:type="character" w:customStyle="1" w:styleId="BodyTextChar">
    <w:name w:val="Body Text Char"/>
    <w:basedOn w:val="DefaultParagraphFont"/>
    <w:link w:val="BodyText"/>
    <w:rsid w:val="008B52D4"/>
  </w:style>
  <w:style w:type="paragraph" w:customStyle="1" w:styleId="SingleFileDocType">
    <w:name w:val="SingleFileDocType"/>
    <w:basedOn w:val="Cover-DocType"/>
    <w:link w:val="SingleFileDocTypeChar"/>
    <w:qFormat/>
    <w:rsid w:val="008B52D4"/>
    <w:pPr>
      <w:jc w:val="right"/>
    </w:pPr>
  </w:style>
  <w:style w:type="character" w:customStyle="1" w:styleId="Cover-DocTypeChar">
    <w:name w:val="Cover-DocType Char"/>
    <w:basedOn w:val="DefaultParagraphFont"/>
    <w:link w:val="Cover-DocType"/>
    <w:rsid w:val="008B52D4"/>
    <w:rPr>
      <w:rFonts w:cs="Arial"/>
      <w:b/>
      <w:noProof/>
      <w:snapToGrid w:val="0"/>
      <w:color w:val="000000"/>
      <w:sz w:val="32"/>
    </w:rPr>
  </w:style>
  <w:style w:type="character" w:customStyle="1" w:styleId="SingleFileDocTypeChar">
    <w:name w:val="SingleFileDocType Char"/>
    <w:basedOn w:val="Cover-DocTypeChar"/>
    <w:link w:val="SingleFileDocType"/>
    <w:rsid w:val="008B52D4"/>
    <w:rPr>
      <w:rFonts w:cs="Arial"/>
      <w:b/>
      <w:noProof/>
      <w:snapToGrid w:val="0"/>
      <w:color w:val="000000"/>
      <w:sz w:val="32"/>
    </w:rPr>
  </w:style>
  <w:style w:type="paragraph" w:customStyle="1" w:styleId="Cross-Reference">
    <w:name w:val="Cross-Reference"/>
    <w:basedOn w:val="Body"/>
    <w:link w:val="Cross-ReferenceChar"/>
    <w:qFormat/>
    <w:rsid w:val="008B52D4"/>
    <w:rPr>
      <w:color w:val="0066FF"/>
    </w:rPr>
  </w:style>
  <w:style w:type="paragraph" w:customStyle="1" w:styleId="zHeaderBoldLeft">
    <w:name w:val="zHeader Bold Left"/>
    <w:basedOn w:val="Normal"/>
    <w:link w:val="zHeaderBoldLeftChar"/>
    <w:qFormat/>
    <w:rsid w:val="008B52D4"/>
    <w:pPr>
      <w:tabs>
        <w:tab w:val="right" w:pos="10710"/>
      </w:tabs>
      <w:spacing w:after="0" w:line="240" w:lineRule="auto"/>
    </w:pPr>
    <w:rPr>
      <w:rFonts w:cs="Arial"/>
      <w:b/>
      <w:sz w:val="14"/>
      <w:szCs w:val="14"/>
    </w:rPr>
  </w:style>
  <w:style w:type="character" w:customStyle="1" w:styleId="BodyChar">
    <w:name w:val="Body Char"/>
    <w:basedOn w:val="DefaultParagraphFont"/>
    <w:link w:val="Body"/>
    <w:rsid w:val="008B52D4"/>
    <w:rPr>
      <w:lang w:val="en-GB" w:eastAsia="ja-JP"/>
    </w:rPr>
  </w:style>
  <w:style w:type="character" w:customStyle="1" w:styleId="Cross-ReferenceChar">
    <w:name w:val="Cross-Reference Char"/>
    <w:basedOn w:val="BodyChar"/>
    <w:link w:val="Cross-Reference"/>
    <w:rsid w:val="008B52D4"/>
    <w:rPr>
      <w:color w:val="0066FF"/>
      <w:lang w:val="en-GB" w:eastAsia="ja-JP"/>
    </w:rPr>
  </w:style>
  <w:style w:type="paragraph" w:customStyle="1" w:styleId="zHeaderLeft">
    <w:name w:val="zHeader Left"/>
    <w:basedOn w:val="Normal"/>
    <w:link w:val="zHeaderLeftChar"/>
    <w:qFormat/>
    <w:rsid w:val="008B52D4"/>
    <w:pPr>
      <w:tabs>
        <w:tab w:val="right" w:pos="10710"/>
      </w:tabs>
      <w:spacing w:after="0" w:line="240" w:lineRule="auto"/>
    </w:pPr>
    <w:rPr>
      <w:rFonts w:cs="Arial"/>
      <w:sz w:val="14"/>
      <w:szCs w:val="14"/>
    </w:rPr>
  </w:style>
  <w:style w:type="character" w:customStyle="1" w:styleId="zHeaderBoldLeftChar">
    <w:name w:val="zHeader Bold Left Char"/>
    <w:basedOn w:val="DefaultParagraphFont"/>
    <w:link w:val="zHeaderBoldLeft"/>
    <w:rsid w:val="008B52D4"/>
    <w:rPr>
      <w:rFonts w:cs="Arial"/>
      <w:b/>
      <w:sz w:val="14"/>
      <w:szCs w:val="14"/>
    </w:rPr>
  </w:style>
  <w:style w:type="paragraph" w:customStyle="1" w:styleId="zHeaderRight">
    <w:name w:val="zHeader Right"/>
    <w:basedOn w:val="Normal"/>
    <w:link w:val="zHeaderRightChar"/>
    <w:qFormat/>
    <w:rsid w:val="008B52D4"/>
    <w:pPr>
      <w:tabs>
        <w:tab w:val="right" w:pos="10710"/>
      </w:tabs>
      <w:spacing w:after="0" w:line="240" w:lineRule="auto"/>
    </w:pPr>
    <w:rPr>
      <w:rFonts w:cs="Arial"/>
      <w:sz w:val="14"/>
      <w:szCs w:val="14"/>
    </w:rPr>
  </w:style>
  <w:style w:type="character" w:customStyle="1" w:styleId="zHeaderLeftChar">
    <w:name w:val="zHeader Left Char"/>
    <w:basedOn w:val="DefaultParagraphFont"/>
    <w:link w:val="zHeaderLeft"/>
    <w:rsid w:val="008B52D4"/>
    <w:rPr>
      <w:rFonts w:cs="Arial"/>
      <w:sz w:val="14"/>
      <w:szCs w:val="14"/>
    </w:rPr>
  </w:style>
  <w:style w:type="paragraph" w:customStyle="1" w:styleId="zFooterLeft">
    <w:name w:val="zFooter Left"/>
    <w:basedOn w:val="Footer"/>
    <w:link w:val="zFooterLeftChar"/>
    <w:qFormat/>
    <w:rsid w:val="008B52D4"/>
  </w:style>
  <w:style w:type="character" w:customStyle="1" w:styleId="zHeaderRightChar">
    <w:name w:val="zHeader Right Char"/>
    <w:basedOn w:val="DefaultParagraphFont"/>
    <w:link w:val="zHeaderRight"/>
    <w:rsid w:val="008B52D4"/>
    <w:rPr>
      <w:rFonts w:cs="Arial"/>
      <w:sz w:val="14"/>
      <w:szCs w:val="14"/>
    </w:rPr>
  </w:style>
  <w:style w:type="paragraph" w:customStyle="1" w:styleId="zFooterRight">
    <w:name w:val="zFooter Right"/>
    <w:basedOn w:val="Footer"/>
    <w:link w:val="zFooterRightChar"/>
    <w:qFormat/>
    <w:rsid w:val="008B52D4"/>
  </w:style>
  <w:style w:type="character" w:customStyle="1" w:styleId="zFooterLeftChar">
    <w:name w:val="zFooter Left Char"/>
    <w:basedOn w:val="FooterChar"/>
    <w:link w:val="zFooterLeft"/>
    <w:rsid w:val="008B52D4"/>
    <w:rPr>
      <w:sz w:val="14"/>
      <w:szCs w:val="14"/>
    </w:rPr>
  </w:style>
  <w:style w:type="paragraph" w:styleId="E-mailSignature">
    <w:name w:val="E-mail Signature"/>
    <w:basedOn w:val="Normal"/>
    <w:link w:val="E-mailSignatureChar"/>
    <w:uiPriority w:val="99"/>
    <w:semiHidden/>
    <w:unhideWhenUsed/>
    <w:locked/>
    <w:rsid w:val="008B52D4"/>
    <w:pPr>
      <w:spacing w:after="0" w:line="240" w:lineRule="auto"/>
    </w:pPr>
  </w:style>
  <w:style w:type="character" w:customStyle="1" w:styleId="zFooterRightChar">
    <w:name w:val="zFooter Right Char"/>
    <w:basedOn w:val="FooterChar"/>
    <w:link w:val="zFooterRight"/>
    <w:rsid w:val="008B52D4"/>
    <w:rPr>
      <w:sz w:val="14"/>
      <w:szCs w:val="14"/>
    </w:rPr>
  </w:style>
  <w:style w:type="character" w:customStyle="1" w:styleId="E-mailSignatureChar">
    <w:name w:val="E-mail Signature Char"/>
    <w:basedOn w:val="DefaultParagraphFont"/>
    <w:link w:val="E-mailSignature"/>
    <w:uiPriority w:val="99"/>
    <w:semiHidden/>
    <w:rsid w:val="008B52D4"/>
  </w:style>
  <w:style w:type="character" w:styleId="EndnoteReference">
    <w:name w:val="endnote reference"/>
    <w:basedOn w:val="DefaultParagraphFont"/>
    <w:uiPriority w:val="99"/>
    <w:semiHidden/>
    <w:unhideWhenUsed/>
    <w:locked/>
    <w:rsid w:val="008B52D4"/>
    <w:rPr>
      <w:rFonts w:ascii="Arial" w:hAnsi="Arial"/>
      <w:vertAlign w:val="superscript"/>
    </w:rPr>
  </w:style>
  <w:style w:type="character" w:styleId="HTMLAcronym">
    <w:name w:val="HTML Acronym"/>
    <w:basedOn w:val="DefaultParagraphFont"/>
    <w:uiPriority w:val="99"/>
    <w:semiHidden/>
    <w:unhideWhenUsed/>
    <w:locked/>
    <w:rsid w:val="008B52D4"/>
    <w:rPr>
      <w:rFonts w:ascii="Arial" w:hAnsi="Arial"/>
    </w:rPr>
  </w:style>
  <w:style w:type="character" w:styleId="HTMLCite">
    <w:name w:val="HTML Cite"/>
    <w:basedOn w:val="DefaultParagraphFont"/>
    <w:uiPriority w:val="99"/>
    <w:semiHidden/>
    <w:unhideWhenUsed/>
    <w:locked/>
    <w:rsid w:val="008B52D4"/>
    <w:rPr>
      <w:rFonts w:ascii="Arial" w:hAnsi="Arial"/>
      <w:i/>
      <w:iCs/>
    </w:rPr>
  </w:style>
  <w:style w:type="character" w:styleId="HTMLDefinition">
    <w:name w:val="HTML Definition"/>
    <w:basedOn w:val="DefaultParagraphFont"/>
    <w:uiPriority w:val="99"/>
    <w:semiHidden/>
    <w:unhideWhenUsed/>
    <w:locked/>
    <w:rsid w:val="008B52D4"/>
    <w:rPr>
      <w:rFonts w:ascii="Arial" w:hAnsi="Arial"/>
      <w:i/>
      <w:iCs/>
    </w:rPr>
  </w:style>
  <w:style w:type="character" w:styleId="HTMLTypewriter">
    <w:name w:val="HTML Typewriter"/>
    <w:basedOn w:val="DefaultParagraphFont"/>
    <w:uiPriority w:val="99"/>
    <w:semiHidden/>
    <w:unhideWhenUsed/>
    <w:locked/>
    <w:rsid w:val="008B52D4"/>
    <w:rPr>
      <w:rFonts w:ascii="Arial" w:hAnsi="Arial" w:cs="Consolas"/>
      <w:sz w:val="20"/>
      <w:szCs w:val="20"/>
    </w:rPr>
  </w:style>
  <w:style w:type="character" w:styleId="HTMLVariable">
    <w:name w:val="HTML Variable"/>
    <w:basedOn w:val="DefaultParagraphFont"/>
    <w:uiPriority w:val="99"/>
    <w:semiHidden/>
    <w:unhideWhenUsed/>
    <w:locked/>
    <w:rsid w:val="008B52D4"/>
    <w:rPr>
      <w:rFonts w:ascii="Arial" w:hAnsi="Arial"/>
      <w:i/>
      <w:iCs/>
    </w:rPr>
  </w:style>
  <w:style w:type="character" w:styleId="HTMLSample">
    <w:name w:val="HTML Sample"/>
    <w:basedOn w:val="DefaultParagraphFont"/>
    <w:uiPriority w:val="99"/>
    <w:semiHidden/>
    <w:unhideWhenUsed/>
    <w:locked/>
    <w:rsid w:val="008B52D4"/>
    <w:rPr>
      <w:rFonts w:ascii="Arial" w:hAnsi="Arial" w:cs="Consolas"/>
      <w:sz w:val="24"/>
      <w:szCs w:val="24"/>
    </w:rPr>
  </w:style>
  <w:style w:type="character" w:styleId="HTMLCode">
    <w:name w:val="HTML Code"/>
    <w:basedOn w:val="DefaultParagraphFont"/>
    <w:uiPriority w:val="99"/>
    <w:semiHidden/>
    <w:unhideWhenUsed/>
    <w:locked/>
    <w:rsid w:val="008B52D4"/>
    <w:rPr>
      <w:rFonts w:ascii="Arial" w:hAnsi="Arial" w:cs="Consolas"/>
      <w:sz w:val="20"/>
      <w:szCs w:val="20"/>
    </w:rPr>
  </w:style>
  <w:style w:type="character" w:styleId="HTMLKeyboard">
    <w:name w:val="HTML Keyboard"/>
    <w:basedOn w:val="DefaultParagraphFont"/>
    <w:uiPriority w:val="99"/>
    <w:semiHidden/>
    <w:unhideWhenUsed/>
    <w:locked/>
    <w:rsid w:val="008B52D4"/>
    <w:rPr>
      <w:rFonts w:ascii="Arial" w:hAnsi="Arial" w:cs="Consolas"/>
      <w:sz w:val="20"/>
      <w:szCs w:val="20"/>
    </w:rPr>
  </w:style>
  <w:style w:type="character" w:styleId="SubtleEmphasis">
    <w:name w:val="Subtle Emphasis"/>
    <w:basedOn w:val="DefaultParagraphFont"/>
    <w:uiPriority w:val="19"/>
    <w:qFormat/>
    <w:locked/>
    <w:rsid w:val="008B52D4"/>
    <w:rPr>
      <w:rFonts w:ascii="Arial" w:hAnsi="Arial"/>
      <w:i/>
      <w:iCs/>
      <w:color w:val="808080" w:themeColor="text1" w:themeTint="7F"/>
    </w:rPr>
  </w:style>
  <w:style w:type="paragraph" w:styleId="NoteHeading">
    <w:name w:val="Note Heading"/>
    <w:basedOn w:val="Normal"/>
    <w:next w:val="Normal"/>
    <w:link w:val="NoteHeadingChar"/>
    <w:uiPriority w:val="99"/>
    <w:semiHidden/>
    <w:unhideWhenUsed/>
    <w:locked/>
    <w:rsid w:val="008B52D4"/>
    <w:pPr>
      <w:spacing w:after="0" w:line="240" w:lineRule="auto"/>
    </w:pPr>
  </w:style>
  <w:style w:type="character" w:customStyle="1" w:styleId="NoteHeadingChar">
    <w:name w:val="Note Heading Char"/>
    <w:basedOn w:val="DefaultParagraphFont"/>
    <w:link w:val="NoteHeading"/>
    <w:uiPriority w:val="99"/>
    <w:semiHidden/>
    <w:rsid w:val="008B52D4"/>
  </w:style>
  <w:style w:type="table" w:styleId="TableGridLight">
    <w:name w:val="Grid Table Light"/>
    <w:basedOn w:val="TableNormal"/>
    <w:uiPriority w:val="40"/>
    <w:rsid w:val="008B52D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eChar">
    <w:name w:val="Code Char"/>
    <w:basedOn w:val="DefaultParagraphFont"/>
    <w:uiPriority w:val="1"/>
    <w:qFormat/>
    <w:rsid w:val="008B52D4"/>
    <w:rPr>
      <w:rFonts w:ascii="Courier New" w:hAnsi="Courier New"/>
      <w:sz w:val="20"/>
    </w:rPr>
  </w:style>
  <w:style w:type="paragraph" w:customStyle="1" w:styleId="Heading10">
    <w:name w:val="Heading_1"/>
    <w:basedOn w:val="Heading1"/>
    <w:link w:val="Heading1Char0"/>
    <w:qFormat/>
    <w:rsid w:val="008B52D4"/>
    <w:pPr>
      <w:outlineLvl w:val="1"/>
    </w:pPr>
  </w:style>
  <w:style w:type="paragraph" w:customStyle="1" w:styleId="Heading20">
    <w:name w:val="Heading_2"/>
    <w:basedOn w:val="Heading2"/>
    <w:link w:val="Heading2Char0"/>
    <w:qFormat/>
    <w:rsid w:val="008B52D4"/>
    <w:pPr>
      <w:outlineLvl w:val="2"/>
    </w:pPr>
  </w:style>
  <w:style w:type="character" w:customStyle="1" w:styleId="Heading1Char0">
    <w:name w:val="Heading_1 Char"/>
    <w:basedOn w:val="Heading1Char"/>
    <w:link w:val="Heading10"/>
    <w:rsid w:val="008B52D4"/>
    <w:rPr>
      <w:b/>
      <w:color w:val="000000" w:themeColor="text1"/>
      <w:kern w:val="28"/>
      <w:sz w:val="32"/>
      <w:lang w:val="en-GB" w:eastAsia="ja-JP"/>
    </w:rPr>
  </w:style>
  <w:style w:type="paragraph" w:customStyle="1" w:styleId="Heading30">
    <w:name w:val="Heading_3"/>
    <w:basedOn w:val="Heading3"/>
    <w:link w:val="Heading3Char0"/>
    <w:qFormat/>
    <w:rsid w:val="008B52D4"/>
    <w:pPr>
      <w:outlineLvl w:val="3"/>
    </w:pPr>
  </w:style>
  <w:style w:type="character" w:customStyle="1" w:styleId="Heading2Char0">
    <w:name w:val="Heading_2 Char"/>
    <w:basedOn w:val="Heading2Char"/>
    <w:link w:val="Heading20"/>
    <w:rsid w:val="008B52D4"/>
    <w:rPr>
      <w:b/>
      <w:sz w:val="28"/>
      <w:lang w:val="en-GB" w:eastAsia="ja-JP"/>
    </w:rPr>
  </w:style>
  <w:style w:type="paragraph" w:customStyle="1" w:styleId="Heading40">
    <w:name w:val="Heading_4"/>
    <w:basedOn w:val="Heading4"/>
    <w:link w:val="Heading4Char0"/>
    <w:qFormat/>
    <w:rsid w:val="008B52D4"/>
    <w:pPr>
      <w:outlineLvl w:val="4"/>
    </w:pPr>
  </w:style>
  <w:style w:type="character" w:customStyle="1" w:styleId="Heading3Char0">
    <w:name w:val="Heading_3 Char"/>
    <w:basedOn w:val="Heading3Char"/>
    <w:link w:val="Heading30"/>
    <w:rsid w:val="008B52D4"/>
    <w:rPr>
      <w:b/>
      <w:color w:val="000000" w:themeColor="text1"/>
      <w:sz w:val="24"/>
      <w:lang w:val="en-GB" w:eastAsia="ja-JP"/>
    </w:rPr>
  </w:style>
  <w:style w:type="paragraph" w:customStyle="1" w:styleId="Heading50">
    <w:name w:val="Heading_5"/>
    <w:basedOn w:val="Heading5"/>
    <w:link w:val="Heading5Char0"/>
    <w:qFormat/>
    <w:rsid w:val="008B52D4"/>
    <w:pPr>
      <w:outlineLvl w:val="5"/>
    </w:pPr>
  </w:style>
  <w:style w:type="character" w:customStyle="1" w:styleId="Heading4Char0">
    <w:name w:val="Heading_4 Char"/>
    <w:basedOn w:val="Heading4Char"/>
    <w:link w:val="Heading40"/>
    <w:rsid w:val="008B52D4"/>
    <w:rPr>
      <w:b/>
      <w:sz w:val="22"/>
      <w:lang w:val="en-GB" w:eastAsia="ja-JP"/>
    </w:rPr>
  </w:style>
  <w:style w:type="character" w:customStyle="1" w:styleId="Heading5Char0">
    <w:name w:val="Heading_5 Char"/>
    <w:basedOn w:val="Heading5Char"/>
    <w:link w:val="Heading50"/>
    <w:rsid w:val="008B52D4"/>
    <w:rPr>
      <w:b/>
      <w:color w:val="000000" w:themeColor="text1"/>
      <w:lang w:eastAsia="ja-JP"/>
    </w:rPr>
  </w:style>
  <w:style w:type="paragraph" w:customStyle="1" w:styleId="zTopAnchor">
    <w:name w:val="zTop_Anchor"/>
    <w:basedOn w:val="Body"/>
    <w:link w:val="zTopAnchorChar"/>
    <w:qFormat/>
    <w:rsid w:val="008B52D4"/>
    <w:rPr>
      <w:noProof/>
      <w:sz w:val="4"/>
    </w:rPr>
  </w:style>
  <w:style w:type="character" w:customStyle="1" w:styleId="zTopAnchorChar">
    <w:name w:val="zTop_Anchor Char"/>
    <w:basedOn w:val="BodyChar"/>
    <w:link w:val="zTopAnchor"/>
    <w:rsid w:val="008B52D4"/>
    <w:rPr>
      <w:noProof/>
      <w:sz w:val="4"/>
      <w:lang w:val="en-GB" w:eastAsia="ja-JP"/>
    </w:rPr>
  </w:style>
  <w:style w:type="character" w:styleId="UnresolvedMention">
    <w:name w:val="Unresolved Mention"/>
    <w:basedOn w:val="DefaultParagraphFont"/>
    <w:uiPriority w:val="99"/>
    <w:semiHidden/>
    <w:unhideWhenUsed/>
    <w:rsid w:val="0062112B"/>
    <w:rPr>
      <w:color w:val="605E5C"/>
      <w:shd w:val="clear" w:color="auto" w:fill="E1DFDD"/>
    </w:rPr>
  </w:style>
  <w:style w:type="character" w:styleId="FollowedHyperlink">
    <w:name w:val="FollowedHyperlink"/>
    <w:basedOn w:val="DefaultParagraphFont"/>
    <w:uiPriority w:val="99"/>
    <w:semiHidden/>
    <w:unhideWhenUsed/>
    <w:locked/>
    <w:rsid w:val="004C13B6"/>
    <w:rPr>
      <w:color w:val="00B0F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896367">
      <w:bodyDiv w:val="1"/>
      <w:marLeft w:val="0"/>
      <w:marRight w:val="0"/>
      <w:marTop w:val="0"/>
      <w:marBottom w:val="0"/>
      <w:divBdr>
        <w:top w:val="none" w:sz="0" w:space="0" w:color="auto"/>
        <w:left w:val="none" w:sz="0" w:space="0" w:color="auto"/>
        <w:bottom w:val="none" w:sz="0" w:space="0" w:color="auto"/>
        <w:right w:val="none" w:sz="0" w:space="0" w:color="auto"/>
      </w:divBdr>
    </w:div>
    <w:div w:id="211384084">
      <w:bodyDiv w:val="1"/>
      <w:marLeft w:val="0"/>
      <w:marRight w:val="0"/>
      <w:marTop w:val="0"/>
      <w:marBottom w:val="0"/>
      <w:divBdr>
        <w:top w:val="none" w:sz="0" w:space="0" w:color="auto"/>
        <w:left w:val="none" w:sz="0" w:space="0" w:color="auto"/>
        <w:bottom w:val="none" w:sz="0" w:space="0" w:color="auto"/>
        <w:right w:val="none" w:sz="0" w:space="0" w:color="auto"/>
      </w:divBdr>
    </w:div>
    <w:div w:id="451556124">
      <w:bodyDiv w:val="1"/>
      <w:marLeft w:val="0"/>
      <w:marRight w:val="0"/>
      <w:marTop w:val="0"/>
      <w:marBottom w:val="0"/>
      <w:divBdr>
        <w:top w:val="none" w:sz="0" w:space="0" w:color="auto"/>
        <w:left w:val="none" w:sz="0" w:space="0" w:color="auto"/>
        <w:bottom w:val="none" w:sz="0" w:space="0" w:color="auto"/>
        <w:right w:val="none" w:sz="0" w:space="0" w:color="auto"/>
      </w:divBdr>
    </w:div>
    <w:div w:id="454759038">
      <w:bodyDiv w:val="1"/>
      <w:marLeft w:val="0"/>
      <w:marRight w:val="0"/>
      <w:marTop w:val="0"/>
      <w:marBottom w:val="0"/>
      <w:divBdr>
        <w:top w:val="none" w:sz="0" w:space="0" w:color="auto"/>
        <w:left w:val="none" w:sz="0" w:space="0" w:color="auto"/>
        <w:bottom w:val="none" w:sz="0" w:space="0" w:color="auto"/>
        <w:right w:val="none" w:sz="0" w:space="0" w:color="auto"/>
      </w:divBdr>
    </w:div>
    <w:div w:id="483163769">
      <w:bodyDiv w:val="1"/>
      <w:marLeft w:val="0"/>
      <w:marRight w:val="0"/>
      <w:marTop w:val="0"/>
      <w:marBottom w:val="0"/>
      <w:divBdr>
        <w:top w:val="none" w:sz="0" w:space="0" w:color="auto"/>
        <w:left w:val="none" w:sz="0" w:space="0" w:color="auto"/>
        <w:bottom w:val="none" w:sz="0" w:space="0" w:color="auto"/>
        <w:right w:val="none" w:sz="0" w:space="0" w:color="auto"/>
      </w:divBdr>
    </w:div>
    <w:div w:id="586810042">
      <w:bodyDiv w:val="1"/>
      <w:marLeft w:val="0"/>
      <w:marRight w:val="0"/>
      <w:marTop w:val="0"/>
      <w:marBottom w:val="0"/>
      <w:divBdr>
        <w:top w:val="none" w:sz="0" w:space="0" w:color="auto"/>
        <w:left w:val="none" w:sz="0" w:space="0" w:color="auto"/>
        <w:bottom w:val="none" w:sz="0" w:space="0" w:color="auto"/>
        <w:right w:val="none" w:sz="0" w:space="0" w:color="auto"/>
      </w:divBdr>
    </w:div>
    <w:div w:id="661809013">
      <w:bodyDiv w:val="1"/>
      <w:marLeft w:val="0"/>
      <w:marRight w:val="0"/>
      <w:marTop w:val="0"/>
      <w:marBottom w:val="0"/>
      <w:divBdr>
        <w:top w:val="none" w:sz="0" w:space="0" w:color="auto"/>
        <w:left w:val="none" w:sz="0" w:space="0" w:color="auto"/>
        <w:bottom w:val="none" w:sz="0" w:space="0" w:color="auto"/>
        <w:right w:val="none" w:sz="0" w:space="0" w:color="auto"/>
      </w:divBdr>
    </w:div>
    <w:div w:id="899750480">
      <w:bodyDiv w:val="1"/>
      <w:marLeft w:val="0"/>
      <w:marRight w:val="0"/>
      <w:marTop w:val="0"/>
      <w:marBottom w:val="0"/>
      <w:divBdr>
        <w:top w:val="none" w:sz="0" w:space="0" w:color="auto"/>
        <w:left w:val="none" w:sz="0" w:space="0" w:color="auto"/>
        <w:bottom w:val="none" w:sz="0" w:space="0" w:color="auto"/>
        <w:right w:val="none" w:sz="0" w:space="0" w:color="auto"/>
      </w:divBdr>
    </w:div>
    <w:div w:id="1069353385">
      <w:bodyDiv w:val="1"/>
      <w:marLeft w:val="0"/>
      <w:marRight w:val="0"/>
      <w:marTop w:val="0"/>
      <w:marBottom w:val="0"/>
      <w:divBdr>
        <w:top w:val="none" w:sz="0" w:space="0" w:color="auto"/>
        <w:left w:val="none" w:sz="0" w:space="0" w:color="auto"/>
        <w:bottom w:val="none" w:sz="0" w:space="0" w:color="auto"/>
        <w:right w:val="none" w:sz="0" w:space="0" w:color="auto"/>
      </w:divBdr>
    </w:div>
    <w:div w:id="1340083571">
      <w:bodyDiv w:val="1"/>
      <w:marLeft w:val="0"/>
      <w:marRight w:val="0"/>
      <w:marTop w:val="0"/>
      <w:marBottom w:val="0"/>
      <w:divBdr>
        <w:top w:val="none" w:sz="0" w:space="0" w:color="auto"/>
        <w:left w:val="none" w:sz="0" w:space="0" w:color="auto"/>
        <w:bottom w:val="none" w:sz="0" w:space="0" w:color="auto"/>
        <w:right w:val="none" w:sz="0" w:space="0" w:color="auto"/>
      </w:divBdr>
    </w:div>
    <w:div w:id="1373116697">
      <w:bodyDiv w:val="1"/>
      <w:marLeft w:val="0"/>
      <w:marRight w:val="0"/>
      <w:marTop w:val="0"/>
      <w:marBottom w:val="0"/>
      <w:divBdr>
        <w:top w:val="none" w:sz="0" w:space="0" w:color="auto"/>
        <w:left w:val="none" w:sz="0" w:space="0" w:color="auto"/>
        <w:bottom w:val="none" w:sz="0" w:space="0" w:color="auto"/>
        <w:right w:val="none" w:sz="0" w:space="0" w:color="auto"/>
      </w:divBdr>
    </w:div>
    <w:div w:id="1382360409">
      <w:bodyDiv w:val="1"/>
      <w:marLeft w:val="0"/>
      <w:marRight w:val="0"/>
      <w:marTop w:val="0"/>
      <w:marBottom w:val="0"/>
      <w:divBdr>
        <w:top w:val="none" w:sz="0" w:space="0" w:color="auto"/>
        <w:left w:val="none" w:sz="0" w:space="0" w:color="auto"/>
        <w:bottom w:val="none" w:sz="0" w:space="0" w:color="auto"/>
        <w:right w:val="none" w:sz="0" w:space="0" w:color="auto"/>
      </w:divBdr>
    </w:div>
    <w:div w:id="1387334648">
      <w:bodyDiv w:val="1"/>
      <w:marLeft w:val="0"/>
      <w:marRight w:val="0"/>
      <w:marTop w:val="0"/>
      <w:marBottom w:val="0"/>
      <w:divBdr>
        <w:top w:val="none" w:sz="0" w:space="0" w:color="auto"/>
        <w:left w:val="none" w:sz="0" w:space="0" w:color="auto"/>
        <w:bottom w:val="none" w:sz="0" w:space="0" w:color="auto"/>
        <w:right w:val="none" w:sz="0" w:space="0" w:color="auto"/>
      </w:divBdr>
    </w:div>
    <w:div w:id="1402021838">
      <w:bodyDiv w:val="1"/>
      <w:marLeft w:val="0"/>
      <w:marRight w:val="0"/>
      <w:marTop w:val="0"/>
      <w:marBottom w:val="0"/>
      <w:divBdr>
        <w:top w:val="none" w:sz="0" w:space="0" w:color="auto"/>
        <w:left w:val="none" w:sz="0" w:space="0" w:color="auto"/>
        <w:bottom w:val="none" w:sz="0" w:space="0" w:color="auto"/>
        <w:right w:val="none" w:sz="0" w:space="0" w:color="auto"/>
      </w:divBdr>
    </w:div>
    <w:div w:id="1486318784">
      <w:bodyDiv w:val="1"/>
      <w:marLeft w:val="0"/>
      <w:marRight w:val="0"/>
      <w:marTop w:val="0"/>
      <w:marBottom w:val="0"/>
      <w:divBdr>
        <w:top w:val="none" w:sz="0" w:space="0" w:color="auto"/>
        <w:left w:val="none" w:sz="0" w:space="0" w:color="auto"/>
        <w:bottom w:val="none" w:sz="0" w:space="0" w:color="auto"/>
        <w:right w:val="none" w:sz="0" w:space="0" w:color="auto"/>
      </w:divBdr>
    </w:div>
    <w:div w:id="1516924660">
      <w:bodyDiv w:val="1"/>
      <w:marLeft w:val="0"/>
      <w:marRight w:val="0"/>
      <w:marTop w:val="0"/>
      <w:marBottom w:val="0"/>
      <w:divBdr>
        <w:top w:val="none" w:sz="0" w:space="0" w:color="auto"/>
        <w:left w:val="none" w:sz="0" w:space="0" w:color="auto"/>
        <w:bottom w:val="none" w:sz="0" w:space="0" w:color="auto"/>
        <w:right w:val="none" w:sz="0" w:space="0" w:color="auto"/>
      </w:divBdr>
    </w:div>
    <w:div w:id="1519083813">
      <w:bodyDiv w:val="1"/>
      <w:marLeft w:val="0"/>
      <w:marRight w:val="0"/>
      <w:marTop w:val="0"/>
      <w:marBottom w:val="0"/>
      <w:divBdr>
        <w:top w:val="none" w:sz="0" w:space="0" w:color="auto"/>
        <w:left w:val="none" w:sz="0" w:space="0" w:color="auto"/>
        <w:bottom w:val="none" w:sz="0" w:space="0" w:color="auto"/>
        <w:right w:val="none" w:sz="0" w:space="0" w:color="auto"/>
      </w:divBdr>
    </w:div>
    <w:div w:id="1526824480">
      <w:bodyDiv w:val="1"/>
      <w:marLeft w:val="0"/>
      <w:marRight w:val="0"/>
      <w:marTop w:val="0"/>
      <w:marBottom w:val="0"/>
      <w:divBdr>
        <w:top w:val="none" w:sz="0" w:space="0" w:color="auto"/>
        <w:left w:val="none" w:sz="0" w:space="0" w:color="auto"/>
        <w:bottom w:val="none" w:sz="0" w:space="0" w:color="auto"/>
        <w:right w:val="none" w:sz="0" w:space="0" w:color="auto"/>
      </w:divBdr>
    </w:div>
    <w:div w:id="1630209855">
      <w:bodyDiv w:val="1"/>
      <w:marLeft w:val="0"/>
      <w:marRight w:val="0"/>
      <w:marTop w:val="0"/>
      <w:marBottom w:val="0"/>
      <w:divBdr>
        <w:top w:val="none" w:sz="0" w:space="0" w:color="auto"/>
        <w:left w:val="none" w:sz="0" w:space="0" w:color="auto"/>
        <w:bottom w:val="none" w:sz="0" w:space="0" w:color="auto"/>
        <w:right w:val="none" w:sz="0" w:space="0" w:color="auto"/>
      </w:divBdr>
    </w:div>
    <w:div w:id="1695617301">
      <w:bodyDiv w:val="1"/>
      <w:marLeft w:val="0"/>
      <w:marRight w:val="0"/>
      <w:marTop w:val="0"/>
      <w:marBottom w:val="0"/>
      <w:divBdr>
        <w:top w:val="none" w:sz="0" w:space="0" w:color="auto"/>
        <w:left w:val="none" w:sz="0" w:space="0" w:color="auto"/>
        <w:bottom w:val="none" w:sz="0" w:space="0" w:color="auto"/>
        <w:right w:val="none" w:sz="0" w:space="0" w:color="auto"/>
      </w:divBdr>
    </w:div>
    <w:div w:id="1697732866">
      <w:bodyDiv w:val="1"/>
      <w:marLeft w:val="0"/>
      <w:marRight w:val="0"/>
      <w:marTop w:val="0"/>
      <w:marBottom w:val="0"/>
      <w:divBdr>
        <w:top w:val="none" w:sz="0" w:space="0" w:color="auto"/>
        <w:left w:val="none" w:sz="0" w:space="0" w:color="auto"/>
        <w:bottom w:val="none" w:sz="0" w:space="0" w:color="auto"/>
        <w:right w:val="none" w:sz="0" w:space="0" w:color="auto"/>
      </w:divBdr>
    </w:div>
    <w:div w:id="1872449440">
      <w:bodyDiv w:val="1"/>
      <w:marLeft w:val="0"/>
      <w:marRight w:val="0"/>
      <w:marTop w:val="0"/>
      <w:marBottom w:val="0"/>
      <w:divBdr>
        <w:top w:val="none" w:sz="0" w:space="0" w:color="auto"/>
        <w:left w:val="none" w:sz="0" w:space="0" w:color="auto"/>
        <w:bottom w:val="none" w:sz="0" w:space="0" w:color="auto"/>
        <w:right w:val="none" w:sz="0" w:space="0" w:color="auto"/>
      </w:divBdr>
    </w:div>
    <w:div w:id="1924214976">
      <w:bodyDiv w:val="1"/>
      <w:marLeft w:val="0"/>
      <w:marRight w:val="0"/>
      <w:marTop w:val="0"/>
      <w:marBottom w:val="0"/>
      <w:divBdr>
        <w:top w:val="none" w:sz="0" w:space="0" w:color="auto"/>
        <w:left w:val="none" w:sz="0" w:space="0" w:color="auto"/>
        <w:bottom w:val="none" w:sz="0" w:space="0" w:color="auto"/>
        <w:right w:val="none" w:sz="0" w:space="0" w:color="auto"/>
      </w:divBdr>
    </w:div>
    <w:div w:id="1930963415">
      <w:bodyDiv w:val="1"/>
      <w:marLeft w:val="0"/>
      <w:marRight w:val="0"/>
      <w:marTop w:val="0"/>
      <w:marBottom w:val="0"/>
      <w:divBdr>
        <w:top w:val="none" w:sz="0" w:space="0" w:color="auto"/>
        <w:left w:val="none" w:sz="0" w:space="0" w:color="auto"/>
        <w:bottom w:val="none" w:sz="0" w:space="0" w:color="auto"/>
        <w:right w:val="none" w:sz="0" w:space="0" w:color="auto"/>
      </w:divBdr>
    </w:div>
    <w:div w:id="2020037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34.74.102.33:32080/APICreator/#/" TargetMode="Externa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header" Target="header4.xml"/><Relationship Id="rId50" Type="http://schemas.openxmlformats.org/officeDocument/2006/relationships/hyperlink" Target="http://www.broadcom.com" TargetMode="External"/><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hyperlink" Target="https://34.74.102.33:31843/lac-policy" TargetMode="External"/><Relationship Id="rId53" Type="http://schemas.openxmlformats.org/officeDocument/2006/relationships/header" Target="header5.xml"/><Relationship Id="rId5" Type="http://schemas.openxmlformats.org/officeDocument/2006/relationships/numbering" Target="numbering.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s://github.com/matkeller/plano-k8s.git" TargetMode="External"/><Relationship Id="rId35" Type="http://schemas.openxmlformats.org/officeDocument/2006/relationships/image" Target="media/image19.png"/><Relationship Id="rId43" Type="http://schemas.openxmlformats.org/officeDocument/2006/relationships/hyperlink" Target="https://34.74.102.33:31843/lac-policy" TargetMode="External"/><Relationship Id="rId48" Type="http://schemas.openxmlformats.org/officeDocument/2006/relationships/footer" Target="footer3.xml"/><Relationship Id="rId56"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hyperlink" Target="http://www.broadcom.com"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28.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ske02/Downloads/CA_DataSheet_Template_v1p1.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312BA57F33EA3459963B0AA6A0A7AFD"/>
        <w:category>
          <w:name w:val="General"/>
          <w:gallery w:val="placeholder"/>
        </w:category>
        <w:types>
          <w:type w:val="bbPlcHdr"/>
        </w:types>
        <w:behaviors>
          <w:behavior w:val="content"/>
        </w:behaviors>
        <w:guid w:val="{C22F0E60-5E9C-6B46-9D9F-C506D8616B55}"/>
      </w:docPartPr>
      <w:docPartBody>
        <w:p w:rsidR="00FB146C" w:rsidRDefault="00253439">
          <w:pPr>
            <w:pStyle w:val="1312BA57F33EA3459963B0AA6A0A7AFD"/>
          </w:pPr>
          <w:r w:rsidRPr="00027E74">
            <w:rPr>
              <w:rStyle w:val="PlaceholderText"/>
            </w:rPr>
            <w:t>[Category]</w:t>
          </w:r>
        </w:p>
      </w:docPartBody>
    </w:docPart>
    <w:docPart>
      <w:docPartPr>
        <w:name w:val="D953B3CBE3D30B43932A85ACF35AA9FE"/>
        <w:category>
          <w:name w:val="General"/>
          <w:gallery w:val="placeholder"/>
        </w:category>
        <w:types>
          <w:type w:val="bbPlcHdr"/>
        </w:types>
        <w:behaviors>
          <w:behavior w:val="content"/>
        </w:behaviors>
        <w:guid w:val="{DBEC6193-1444-094C-A191-B679A31D6A88}"/>
      </w:docPartPr>
      <w:docPartBody>
        <w:p w:rsidR="00FB146C" w:rsidRDefault="00253439">
          <w:pPr>
            <w:pStyle w:val="D953B3CBE3D30B43932A85ACF35AA9FE"/>
          </w:pPr>
          <w:r w:rsidRPr="00027E74">
            <w:rPr>
              <w:rStyle w:val="PlaceholderText"/>
            </w:rPr>
            <w:t>[Subject]</w:t>
          </w:r>
        </w:p>
      </w:docPartBody>
    </w:docPart>
    <w:docPart>
      <w:docPartPr>
        <w:name w:val="FA69027901E7294FBCF715CB5B4989D0"/>
        <w:category>
          <w:name w:val="General"/>
          <w:gallery w:val="placeholder"/>
        </w:category>
        <w:types>
          <w:type w:val="bbPlcHdr"/>
        </w:types>
        <w:behaviors>
          <w:behavior w:val="content"/>
        </w:behaviors>
        <w:guid w:val="{9C287240-0F3B-5041-814E-165A09DDB0D4}"/>
      </w:docPartPr>
      <w:docPartBody>
        <w:p w:rsidR="00FB146C" w:rsidRDefault="00253439">
          <w:pPr>
            <w:pStyle w:val="FA69027901E7294FBCF715CB5B4989D0"/>
          </w:pPr>
          <w:r w:rsidRPr="00E869B9">
            <w:rPr>
              <w:rStyle w:val="PlaceholderText"/>
            </w:rPr>
            <w:t>[Title]</w:t>
          </w:r>
        </w:p>
      </w:docPartBody>
    </w:docPart>
    <w:docPart>
      <w:docPartPr>
        <w:name w:val="5AC43E8D50A52C4E99A5423A7B8CCF70"/>
        <w:category>
          <w:name w:val="General"/>
          <w:gallery w:val="placeholder"/>
        </w:category>
        <w:types>
          <w:type w:val="bbPlcHdr"/>
        </w:types>
        <w:behaviors>
          <w:behavior w:val="content"/>
        </w:behaviors>
        <w:guid w:val="{9803DA18-C3FA-EC4E-BD83-199E12F64752}"/>
      </w:docPartPr>
      <w:docPartBody>
        <w:p w:rsidR="00FB146C" w:rsidRDefault="00253439">
          <w:pPr>
            <w:pStyle w:val="5AC43E8D50A52C4E99A5423A7B8CCF70"/>
          </w:pPr>
          <w:r w:rsidRPr="00027E74">
            <w:rPr>
              <w:rStyle w:val="PlaceholderText"/>
            </w:rPr>
            <w:t>[Subject]</w:t>
          </w:r>
        </w:p>
      </w:docPartBody>
    </w:docPart>
    <w:docPart>
      <w:docPartPr>
        <w:name w:val="5F793C7D4F7BB94F9DBA8822DD622307"/>
        <w:category>
          <w:name w:val="General"/>
          <w:gallery w:val="placeholder"/>
        </w:category>
        <w:types>
          <w:type w:val="bbPlcHdr"/>
        </w:types>
        <w:behaviors>
          <w:behavior w:val="content"/>
        </w:behaviors>
        <w:guid w:val="{37168793-E6BE-DE45-A4C7-43FADA66932F}"/>
      </w:docPartPr>
      <w:docPartBody>
        <w:p w:rsidR="00FB146C" w:rsidRDefault="00253439">
          <w:pPr>
            <w:pStyle w:val="5F793C7D4F7BB94F9DBA8822DD622307"/>
          </w:pPr>
          <w:r w:rsidRPr="00027E74">
            <w:rPr>
              <w:rStyle w:val="PlaceholderText"/>
            </w:rPr>
            <w:t>[Category]</w:t>
          </w:r>
        </w:p>
      </w:docPartBody>
    </w:docPart>
    <w:docPart>
      <w:docPartPr>
        <w:name w:val="B5115734A454E44DBBF4BB1D0030B86D"/>
        <w:category>
          <w:name w:val="General"/>
          <w:gallery w:val="placeholder"/>
        </w:category>
        <w:types>
          <w:type w:val="bbPlcHdr"/>
        </w:types>
        <w:behaviors>
          <w:behavior w:val="content"/>
        </w:behaviors>
        <w:guid w:val="{40C76C86-F635-6F41-8F61-7B5A0E37BEDB}"/>
      </w:docPartPr>
      <w:docPartBody>
        <w:p w:rsidR="00FB146C" w:rsidRDefault="00253439">
          <w:pPr>
            <w:pStyle w:val="B5115734A454E44DBBF4BB1D0030B86D"/>
          </w:pPr>
          <w:r w:rsidRPr="00027E74">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Myriad Pro">
    <w:altName w:val="Calibri"/>
    <w:panose1 w:val="020B0604020202020204"/>
    <w:charset w:val="00"/>
    <w:family w:val="swiss"/>
    <w:notTrueType/>
    <w:pitch w:val="variable"/>
    <w:sig w:usb0="20000287" w:usb1="00000001" w:usb2="00000000" w:usb3="00000000" w:csb0="0000019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6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439"/>
    <w:rsid w:val="00253439"/>
    <w:rsid w:val="00FB14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1312BA57F33EA3459963B0AA6A0A7AFD">
    <w:name w:val="1312BA57F33EA3459963B0AA6A0A7AFD"/>
  </w:style>
  <w:style w:type="paragraph" w:customStyle="1" w:styleId="D953B3CBE3D30B43932A85ACF35AA9FE">
    <w:name w:val="D953B3CBE3D30B43932A85ACF35AA9FE"/>
  </w:style>
  <w:style w:type="paragraph" w:customStyle="1" w:styleId="FA69027901E7294FBCF715CB5B4989D0">
    <w:name w:val="FA69027901E7294FBCF715CB5B4989D0"/>
  </w:style>
  <w:style w:type="paragraph" w:customStyle="1" w:styleId="5AC43E8D50A52C4E99A5423A7B8CCF70">
    <w:name w:val="5AC43E8D50A52C4E99A5423A7B8CCF70"/>
  </w:style>
  <w:style w:type="paragraph" w:customStyle="1" w:styleId="5F793C7D4F7BB94F9DBA8822DD622307">
    <w:name w:val="5F793C7D4F7BB94F9DBA8822DD622307"/>
  </w:style>
  <w:style w:type="paragraph" w:customStyle="1" w:styleId="B5115734A454E44DBBF4BB1D0030B86D">
    <w:name w:val="B5115734A454E44DBBF4BB1D0030B86D"/>
  </w:style>
  <w:style w:type="paragraph" w:customStyle="1" w:styleId="D8EFE613D662E048838733D787C261B9">
    <w:name w:val="D8EFE613D662E048838733D787C261B9"/>
  </w:style>
  <w:style w:type="paragraph" w:customStyle="1" w:styleId="FBB6FD12AB837740BA4531EF2B7C9713">
    <w:name w:val="FBB6FD12AB837740BA4531EF2B7C9713"/>
  </w:style>
  <w:style w:type="paragraph" w:customStyle="1" w:styleId="7BB77698586DF34C94CA6772077951B5">
    <w:name w:val="7BB77698586DF34C94CA6772077951B5"/>
  </w:style>
  <w:style w:type="paragraph" w:customStyle="1" w:styleId="83C1A9CB54D3F7429B32B7624B211C8F">
    <w:name w:val="83C1A9CB54D3F7429B32B7624B211C8F"/>
  </w:style>
  <w:style w:type="paragraph" w:customStyle="1" w:styleId="6524AD195DA0874D852940293447AFC9">
    <w:name w:val="6524AD195DA0874D852940293447AFC9"/>
  </w:style>
  <w:style w:type="paragraph" w:customStyle="1" w:styleId="02169E8AFE2B924890C75CBB80E11A0F">
    <w:name w:val="02169E8AFE2B924890C75CBB80E11A0F"/>
    <w:rsid w:val="00FB146C"/>
  </w:style>
  <w:style w:type="paragraph" w:customStyle="1" w:styleId="BB8F6EA8D61C774F888A5425BB91D293">
    <w:name w:val="BB8F6EA8D61C774F888A5425BB91D293"/>
    <w:rsid w:val="00FB146C"/>
  </w:style>
  <w:style w:type="paragraph" w:customStyle="1" w:styleId="8FDF82E0759D1E4FB1F821A7D252539E">
    <w:name w:val="8FDF82E0759D1E4FB1F821A7D252539E"/>
    <w:rsid w:val="00FB146C"/>
  </w:style>
  <w:style w:type="paragraph" w:customStyle="1" w:styleId="5B59BF70CA4E124095476EEBBE177FB9">
    <w:name w:val="5B59BF70CA4E124095476EEBBE177FB9"/>
    <w:rsid w:val="00FB146C"/>
  </w:style>
  <w:style w:type="paragraph" w:customStyle="1" w:styleId="138D554786B3E148A04ACF17E90AA766">
    <w:name w:val="138D554786B3E148A04ACF17E90AA766"/>
    <w:rsid w:val="00FB146C"/>
  </w:style>
  <w:style w:type="paragraph" w:customStyle="1" w:styleId="68F7C675A28B394C90F0CCA3F39DDC01">
    <w:name w:val="68F7C675A28B394C90F0CCA3F39DDC01"/>
    <w:rsid w:val="00FB146C"/>
  </w:style>
  <w:style w:type="paragraph" w:customStyle="1" w:styleId="F83F29B135A8FE408A6ADF9F7D36A9C5">
    <w:name w:val="F83F29B135A8FE408A6ADF9F7D36A9C5"/>
    <w:rsid w:val="00FB146C"/>
  </w:style>
  <w:style w:type="paragraph" w:customStyle="1" w:styleId="5A6D114FFDB0804DBC3123CD8DD9C6CD">
    <w:name w:val="5A6D114FFDB0804DBC3123CD8DD9C6CD"/>
    <w:rsid w:val="00FB146C"/>
  </w:style>
  <w:style w:type="paragraph" w:customStyle="1" w:styleId="534DE48F381236469866E00CEC8FB683">
    <w:name w:val="534DE48F381236469866E00CEC8FB683"/>
    <w:rsid w:val="00FB146C"/>
  </w:style>
  <w:style w:type="paragraph" w:customStyle="1" w:styleId="B11C903539336F4DBCA2794BA8B5E363">
    <w:name w:val="B11C903539336F4DBCA2794BA8B5E363"/>
    <w:rsid w:val="00FB146C"/>
  </w:style>
  <w:style w:type="paragraph" w:customStyle="1" w:styleId="637E4833B93F1B43AA0D84CCCC7DC503">
    <w:name w:val="637E4833B93F1B43AA0D84CCCC7DC503"/>
    <w:rsid w:val="00FB146C"/>
  </w:style>
  <w:style w:type="paragraph" w:customStyle="1" w:styleId="7FEDE02585660347A4E761B256E91556">
    <w:name w:val="7FEDE02585660347A4E761B256E91556"/>
    <w:rsid w:val="00FB146C"/>
  </w:style>
  <w:style w:type="paragraph" w:customStyle="1" w:styleId="A2A83A0BCD41DC41A3638780B0B94A6C">
    <w:name w:val="A2A83A0BCD41DC41A3638780B0B94A6C"/>
    <w:rsid w:val="00FB146C"/>
  </w:style>
  <w:style w:type="paragraph" w:customStyle="1" w:styleId="03923F1262405C40AAE13FB845127AC7">
    <w:name w:val="03923F1262405C40AAE13FB845127AC7"/>
    <w:rsid w:val="00FB146C"/>
  </w:style>
  <w:style w:type="paragraph" w:customStyle="1" w:styleId="C9B215FDC53CC045B9AC62CADDFA3D1F">
    <w:name w:val="C9B215FDC53CC045B9AC62CADDFA3D1F"/>
    <w:rsid w:val="00FB146C"/>
  </w:style>
  <w:style w:type="paragraph" w:customStyle="1" w:styleId="8A482EACFEB85547BA0804F4C390BBFC">
    <w:name w:val="8A482EACFEB85547BA0804F4C390BBFC"/>
    <w:rsid w:val="00FB146C"/>
  </w:style>
  <w:style w:type="paragraph" w:customStyle="1" w:styleId="C6CF2FB387609C4B9514BEBC7D6A4860">
    <w:name w:val="C6CF2FB387609C4B9514BEBC7D6A4860"/>
    <w:rsid w:val="00FB146C"/>
  </w:style>
  <w:style w:type="paragraph" w:customStyle="1" w:styleId="914B9FC0D788E94D9CFB6CE92985C958">
    <w:name w:val="914B9FC0D788E94D9CFB6CE92985C958"/>
    <w:rsid w:val="00FB146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Broadcom">
      <a:dk1>
        <a:sysClr val="windowText" lastClr="000000"/>
      </a:dk1>
      <a:lt1>
        <a:sysClr val="window" lastClr="FFFFFF"/>
      </a:lt1>
      <a:dk2>
        <a:srgbClr val="97999B"/>
      </a:dk2>
      <a:lt2>
        <a:srgbClr val="BBBCBC"/>
      </a:lt2>
      <a:accent1>
        <a:srgbClr val="CC092F"/>
      </a:accent1>
      <a:accent2>
        <a:srgbClr val="0098C7"/>
      </a:accent2>
      <a:accent3>
        <a:srgbClr val="007B8C"/>
      </a:accent3>
      <a:accent4>
        <a:srgbClr val="6C4B94"/>
      </a:accent4>
      <a:accent5>
        <a:srgbClr val="9DA03C"/>
      </a:accent5>
      <a:accent6>
        <a:srgbClr val="F3BA16"/>
      </a:accent6>
      <a:hlink>
        <a:srgbClr val="00B0F0"/>
      </a:hlink>
      <a:folHlink>
        <a:srgbClr val="00B0F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Category xmlns="b7ce2cae-bbb4-4adc-ac93-24b19808590c"/>
    <Posted_x0020_Version xmlns="b7ce2cae-bbb4-4adc-ac93-24b19808590c"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40964F8BB84CF428DDD20333CC2E962" ma:contentTypeVersion="2" ma:contentTypeDescription="Create a new document." ma:contentTypeScope="" ma:versionID="a941230b489a4587b4e0c9d6a58bfc89">
  <xsd:schema xmlns:xsd="http://www.w3.org/2001/XMLSchema" xmlns:p="http://schemas.microsoft.com/office/2006/metadata/properties" xmlns:ns2="b7ce2cae-bbb4-4adc-ac93-24b19808590c" targetNamespace="http://schemas.microsoft.com/office/2006/metadata/properties" ma:root="true" ma:fieldsID="c0e98f223f296e0315258504b094f6ea" ns2:_="">
    <xsd:import namespace="b7ce2cae-bbb4-4adc-ac93-24b19808590c"/>
    <xsd:element name="properties">
      <xsd:complexType>
        <xsd:sequence>
          <xsd:element name="documentManagement">
            <xsd:complexType>
              <xsd:all>
                <xsd:element ref="ns2:Posted_x0020_Version" minOccurs="0"/>
                <xsd:element ref="ns2:Category"/>
              </xsd:all>
            </xsd:complexType>
          </xsd:element>
        </xsd:sequence>
      </xsd:complexType>
    </xsd:element>
  </xsd:schema>
  <xsd:schema xmlns:xsd="http://www.w3.org/2001/XMLSchema" xmlns:dms="http://schemas.microsoft.com/office/2006/documentManagement/types" targetNamespace="b7ce2cae-bbb4-4adc-ac93-24b19808590c" elementFormDefault="qualified">
    <xsd:import namespace="http://schemas.microsoft.com/office/2006/documentManagement/types"/>
    <xsd:element name="Posted_x0020_Version" ma:index="1" nillable="true" ma:displayName="Posted Version" ma:internalName="Posted_x0020_Version">
      <xsd:simpleType>
        <xsd:restriction base="dms:Text">
          <xsd:maxLength value="255"/>
        </xsd:restriction>
      </xsd:simpleType>
    </xsd:element>
    <xsd:element name="Category" ma:index="3" ma:displayName="Category" ma:default="Style Guide and Doc Conventions" ma:format="Dropdown" ma:internalName="Category">
      <xsd:simpleType>
        <xsd:restriction base="dms:Choice">
          <xsd:enumeration value="Style Guide and Doc Conventions"/>
          <xsd:enumeration value="Templates"/>
          <xsd:enumeration value="Processes, Flowcharts, Org Charts"/>
          <xsd:enumeration value="Graphics Standards"/>
          <xsd:enumeration value="Vasont"/>
          <xsd:enumeration value="Vasont for Unstructured"/>
          <xsd:enumeration value="DITA"/>
          <xsd:enumeration value="Shared Reviews"/>
          <xsd:enumeration value="FrameMaker"/>
          <xsd:enumeration value="Acrobat"/>
          <xsd:enumeration value="Single Sourcing"/>
          <xsd:enumeration value="Scripts"/>
          <xsd:enumeration value="Sharepoint"/>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ma:readOnly="true"/>
        <xsd:element ref="dc:title" minOccurs="0" maxOccurs="1" ma:index="2"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9B10AB-956E-4236-9B28-5750A3A814C7}">
  <ds:schemaRefs>
    <ds:schemaRef ds:uri="http://schemas.microsoft.com/office/2006/metadata/properties"/>
    <ds:schemaRef ds:uri="b7ce2cae-bbb4-4adc-ac93-24b19808590c"/>
  </ds:schemaRefs>
</ds:datastoreItem>
</file>

<file path=customXml/itemProps2.xml><?xml version="1.0" encoding="utf-8"?>
<ds:datastoreItem xmlns:ds="http://schemas.openxmlformats.org/officeDocument/2006/customXml" ds:itemID="{932A3C19-19C8-40FD-9BA3-C6A46CC53DE2}">
  <ds:schemaRefs>
    <ds:schemaRef ds:uri="http://schemas.microsoft.com/sharepoint/v3/contenttype/forms"/>
  </ds:schemaRefs>
</ds:datastoreItem>
</file>

<file path=customXml/itemProps3.xml><?xml version="1.0" encoding="utf-8"?>
<ds:datastoreItem xmlns:ds="http://schemas.openxmlformats.org/officeDocument/2006/customXml" ds:itemID="{5E1A2289-2B0F-468B-BC25-4D8B81D675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7ce2cae-bbb4-4adc-ac93-24b19808590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D7A2A797-332C-FC46-98CF-0930DF607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CA_DataSheet_Template_v1p1.dotm</Template>
  <TotalTime>299</TotalTime>
  <Pages>21</Pages>
  <Words>2328</Words>
  <Characters>11830</Characters>
  <Application>Microsoft Office Word</Application>
  <DocSecurity>0</DocSecurity>
  <Lines>438</Lines>
  <Paragraphs>307</Paragraphs>
  <ScaleCrop>false</ScaleCrop>
  <HeadingPairs>
    <vt:vector size="2" baseType="variant">
      <vt:variant>
        <vt:lpstr>Title</vt:lpstr>
      </vt:variant>
      <vt:variant>
        <vt:i4>1</vt:i4>
      </vt:variant>
    </vt:vector>
  </HeadingPairs>
  <TitlesOfParts>
    <vt:vector size="1" baseType="lpstr">
      <vt:lpstr>GCP-K8S-Build</vt:lpstr>
    </vt:vector>
  </TitlesOfParts>
  <Manager/>
  <Company>Broadcom</Company>
  <LinksUpToDate>false</LinksUpToDate>
  <CharactersWithSpaces>13851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GCP-K8S-Build</dc:title>
  <dc:subject>Building K8S Managed Security and Integration Containers on the Google Cloud Platform (GCP)</dc:subject>
  <dc:creator>Kevin Masingale</dc:creator>
  <cp:keywords>Document_Number</cp:keywords>
  <dc:description/>
  <cp:lastModifiedBy>Masingale, Kevin P</cp:lastModifiedBy>
  <cp:revision>159</cp:revision>
  <cp:lastPrinted>2017-08-10T20:08:00Z</cp:lastPrinted>
  <dcterms:created xsi:type="dcterms:W3CDTF">2019-04-25T18:57:00Z</dcterms:created>
  <dcterms:modified xsi:type="dcterms:W3CDTF">2019-04-26T07:05:00Z</dcterms:modified>
  <cp:category>Technical Document</cp:category>
  <cp:contentStatus>Footer</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0x010100440964F8BB84CF428DDD20333CC2E962</vt:lpwstr>
  </property>
</Properties>
</file>