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21748F" w14:textId="74382F0E" w:rsidR="00C43881" w:rsidRDefault="006C2762" w:rsidP="00A8432B">
      <w:pPr>
        <w:pStyle w:val="LabTitle"/>
      </w:pPr>
      <w:r>
        <w:t xml:space="preserve">Configuring the </w:t>
      </w:r>
      <w:r w:rsidR="00503516">
        <w:t>API</w:t>
      </w:r>
      <w:r w:rsidR="00E50EDF">
        <w:t xml:space="preserve"> </w:t>
      </w:r>
      <w:r>
        <w:t>Gateway</w:t>
      </w:r>
      <w:r w:rsidR="003746F1">
        <w:t xml:space="preserve"> </w:t>
      </w:r>
      <w:r w:rsidR="00E50EDF">
        <w:t xml:space="preserve">and Live API Creator (LAC) </w:t>
      </w:r>
      <w:r w:rsidR="003746F1">
        <w:t>in G</w:t>
      </w:r>
      <w:r w:rsidR="000210F5">
        <w:t xml:space="preserve">oogle Cloud Platform </w:t>
      </w:r>
      <w:r w:rsidR="00F11274">
        <w:t xml:space="preserve">(GCP) </w:t>
      </w:r>
      <w:r w:rsidR="000210F5">
        <w:t xml:space="preserve">- </w:t>
      </w:r>
      <w:r w:rsidR="003746F1">
        <w:t>Kubernetes</w:t>
      </w:r>
      <w:r w:rsidR="004A42A0">
        <w:t xml:space="preserve"> </w:t>
      </w:r>
    </w:p>
    <w:p w14:paraId="71DA77B7" w14:textId="51336E80" w:rsidR="00EC4B89" w:rsidRPr="00836D4C" w:rsidRDefault="00EC4B89" w:rsidP="009A159D">
      <w:pPr>
        <w:pStyle w:val="Instructions"/>
        <w:pBdr>
          <w:top w:val="none" w:sz="0" w:space="0" w:color="auto"/>
        </w:pBdr>
        <w:rPr>
          <w:color w:val="1D6476" w:themeColor="accent1" w:themeShade="80"/>
          <w:szCs w:val="28"/>
        </w:rPr>
      </w:pPr>
      <w:r w:rsidRPr="00836D4C">
        <w:rPr>
          <w:color w:val="1D6476" w:themeColor="accent1" w:themeShade="80"/>
          <w:szCs w:val="28"/>
        </w:rPr>
        <w:t>Summary</w:t>
      </w:r>
    </w:p>
    <w:p w14:paraId="70AB1175" w14:textId="78EEC67E" w:rsidR="00EC4B89" w:rsidRDefault="00EC4B89" w:rsidP="009A159D">
      <w:pPr>
        <w:pStyle w:val="Instructions"/>
        <w:pBdr>
          <w:top w:val="none" w:sz="0" w:space="0" w:color="auto"/>
        </w:pBdr>
        <w:rPr>
          <w:b w:val="0"/>
          <w:sz w:val="20"/>
        </w:rPr>
      </w:pPr>
      <w:r>
        <w:rPr>
          <w:b w:val="0"/>
          <w:sz w:val="20"/>
        </w:rPr>
        <w:t xml:space="preserve">The following </w:t>
      </w:r>
      <w:r w:rsidR="002C0D14">
        <w:rPr>
          <w:b w:val="0"/>
          <w:sz w:val="20"/>
        </w:rPr>
        <w:t xml:space="preserve">steps will help you deploy </w:t>
      </w:r>
      <w:r w:rsidR="00503516">
        <w:rPr>
          <w:b w:val="0"/>
          <w:sz w:val="20"/>
        </w:rPr>
        <w:t>API</w:t>
      </w:r>
      <w:r w:rsidR="002C0D14">
        <w:rPr>
          <w:b w:val="0"/>
          <w:sz w:val="20"/>
        </w:rPr>
        <w:t xml:space="preserve"> Gateway and Life API Creator in Google Cloud Platform (GPC) Kubernetes environment.</w:t>
      </w:r>
    </w:p>
    <w:p w14:paraId="040287D4" w14:textId="77777777" w:rsidR="003B033D" w:rsidRPr="003B033D" w:rsidRDefault="003B033D" w:rsidP="009A159D">
      <w:pPr>
        <w:pStyle w:val="Instructions"/>
        <w:pBdr>
          <w:top w:val="none" w:sz="0" w:space="0" w:color="auto"/>
        </w:pBdr>
        <w:rPr>
          <w:b w:val="0"/>
          <w:sz w:val="20"/>
        </w:rPr>
      </w:pPr>
    </w:p>
    <w:p w14:paraId="322BFBAC" w14:textId="10CB9D25" w:rsidR="001703C9" w:rsidRDefault="001703C9" w:rsidP="009A159D">
      <w:pPr>
        <w:pStyle w:val="Instructions"/>
        <w:pBdr>
          <w:top w:val="none" w:sz="0" w:space="0" w:color="auto"/>
        </w:pBdr>
        <w:rPr>
          <w:color w:val="1D6476" w:themeColor="accent1" w:themeShade="80"/>
          <w:sz w:val="20"/>
        </w:rPr>
      </w:pPr>
      <w:r>
        <w:rPr>
          <w:color w:val="1D6476" w:themeColor="accent1" w:themeShade="80"/>
          <w:sz w:val="20"/>
        </w:rPr>
        <w:t>Sign up for a free GCP account</w:t>
      </w:r>
      <w:r w:rsidRPr="00D41080">
        <w:rPr>
          <w:color w:val="1D6476" w:themeColor="accent1" w:themeShade="80"/>
          <w:sz w:val="20"/>
        </w:rPr>
        <w:t>.</w:t>
      </w:r>
      <w:r w:rsidRPr="00D41080">
        <w:rPr>
          <w:b w:val="0"/>
          <w:color w:val="1D6476" w:themeColor="accent1" w:themeShade="80"/>
          <w:sz w:val="20"/>
        </w:rPr>
        <w:t xml:space="preserve"> </w:t>
      </w:r>
      <w:r>
        <w:rPr>
          <w:b w:val="0"/>
          <w:color w:val="1D6476" w:themeColor="accent1" w:themeShade="80"/>
          <w:sz w:val="20"/>
        </w:rPr>
        <w:br/>
      </w:r>
      <w:r>
        <w:rPr>
          <w:b w:val="0"/>
          <w:sz w:val="20"/>
        </w:rPr>
        <w:t>You can sign up for a Google Cloud Platform account</w:t>
      </w:r>
      <w:r w:rsidR="00373DB5">
        <w:rPr>
          <w:b w:val="0"/>
          <w:sz w:val="20"/>
        </w:rPr>
        <w:t xml:space="preserve"> free</w:t>
      </w:r>
      <w:r>
        <w:rPr>
          <w:b w:val="0"/>
          <w:sz w:val="20"/>
        </w:rPr>
        <w:t xml:space="preserve"> for 12 months – up to $300 credit.</w:t>
      </w:r>
      <w:r w:rsidR="002C0D14">
        <w:rPr>
          <w:b w:val="0"/>
          <w:sz w:val="20"/>
        </w:rPr>
        <w:t xml:space="preserve"> Once you are done testing/demoing make sure you delete the Kubernetes Cluster to avoid accumulating charges.</w:t>
      </w:r>
    </w:p>
    <w:p w14:paraId="643BA16D" w14:textId="77777777" w:rsidR="00E836C1" w:rsidRDefault="00E836C1" w:rsidP="009A159D">
      <w:pPr>
        <w:pStyle w:val="Instructions"/>
        <w:pBdr>
          <w:top w:val="none" w:sz="0" w:space="0" w:color="auto"/>
        </w:pBdr>
        <w:rPr>
          <w:color w:val="1D6476" w:themeColor="accent1" w:themeShade="80"/>
          <w:sz w:val="20"/>
        </w:rPr>
      </w:pPr>
    </w:p>
    <w:p w14:paraId="2D4BE745" w14:textId="7759A78D" w:rsidR="009A159D" w:rsidRDefault="009A159D" w:rsidP="009A159D">
      <w:pPr>
        <w:pStyle w:val="Instructions"/>
        <w:pBdr>
          <w:top w:val="none" w:sz="0" w:space="0" w:color="auto"/>
        </w:pBdr>
        <w:rPr>
          <w:b w:val="0"/>
          <w:sz w:val="20"/>
        </w:rPr>
      </w:pPr>
      <w:r w:rsidRPr="00D41080">
        <w:rPr>
          <w:color w:val="1D6476" w:themeColor="accent1" w:themeShade="80"/>
          <w:sz w:val="20"/>
        </w:rPr>
        <w:t>C</w:t>
      </w:r>
      <w:r>
        <w:rPr>
          <w:color w:val="1D6476" w:themeColor="accent1" w:themeShade="80"/>
          <w:sz w:val="20"/>
        </w:rPr>
        <w:t>reate a new project</w:t>
      </w:r>
      <w:r w:rsidRPr="00D41080">
        <w:rPr>
          <w:b w:val="0"/>
          <w:color w:val="1D6476" w:themeColor="accent1" w:themeShade="80"/>
          <w:sz w:val="20"/>
        </w:rPr>
        <w:t xml:space="preserve"> </w:t>
      </w:r>
      <w:r>
        <w:rPr>
          <w:b w:val="0"/>
          <w:color w:val="1D6476" w:themeColor="accent1" w:themeShade="80"/>
          <w:sz w:val="20"/>
        </w:rPr>
        <w:br/>
      </w:r>
      <w:r>
        <w:rPr>
          <w:b w:val="0"/>
          <w:sz w:val="20"/>
        </w:rPr>
        <w:t>Create a new pro</w:t>
      </w:r>
      <w:r w:rsidR="00264C3B">
        <w:rPr>
          <w:b w:val="0"/>
          <w:sz w:val="20"/>
        </w:rPr>
        <w:t>ject</w:t>
      </w:r>
      <w:r>
        <w:rPr>
          <w:b w:val="0"/>
          <w:sz w:val="20"/>
        </w:rPr>
        <w:t xml:space="preserve"> for your new Kubernetes Cluster. In the example below the project name is </w:t>
      </w:r>
      <w:r w:rsidR="00080528">
        <w:rPr>
          <w:b w:val="0"/>
          <w:sz w:val="20"/>
        </w:rPr>
        <w:t>API</w:t>
      </w:r>
      <w:r>
        <w:rPr>
          <w:b w:val="0"/>
          <w:sz w:val="20"/>
        </w:rPr>
        <w:t>.</w:t>
      </w:r>
    </w:p>
    <w:p w14:paraId="53F413F6" w14:textId="3C469769" w:rsidR="009A159D" w:rsidRDefault="009A159D" w:rsidP="009A159D">
      <w:pPr>
        <w:pStyle w:val="Instructions"/>
        <w:pBdr>
          <w:top w:val="none" w:sz="0" w:space="0" w:color="auto"/>
        </w:pBdr>
        <w:rPr>
          <w:b w:val="0"/>
          <w:sz w:val="20"/>
        </w:rPr>
      </w:pPr>
      <w:r>
        <w:rPr>
          <w:b w:val="0"/>
          <w:noProof/>
          <w:sz w:val="20"/>
        </w:rPr>
        <w:drawing>
          <wp:anchor distT="0" distB="0" distL="114300" distR="114300" simplePos="0" relativeHeight="251658240" behindDoc="0" locked="0" layoutInCell="1" allowOverlap="1" wp14:anchorId="674CEAC2" wp14:editId="32CEA2C1">
            <wp:simplePos x="914400" y="4311608"/>
            <wp:positionH relativeFrom="column">
              <wp:align>left</wp:align>
            </wp:positionH>
            <wp:positionV relativeFrom="paragraph">
              <wp:align>top</wp:align>
            </wp:positionV>
            <wp:extent cx="2640254" cy="1746042"/>
            <wp:effectExtent l="0" t="0" r="190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4-09 at 2.29.39 P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0254" cy="1746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4794">
        <w:rPr>
          <w:b w:val="0"/>
          <w:sz w:val="20"/>
        </w:rPr>
        <w:br w:type="textWrapping" w:clear="all"/>
      </w:r>
    </w:p>
    <w:p w14:paraId="6AAD3AE8" w14:textId="77777777" w:rsidR="001703C9" w:rsidRDefault="001703C9" w:rsidP="009A159D">
      <w:pPr>
        <w:pStyle w:val="Instructions"/>
        <w:pBdr>
          <w:top w:val="none" w:sz="0" w:space="0" w:color="auto"/>
        </w:pBdr>
        <w:rPr>
          <w:color w:val="1D6476" w:themeColor="accent1" w:themeShade="80"/>
          <w:sz w:val="20"/>
        </w:rPr>
      </w:pPr>
    </w:p>
    <w:p w14:paraId="325DD1A4" w14:textId="18DA27DA" w:rsidR="009A159D" w:rsidRDefault="009A159D" w:rsidP="009A159D">
      <w:pPr>
        <w:pStyle w:val="Instructions"/>
        <w:pBdr>
          <w:top w:val="none" w:sz="0" w:space="0" w:color="auto"/>
        </w:pBdr>
        <w:rPr>
          <w:b w:val="0"/>
          <w:sz w:val="20"/>
        </w:rPr>
      </w:pPr>
      <w:r>
        <w:rPr>
          <w:color w:val="1D6476" w:themeColor="accent1" w:themeShade="80"/>
          <w:sz w:val="20"/>
        </w:rPr>
        <w:t>Create a Kubernetes Cluster in GCP</w:t>
      </w:r>
      <w:r>
        <w:rPr>
          <w:b w:val="0"/>
          <w:color w:val="1D6476" w:themeColor="accent1" w:themeShade="80"/>
          <w:sz w:val="20"/>
        </w:rPr>
        <w:br/>
      </w:r>
      <w:r>
        <w:rPr>
          <w:b w:val="0"/>
          <w:sz w:val="20"/>
        </w:rPr>
        <w:t xml:space="preserve">This is the cluster that will host the </w:t>
      </w:r>
      <w:r w:rsidR="00665AAD">
        <w:rPr>
          <w:b w:val="0"/>
          <w:sz w:val="20"/>
        </w:rPr>
        <w:t>G</w:t>
      </w:r>
      <w:r>
        <w:rPr>
          <w:b w:val="0"/>
          <w:sz w:val="20"/>
        </w:rPr>
        <w:t>ateway, MySQL and LAC</w:t>
      </w:r>
      <w:r w:rsidR="00665AAD">
        <w:rPr>
          <w:b w:val="0"/>
          <w:sz w:val="20"/>
        </w:rPr>
        <w:t xml:space="preserve"> services</w:t>
      </w:r>
      <w:r>
        <w:rPr>
          <w:b w:val="0"/>
          <w:sz w:val="20"/>
        </w:rPr>
        <w:t xml:space="preserve">. The Gateway and MySQL services will have its own </w:t>
      </w:r>
      <w:r w:rsidR="002728A6">
        <w:rPr>
          <w:b w:val="0"/>
          <w:sz w:val="20"/>
        </w:rPr>
        <w:t xml:space="preserve">Kubernetes </w:t>
      </w:r>
      <w:r w:rsidR="007F4F8B">
        <w:rPr>
          <w:b w:val="0"/>
          <w:sz w:val="20"/>
        </w:rPr>
        <w:t>Pod</w:t>
      </w:r>
      <w:r w:rsidR="00665AAD">
        <w:rPr>
          <w:b w:val="0"/>
          <w:sz w:val="20"/>
        </w:rPr>
        <w:t>. These</w:t>
      </w:r>
      <w:r>
        <w:rPr>
          <w:b w:val="0"/>
          <w:sz w:val="20"/>
        </w:rPr>
        <w:t xml:space="preserve"> two service</w:t>
      </w:r>
      <w:r w:rsidR="00665AAD">
        <w:rPr>
          <w:b w:val="0"/>
          <w:sz w:val="20"/>
        </w:rPr>
        <w:t>s</w:t>
      </w:r>
      <w:r>
        <w:rPr>
          <w:b w:val="0"/>
          <w:sz w:val="20"/>
        </w:rPr>
        <w:t xml:space="preserve"> will make up the </w:t>
      </w:r>
      <w:r w:rsidR="00080528">
        <w:rPr>
          <w:b w:val="0"/>
          <w:sz w:val="20"/>
        </w:rPr>
        <w:t>API</w:t>
      </w:r>
      <w:r>
        <w:rPr>
          <w:b w:val="0"/>
          <w:sz w:val="20"/>
        </w:rPr>
        <w:t xml:space="preserve"> Gateway application. The LAC will </w:t>
      </w:r>
      <w:r w:rsidR="00665AAD">
        <w:rPr>
          <w:b w:val="0"/>
          <w:sz w:val="20"/>
        </w:rPr>
        <w:t>be</w:t>
      </w:r>
      <w:r>
        <w:rPr>
          <w:b w:val="0"/>
          <w:sz w:val="20"/>
        </w:rPr>
        <w:t xml:space="preserve"> on its on </w:t>
      </w:r>
      <w:r w:rsidR="009B028D">
        <w:rPr>
          <w:b w:val="0"/>
          <w:sz w:val="20"/>
        </w:rPr>
        <w:t>P</w:t>
      </w:r>
      <w:r>
        <w:rPr>
          <w:b w:val="0"/>
          <w:sz w:val="20"/>
        </w:rPr>
        <w:t xml:space="preserve">od. For this demo </w:t>
      </w:r>
      <w:r w:rsidR="00665AAD">
        <w:rPr>
          <w:b w:val="0"/>
          <w:sz w:val="20"/>
        </w:rPr>
        <w:t xml:space="preserve">Kubernetes </w:t>
      </w:r>
      <w:r>
        <w:rPr>
          <w:b w:val="0"/>
          <w:sz w:val="20"/>
        </w:rPr>
        <w:t xml:space="preserve">cluster use the following </w:t>
      </w:r>
      <w:r w:rsidR="00665AAD">
        <w:rPr>
          <w:b w:val="0"/>
          <w:sz w:val="20"/>
        </w:rPr>
        <w:t xml:space="preserve">compute </w:t>
      </w:r>
      <w:r>
        <w:rPr>
          <w:b w:val="0"/>
          <w:sz w:val="20"/>
        </w:rPr>
        <w:t xml:space="preserve">resources: One member, 2 vCPUs and 7. </w:t>
      </w:r>
    </w:p>
    <w:p w14:paraId="544041FD" w14:textId="77777777" w:rsidR="009A159D" w:rsidRDefault="009A159D" w:rsidP="009A159D">
      <w:pPr>
        <w:pStyle w:val="Instructions"/>
        <w:numPr>
          <w:ilvl w:val="0"/>
          <w:numId w:val="43"/>
        </w:numPr>
        <w:pBdr>
          <w:top w:val="none" w:sz="0" w:space="0" w:color="auto"/>
        </w:pBdr>
        <w:rPr>
          <w:b w:val="0"/>
          <w:sz w:val="20"/>
        </w:rPr>
      </w:pPr>
      <w:r>
        <w:rPr>
          <w:b w:val="0"/>
          <w:sz w:val="20"/>
        </w:rPr>
        <w:t>Go to Kubernetes Engine - Clusters – Create cluster</w:t>
      </w:r>
    </w:p>
    <w:p w14:paraId="403076B4" w14:textId="77777777" w:rsidR="009A159D" w:rsidRDefault="009A159D" w:rsidP="009A159D">
      <w:pPr>
        <w:pStyle w:val="Instructions"/>
        <w:numPr>
          <w:ilvl w:val="0"/>
          <w:numId w:val="43"/>
        </w:numPr>
        <w:pBdr>
          <w:top w:val="none" w:sz="0" w:space="0" w:color="auto"/>
        </w:pBdr>
        <w:rPr>
          <w:b w:val="0"/>
          <w:sz w:val="20"/>
        </w:rPr>
      </w:pPr>
      <w:r>
        <w:rPr>
          <w:b w:val="0"/>
          <w:sz w:val="20"/>
        </w:rPr>
        <w:t>Choose “Your first cluster”</w:t>
      </w:r>
    </w:p>
    <w:p w14:paraId="1E46B188" w14:textId="77777777" w:rsidR="009A159D" w:rsidRDefault="009A159D" w:rsidP="009A159D">
      <w:pPr>
        <w:pStyle w:val="Instructions"/>
        <w:numPr>
          <w:ilvl w:val="0"/>
          <w:numId w:val="43"/>
        </w:numPr>
        <w:pBdr>
          <w:top w:val="none" w:sz="0" w:space="0" w:color="auto"/>
        </w:pBdr>
        <w:rPr>
          <w:b w:val="0"/>
          <w:sz w:val="20"/>
        </w:rPr>
      </w:pPr>
      <w:r>
        <w:rPr>
          <w:b w:val="0"/>
          <w:sz w:val="20"/>
        </w:rPr>
        <w:t>Choose the Zone closest to your location (in this example we chose us-west1-a)</w:t>
      </w:r>
    </w:p>
    <w:p w14:paraId="19157597" w14:textId="4D27F18F" w:rsidR="009A159D" w:rsidRDefault="009A159D" w:rsidP="009A159D">
      <w:pPr>
        <w:pStyle w:val="Instructions"/>
        <w:numPr>
          <w:ilvl w:val="0"/>
          <w:numId w:val="43"/>
        </w:numPr>
        <w:pBdr>
          <w:top w:val="none" w:sz="0" w:space="0" w:color="auto"/>
        </w:pBdr>
        <w:rPr>
          <w:b w:val="0"/>
          <w:sz w:val="20"/>
        </w:rPr>
      </w:pPr>
      <w:r>
        <w:rPr>
          <w:b w:val="0"/>
          <w:sz w:val="20"/>
        </w:rPr>
        <w:t>In Machine Type change to 2 vCPUs and 7.5GB Memory</w:t>
      </w:r>
    </w:p>
    <w:p w14:paraId="106AC7FB" w14:textId="532724DD" w:rsidR="001703C9" w:rsidRPr="001703C9" w:rsidRDefault="001703C9" w:rsidP="001703C9">
      <w:pPr>
        <w:pStyle w:val="Instructions"/>
        <w:numPr>
          <w:ilvl w:val="0"/>
          <w:numId w:val="43"/>
        </w:numPr>
        <w:pBdr>
          <w:top w:val="none" w:sz="0" w:space="0" w:color="auto"/>
        </w:pBdr>
        <w:rPr>
          <w:b w:val="0"/>
          <w:sz w:val="20"/>
        </w:rPr>
      </w:pPr>
      <w:r>
        <w:rPr>
          <w:b w:val="0"/>
          <w:sz w:val="20"/>
        </w:rPr>
        <w:t>Leave everything else un-changed and click on “Create”</w:t>
      </w:r>
    </w:p>
    <w:p w14:paraId="25A40BF2" w14:textId="77777777" w:rsidR="00D87AE1" w:rsidRDefault="00D87AE1" w:rsidP="001703C9">
      <w:pPr>
        <w:pStyle w:val="Instructions"/>
        <w:pBdr>
          <w:top w:val="none" w:sz="0" w:space="0" w:color="auto"/>
        </w:pBdr>
        <w:rPr>
          <w:b w:val="0"/>
          <w:sz w:val="24"/>
        </w:rPr>
      </w:pPr>
    </w:p>
    <w:p w14:paraId="0CDD1A02" w14:textId="77777777" w:rsidR="00C91FB7" w:rsidRDefault="00C91FB7" w:rsidP="001703C9">
      <w:pPr>
        <w:pStyle w:val="Instructions"/>
        <w:pBdr>
          <w:top w:val="none" w:sz="0" w:space="0" w:color="auto"/>
        </w:pBdr>
        <w:rPr>
          <w:b w:val="0"/>
          <w:sz w:val="20"/>
        </w:rPr>
      </w:pPr>
    </w:p>
    <w:p w14:paraId="18A765EB" w14:textId="77777777" w:rsidR="00C91FB7" w:rsidRDefault="00C91FB7" w:rsidP="001703C9">
      <w:pPr>
        <w:pStyle w:val="Instructions"/>
        <w:pBdr>
          <w:top w:val="none" w:sz="0" w:space="0" w:color="auto"/>
        </w:pBdr>
        <w:rPr>
          <w:b w:val="0"/>
          <w:sz w:val="20"/>
        </w:rPr>
      </w:pPr>
    </w:p>
    <w:p w14:paraId="7E2081B5" w14:textId="77777777" w:rsidR="00951F49" w:rsidRDefault="00951F49" w:rsidP="001703C9">
      <w:pPr>
        <w:pStyle w:val="Instructions"/>
        <w:pBdr>
          <w:top w:val="none" w:sz="0" w:space="0" w:color="auto"/>
        </w:pBdr>
        <w:rPr>
          <w:b w:val="0"/>
          <w:sz w:val="20"/>
        </w:rPr>
      </w:pPr>
    </w:p>
    <w:p w14:paraId="2DD06E50" w14:textId="63CE585B" w:rsidR="001703C9" w:rsidRDefault="001703C9" w:rsidP="001703C9">
      <w:pPr>
        <w:pStyle w:val="Instructions"/>
        <w:pBdr>
          <w:top w:val="none" w:sz="0" w:space="0" w:color="auto"/>
        </w:pBdr>
        <w:rPr>
          <w:b w:val="0"/>
          <w:sz w:val="20"/>
        </w:rPr>
      </w:pPr>
      <w:r>
        <w:rPr>
          <w:b w:val="0"/>
          <w:sz w:val="20"/>
        </w:rPr>
        <w:lastRenderedPageBreak/>
        <w:t>Alternately you can use a command as shown below. Cut and paste it in the “Cloud Shell”:</w:t>
      </w:r>
    </w:p>
    <w:p w14:paraId="3024B17B" w14:textId="1513D2D3" w:rsidR="001703C9" w:rsidRPr="00D87AE1" w:rsidRDefault="001703C9" w:rsidP="001703C9">
      <w:pPr>
        <w:pStyle w:val="Instructions"/>
        <w:pBdr>
          <w:top w:val="none" w:sz="0" w:space="0" w:color="auto"/>
        </w:pBdr>
        <w:rPr>
          <w:b w:val="0"/>
          <w:color w:val="0070C0"/>
          <w:sz w:val="20"/>
        </w:rPr>
      </w:pPr>
      <w:r w:rsidRPr="00D87AE1">
        <w:rPr>
          <w:b w:val="0"/>
          <w:color w:val="0070C0"/>
          <w:sz w:val="20"/>
        </w:rPr>
        <w:t>$gcloud beta container --project "compact-gadget-123905" clusters create "your-first-cluster-1" --zone "us-west1-a" --username "admin" --cluster-version "1.11.7-gke.12" --machine-type "n1-standard-2" --image-type "COS" --disk-type "pd-standard" --disk-size "30" --scopes "https://www.googleapis.com/auth/devstorage.read_only","https://www.googleapis.com/auth/logging.write","https://www.googleapis.com/auth/monitoring","https://www.googleapis.com/auth/servicecontrol","https://www.googleapis.com/auth/service.management.readonly","https://www.googleapis.com/auth/trace.append" --num-nodes "1" --enable-cloud-logging --enable-cloud-monitoring --no-enable-ip-alias --network "projects/compact-gadget-123905/global/networks/default" --subnetwork "projects/compact-gadget-123905/regions/us-west1/subnetworks/default" --addons HorizontalPodAutoscaling,HttpLoadBalancing --enable-autoupgrade --enable-autorepair</w:t>
      </w:r>
    </w:p>
    <w:p w14:paraId="07FEB544" w14:textId="77777777" w:rsidR="001703C9" w:rsidRDefault="001703C9" w:rsidP="001703C9">
      <w:pPr>
        <w:pStyle w:val="Instructions"/>
        <w:pBdr>
          <w:top w:val="none" w:sz="0" w:space="0" w:color="auto"/>
        </w:pBdr>
        <w:rPr>
          <w:b w:val="0"/>
          <w:sz w:val="20"/>
        </w:rPr>
      </w:pPr>
    </w:p>
    <w:p w14:paraId="3897ACE4" w14:textId="7C3383ED" w:rsidR="001703C9" w:rsidRDefault="001703C9">
      <w:pPr>
        <w:rPr>
          <w:color w:val="20343A" w:themeColor="text1"/>
          <w:szCs w:val="20"/>
        </w:rPr>
      </w:pPr>
      <w:r>
        <w:rPr>
          <w:noProof/>
          <w:color w:val="1D6476" w:themeColor="accent1" w:themeShade="80"/>
          <w:sz w:val="20"/>
        </w:rPr>
        <w:drawing>
          <wp:inline distT="0" distB="0" distL="0" distR="0" wp14:anchorId="7ED63FAC" wp14:editId="7C55A1F7">
            <wp:extent cx="5577840" cy="21202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4-09 at 2.44.43 PM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31B0" w14:textId="33144FE5" w:rsidR="001703C9" w:rsidRDefault="001703C9">
      <w:pPr>
        <w:rPr>
          <w:color w:val="20343A" w:themeColor="text1"/>
          <w:szCs w:val="20"/>
        </w:rPr>
      </w:pPr>
    </w:p>
    <w:p w14:paraId="2D49CB00" w14:textId="02FD8B6E" w:rsidR="001703C9" w:rsidRDefault="001703C9">
      <w:pPr>
        <w:rPr>
          <w:color w:val="20343A" w:themeColor="text1"/>
          <w:szCs w:val="20"/>
        </w:rPr>
      </w:pPr>
    </w:p>
    <w:p w14:paraId="43623282" w14:textId="2C546D2A" w:rsidR="001703C9" w:rsidRDefault="001703C9">
      <w:pPr>
        <w:rPr>
          <w:color w:val="20343A" w:themeColor="text1"/>
          <w:szCs w:val="20"/>
        </w:rPr>
      </w:pPr>
      <w:r>
        <w:rPr>
          <w:noProof/>
          <w:color w:val="1D6476" w:themeColor="accent1" w:themeShade="80"/>
          <w:sz w:val="20"/>
        </w:rPr>
        <w:drawing>
          <wp:inline distT="0" distB="0" distL="0" distR="0" wp14:anchorId="76728C3A" wp14:editId="237A77D8">
            <wp:extent cx="5577840" cy="37668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4-09 at 2.49.05 P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B9FA" w14:textId="68FDAD27" w:rsidR="001703C9" w:rsidRDefault="001703C9">
      <w:pPr>
        <w:rPr>
          <w:color w:val="20343A" w:themeColor="text1"/>
          <w:szCs w:val="20"/>
        </w:rPr>
      </w:pPr>
    </w:p>
    <w:p w14:paraId="66E8A7A1" w14:textId="77777777" w:rsidR="00C91FB7" w:rsidRDefault="00C91FB7">
      <w:pPr>
        <w:rPr>
          <w:color w:val="20343A" w:themeColor="text1"/>
          <w:szCs w:val="20"/>
        </w:rPr>
      </w:pPr>
    </w:p>
    <w:p w14:paraId="5EEEDDF1" w14:textId="4551121B" w:rsidR="009A159D" w:rsidRDefault="009A159D">
      <w:pPr>
        <w:rPr>
          <w:color w:val="20343A" w:themeColor="text1"/>
          <w:szCs w:val="20"/>
        </w:rPr>
      </w:pPr>
      <w:r>
        <w:rPr>
          <w:noProof/>
          <w:color w:val="1D6476" w:themeColor="accent1" w:themeShade="80"/>
          <w:sz w:val="20"/>
        </w:rPr>
        <w:drawing>
          <wp:inline distT="0" distB="0" distL="0" distR="0" wp14:anchorId="087494C9" wp14:editId="7B7C9811">
            <wp:extent cx="5577840" cy="18516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4-09 at 3.02.08 P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7531" w14:textId="77777777" w:rsidR="00C91FB7" w:rsidRDefault="00C91FB7" w:rsidP="009A159D">
      <w:pPr>
        <w:pStyle w:val="Instructions"/>
        <w:pBdr>
          <w:top w:val="none" w:sz="0" w:space="0" w:color="auto"/>
        </w:pBdr>
        <w:rPr>
          <w:color w:val="1D6476" w:themeColor="accent1" w:themeShade="80"/>
          <w:sz w:val="20"/>
        </w:rPr>
      </w:pPr>
    </w:p>
    <w:p w14:paraId="46EAAF89" w14:textId="53255D62" w:rsidR="009A159D" w:rsidRDefault="009A159D" w:rsidP="009A159D">
      <w:pPr>
        <w:pStyle w:val="Instructions"/>
        <w:pBdr>
          <w:top w:val="none" w:sz="0" w:space="0" w:color="auto"/>
        </w:pBdr>
        <w:rPr>
          <w:b w:val="0"/>
          <w:sz w:val="20"/>
        </w:rPr>
      </w:pPr>
      <w:r>
        <w:rPr>
          <w:color w:val="1D6476" w:themeColor="accent1" w:themeShade="80"/>
          <w:sz w:val="20"/>
        </w:rPr>
        <w:t>Clone the GitHub Project</w:t>
      </w:r>
      <w:r w:rsidRPr="00D41080">
        <w:rPr>
          <w:b w:val="0"/>
          <w:color w:val="1D6476" w:themeColor="accent1" w:themeShade="80"/>
          <w:sz w:val="20"/>
        </w:rPr>
        <w:t xml:space="preserve"> </w:t>
      </w:r>
      <w:r>
        <w:rPr>
          <w:b w:val="0"/>
          <w:color w:val="1D6476" w:themeColor="accent1" w:themeShade="80"/>
          <w:sz w:val="20"/>
        </w:rPr>
        <w:br/>
      </w:r>
      <w:r>
        <w:rPr>
          <w:b w:val="0"/>
          <w:sz w:val="20"/>
        </w:rPr>
        <w:t xml:space="preserve">All the necessary </w:t>
      </w:r>
      <w:r w:rsidR="00E61A7A">
        <w:rPr>
          <w:b w:val="0"/>
          <w:sz w:val="20"/>
        </w:rPr>
        <w:t>YAML</w:t>
      </w:r>
      <w:r>
        <w:rPr>
          <w:b w:val="0"/>
          <w:sz w:val="20"/>
        </w:rPr>
        <w:t xml:space="preserve"> files and other additional documentation is hosted in GitHub </w:t>
      </w:r>
      <w:r w:rsidR="00E61A7A">
        <w:rPr>
          <w:b w:val="0"/>
          <w:sz w:val="20"/>
        </w:rPr>
        <w:t xml:space="preserve">web-based hosting </w:t>
      </w:r>
      <w:r>
        <w:rPr>
          <w:b w:val="0"/>
          <w:sz w:val="20"/>
        </w:rPr>
        <w:t>service.</w:t>
      </w:r>
    </w:p>
    <w:p w14:paraId="345CEA92" w14:textId="77777777" w:rsidR="009A159D" w:rsidRDefault="009A159D" w:rsidP="009A159D">
      <w:pPr>
        <w:pStyle w:val="Instructions"/>
        <w:pBdr>
          <w:top w:val="none" w:sz="0" w:space="0" w:color="auto"/>
        </w:pBdr>
        <w:rPr>
          <w:b w:val="0"/>
          <w:sz w:val="20"/>
        </w:rPr>
      </w:pPr>
    </w:p>
    <w:p w14:paraId="6B9FA7AC" w14:textId="1CC3D9A7" w:rsidR="009A159D" w:rsidRDefault="009A159D" w:rsidP="009A159D">
      <w:pPr>
        <w:pStyle w:val="Instructions"/>
        <w:pBdr>
          <w:top w:val="none" w:sz="0" w:space="0" w:color="auto"/>
        </w:pBdr>
        <w:rPr>
          <w:b w:val="0"/>
          <w:sz w:val="20"/>
        </w:rPr>
      </w:pPr>
      <w:r>
        <w:rPr>
          <w:b w:val="0"/>
          <w:sz w:val="20"/>
        </w:rPr>
        <w:t xml:space="preserve">Connect to the Kubernetes cluster </w:t>
      </w:r>
      <w:r w:rsidR="008304EE">
        <w:rPr>
          <w:b w:val="0"/>
          <w:sz w:val="20"/>
        </w:rPr>
        <w:t xml:space="preserve">by clicking on “Connect” </w:t>
      </w:r>
      <w:r>
        <w:rPr>
          <w:b w:val="0"/>
          <w:sz w:val="20"/>
        </w:rPr>
        <w:t xml:space="preserve">and </w:t>
      </w:r>
      <w:r w:rsidR="008304EE">
        <w:rPr>
          <w:b w:val="0"/>
          <w:sz w:val="20"/>
        </w:rPr>
        <w:t xml:space="preserve">then </w:t>
      </w:r>
      <w:r>
        <w:rPr>
          <w:b w:val="0"/>
          <w:sz w:val="20"/>
        </w:rPr>
        <w:t>click on “Run in Cloud Shell”</w:t>
      </w:r>
      <w:r w:rsidR="007347F7">
        <w:rPr>
          <w:b w:val="0"/>
          <w:sz w:val="20"/>
        </w:rPr>
        <w:t>.</w:t>
      </w:r>
    </w:p>
    <w:p w14:paraId="66F05A02" w14:textId="77777777" w:rsidR="009A159D" w:rsidRDefault="009A159D" w:rsidP="009A159D">
      <w:pPr>
        <w:pStyle w:val="Instructions"/>
        <w:pBdr>
          <w:top w:val="none" w:sz="0" w:space="0" w:color="auto"/>
        </w:pBdr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5DEC9598" wp14:editId="5833C55A">
            <wp:extent cx="5577840" cy="14617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4-09 at 3.09.34 P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5B5EC" w14:textId="77777777" w:rsidR="00DD1375" w:rsidRDefault="00DD1375" w:rsidP="009A159D">
      <w:pPr>
        <w:pStyle w:val="Instructions"/>
        <w:pBdr>
          <w:top w:val="none" w:sz="0" w:space="0" w:color="auto"/>
        </w:pBdr>
        <w:rPr>
          <w:b w:val="0"/>
          <w:sz w:val="20"/>
        </w:rPr>
      </w:pPr>
    </w:p>
    <w:p w14:paraId="2DB9E78D" w14:textId="6F41EE09" w:rsidR="009A159D" w:rsidRDefault="00DD1375" w:rsidP="009A159D">
      <w:pPr>
        <w:pStyle w:val="Instructions"/>
        <w:pBdr>
          <w:top w:val="none" w:sz="0" w:space="0" w:color="auto"/>
        </w:pBdr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562207C6" wp14:editId="550D033C">
            <wp:extent cx="4387850" cy="2742406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4-10 at 9.29.04 AM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8543" cy="274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6532" w14:textId="77777777" w:rsidR="00DD1375" w:rsidRDefault="00DD1375" w:rsidP="009A159D">
      <w:pPr>
        <w:pStyle w:val="Instructions"/>
        <w:pBdr>
          <w:top w:val="none" w:sz="0" w:space="0" w:color="auto"/>
        </w:pBdr>
        <w:rPr>
          <w:b w:val="0"/>
          <w:sz w:val="20"/>
        </w:rPr>
      </w:pPr>
    </w:p>
    <w:p w14:paraId="1D6A4CBD" w14:textId="77777777" w:rsidR="00DC4794" w:rsidRDefault="00DC4794" w:rsidP="009A159D">
      <w:pPr>
        <w:pStyle w:val="Instructions"/>
        <w:pBdr>
          <w:top w:val="none" w:sz="0" w:space="0" w:color="auto"/>
        </w:pBdr>
        <w:rPr>
          <w:b w:val="0"/>
          <w:sz w:val="20"/>
        </w:rPr>
      </w:pPr>
    </w:p>
    <w:p w14:paraId="01D45DDC" w14:textId="11A90D27" w:rsidR="009A159D" w:rsidRPr="007347F7" w:rsidRDefault="009A159D" w:rsidP="009A159D">
      <w:pPr>
        <w:pStyle w:val="Instructions"/>
        <w:pBdr>
          <w:top w:val="none" w:sz="0" w:space="0" w:color="auto"/>
        </w:pBdr>
        <w:rPr>
          <w:b w:val="0"/>
          <w:sz w:val="20"/>
        </w:rPr>
      </w:pPr>
      <w:r>
        <w:rPr>
          <w:b w:val="0"/>
          <w:sz w:val="20"/>
        </w:rPr>
        <w:lastRenderedPageBreak/>
        <w:t xml:space="preserve">Hit return once the Cloud Shell show up at the bottom of the </w:t>
      </w:r>
      <w:r w:rsidR="00DD1375">
        <w:rPr>
          <w:b w:val="0"/>
          <w:sz w:val="20"/>
        </w:rPr>
        <w:t>Web page</w:t>
      </w:r>
      <w:r w:rsidR="007347F7">
        <w:rPr>
          <w:b w:val="0"/>
          <w:sz w:val="20"/>
        </w:rPr>
        <w:t>.</w:t>
      </w:r>
    </w:p>
    <w:p w14:paraId="4B2166FC" w14:textId="77777777" w:rsidR="009A159D" w:rsidRDefault="009A159D" w:rsidP="009A159D">
      <w:pPr>
        <w:pStyle w:val="Instructions"/>
        <w:pBdr>
          <w:top w:val="none" w:sz="0" w:space="0" w:color="auto"/>
        </w:pBdr>
        <w:rPr>
          <w:color w:val="1D6476" w:themeColor="accent1" w:themeShade="8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5527056E" wp14:editId="550830D7">
            <wp:extent cx="5638800" cy="24498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4-09 at 3.12.39 P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9064" cy="245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B5E0" w14:textId="75C4B019" w:rsidR="009A159D" w:rsidRDefault="00315BD1" w:rsidP="009A159D">
      <w:pPr>
        <w:pStyle w:val="Instructions"/>
        <w:pBdr>
          <w:top w:val="none" w:sz="0" w:space="0" w:color="auto"/>
        </w:pBdr>
        <w:rPr>
          <w:b w:val="0"/>
          <w:sz w:val="20"/>
        </w:rPr>
      </w:pPr>
      <w:r>
        <w:rPr>
          <w:b w:val="0"/>
          <w:sz w:val="20"/>
        </w:rPr>
        <w:t>At the Cloud Shell prompt</w:t>
      </w:r>
      <w:r w:rsidR="00E16F5E">
        <w:rPr>
          <w:b w:val="0"/>
          <w:sz w:val="20"/>
        </w:rPr>
        <w:t>,</w:t>
      </w:r>
      <w:r>
        <w:rPr>
          <w:b w:val="0"/>
          <w:sz w:val="20"/>
        </w:rPr>
        <w:t xml:space="preserve"> in your home director</w:t>
      </w:r>
      <w:r w:rsidR="00E16F5E">
        <w:rPr>
          <w:b w:val="0"/>
          <w:sz w:val="20"/>
        </w:rPr>
        <w:t>y</w:t>
      </w:r>
      <w:r>
        <w:rPr>
          <w:b w:val="0"/>
          <w:sz w:val="20"/>
        </w:rPr>
        <w:t xml:space="preserve"> for you GCP project enter the command below. This command will clone all the necessary files from GitHub’s project.</w:t>
      </w:r>
    </w:p>
    <w:p w14:paraId="389CF2A2" w14:textId="7814F9FA" w:rsidR="00315BD1" w:rsidRDefault="00315BD1" w:rsidP="009A159D">
      <w:pPr>
        <w:pStyle w:val="Instructions"/>
        <w:pBdr>
          <w:top w:val="none" w:sz="0" w:space="0" w:color="auto"/>
        </w:pBdr>
        <w:rPr>
          <w:b w:val="0"/>
          <w:sz w:val="20"/>
        </w:rPr>
      </w:pPr>
    </w:p>
    <w:p w14:paraId="57C6F6D0" w14:textId="1857F486" w:rsidR="00315BD1" w:rsidRDefault="00315BD1" w:rsidP="00752C33">
      <w:pPr>
        <w:pStyle w:val="Instructions"/>
        <w:pBdr>
          <w:top w:val="none" w:sz="0" w:space="0" w:color="auto"/>
        </w:pBdr>
        <w:rPr>
          <w:b w:val="0"/>
          <w:color w:val="0070C0"/>
          <w:sz w:val="20"/>
        </w:rPr>
      </w:pPr>
      <w:r>
        <w:rPr>
          <w:b w:val="0"/>
          <w:color w:val="0070C0"/>
          <w:sz w:val="20"/>
        </w:rPr>
        <w:t>$</w:t>
      </w:r>
      <w:r w:rsidRPr="00315BD1">
        <w:rPr>
          <w:b w:val="0"/>
          <w:color w:val="0070C0"/>
          <w:sz w:val="20"/>
        </w:rPr>
        <w:t>git clone https://github.com/matkeller/plano-k8s.git</w:t>
      </w:r>
    </w:p>
    <w:p w14:paraId="77CBBE40" w14:textId="33A5F0E0" w:rsidR="00315BD1" w:rsidRDefault="00315BD1" w:rsidP="009A159D">
      <w:pPr>
        <w:pStyle w:val="Instructions"/>
        <w:pBdr>
          <w:top w:val="none" w:sz="0" w:space="0" w:color="auto"/>
        </w:pBdr>
        <w:rPr>
          <w:b w:val="0"/>
          <w:color w:val="0070C0"/>
          <w:sz w:val="20"/>
        </w:rPr>
      </w:pPr>
    </w:p>
    <w:p w14:paraId="00167D79" w14:textId="303F1264" w:rsidR="00315BD1" w:rsidRPr="00315BD1" w:rsidRDefault="00315BD1" w:rsidP="009A159D">
      <w:pPr>
        <w:pStyle w:val="Instructions"/>
        <w:pBdr>
          <w:top w:val="none" w:sz="0" w:space="0" w:color="auto"/>
        </w:pBdr>
        <w:rPr>
          <w:b w:val="0"/>
          <w:color w:val="0070C0"/>
          <w:sz w:val="20"/>
        </w:rPr>
      </w:pPr>
      <w:r>
        <w:rPr>
          <w:b w:val="0"/>
          <w:noProof/>
          <w:color w:val="0070C0"/>
          <w:sz w:val="20"/>
        </w:rPr>
        <w:drawing>
          <wp:inline distT="0" distB="0" distL="0" distR="0" wp14:anchorId="7EB144D1" wp14:editId="766B3A5F">
            <wp:extent cx="6172200" cy="26714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4-10 at 9.39.09 AM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4B89" w14:textId="516BC858" w:rsidR="009A159D" w:rsidRDefault="009A159D" w:rsidP="009A159D">
      <w:pPr>
        <w:pStyle w:val="Instructions"/>
        <w:pBdr>
          <w:top w:val="none" w:sz="0" w:space="0" w:color="auto"/>
        </w:pBdr>
        <w:rPr>
          <w:color w:val="1D6476" w:themeColor="accent1" w:themeShade="80"/>
          <w:sz w:val="20"/>
        </w:rPr>
      </w:pPr>
    </w:p>
    <w:p w14:paraId="249DFC81" w14:textId="65F9E2B4" w:rsidR="000429D6" w:rsidRPr="000429D6" w:rsidRDefault="000429D6" w:rsidP="009A159D">
      <w:pPr>
        <w:pStyle w:val="Instructions"/>
        <w:pBdr>
          <w:top w:val="none" w:sz="0" w:space="0" w:color="auto"/>
        </w:pBdr>
        <w:rPr>
          <w:b w:val="0"/>
          <w:sz w:val="20"/>
        </w:rPr>
      </w:pPr>
      <w:r w:rsidRPr="000429D6">
        <w:rPr>
          <w:b w:val="0"/>
          <w:sz w:val="20"/>
        </w:rPr>
        <w:t>You can list all the project files by issuing the following commands:</w:t>
      </w:r>
    </w:p>
    <w:p w14:paraId="4F9BEDC1" w14:textId="2E4B94F3" w:rsidR="000429D6" w:rsidRPr="000429D6" w:rsidRDefault="00157294" w:rsidP="009A159D">
      <w:pPr>
        <w:pStyle w:val="Instructions"/>
        <w:pBdr>
          <w:top w:val="none" w:sz="0" w:space="0" w:color="auto"/>
        </w:pBdr>
        <w:rPr>
          <w:b w:val="0"/>
          <w:color w:val="0070C0"/>
          <w:sz w:val="20"/>
          <w:lang w:val="pt-BR"/>
        </w:rPr>
      </w:pPr>
      <w:r w:rsidRPr="000429D6">
        <w:rPr>
          <w:b w:val="0"/>
          <w:color w:val="0070C0"/>
          <w:sz w:val="20"/>
          <w:lang w:val="pt-BR"/>
        </w:rPr>
        <w:t>$</w:t>
      </w:r>
      <w:proofErr w:type="spellStart"/>
      <w:r w:rsidRPr="000429D6">
        <w:rPr>
          <w:b w:val="0"/>
          <w:color w:val="0070C0"/>
          <w:sz w:val="20"/>
          <w:lang w:val="pt-BR"/>
        </w:rPr>
        <w:t>cd</w:t>
      </w:r>
      <w:proofErr w:type="spellEnd"/>
      <w:r w:rsidRPr="000429D6">
        <w:rPr>
          <w:b w:val="0"/>
          <w:color w:val="0070C0"/>
          <w:sz w:val="20"/>
          <w:lang w:val="pt-BR"/>
        </w:rPr>
        <w:t xml:space="preserve"> </w:t>
      </w:r>
      <w:r w:rsidR="001F57F6" w:rsidRPr="000429D6">
        <w:rPr>
          <w:b w:val="0"/>
          <w:color w:val="0070C0"/>
          <w:sz w:val="20"/>
          <w:lang w:val="pt-BR"/>
        </w:rPr>
        <w:t>plano-k8s</w:t>
      </w:r>
    </w:p>
    <w:p w14:paraId="46248228" w14:textId="2F223116" w:rsidR="001F57F6" w:rsidRPr="000429D6" w:rsidRDefault="001F57F6" w:rsidP="009A159D">
      <w:pPr>
        <w:pStyle w:val="Instructions"/>
        <w:pBdr>
          <w:top w:val="none" w:sz="0" w:space="0" w:color="auto"/>
        </w:pBdr>
        <w:rPr>
          <w:b w:val="0"/>
          <w:color w:val="0070C0"/>
          <w:sz w:val="20"/>
          <w:lang w:val="pt-BR"/>
        </w:rPr>
      </w:pPr>
      <w:r w:rsidRPr="000429D6">
        <w:rPr>
          <w:b w:val="0"/>
          <w:color w:val="0070C0"/>
          <w:sz w:val="20"/>
          <w:lang w:val="pt-BR"/>
        </w:rPr>
        <w:t>$</w:t>
      </w:r>
      <w:proofErr w:type="spellStart"/>
      <w:r w:rsidRPr="000429D6">
        <w:rPr>
          <w:b w:val="0"/>
          <w:color w:val="0070C0"/>
          <w:sz w:val="20"/>
          <w:lang w:val="pt-BR"/>
        </w:rPr>
        <w:t>ls</w:t>
      </w:r>
      <w:proofErr w:type="spellEnd"/>
      <w:r w:rsidRPr="000429D6">
        <w:rPr>
          <w:b w:val="0"/>
          <w:color w:val="0070C0"/>
          <w:sz w:val="20"/>
          <w:lang w:val="pt-BR"/>
        </w:rPr>
        <w:t xml:space="preserve"> -</w:t>
      </w:r>
      <w:proofErr w:type="spellStart"/>
      <w:r w:rsidRPr="000429D6">
        <w:rPr>
          <w:b w:val="0"/>
          <w:color w:val="0070C0"/>
          <w:sz w:val="20"/>
          <w:lang w:val="pt-BR"/>
        </w:rPr>
        <w:t>las</w:t>
      </w:r>
      <w:proofErr w:type="spellEnd"/>
    </w:p>
    <w:p w14:paraId="4DC1EDA9" w14:textId="77777777" w:rsidR="001F57F6" w:rsidRPr="000429D6" w:rsidRDefault="001F57F6" w:rsidP="009A159D">
      <w:pPr>
        <w:pStyle w:val="Instructions"/>
        <w:pBdr>
          <w:top w:val="none" w:sz="0" w:space="0" w:color="auto"/>
        </w:pBdr>
        <w:rPr>
          <w:b w:val="0"/>
          <w:color w:val="0070C0"/>
          <w:sz w:val="20"/>
          <w:lang w:val="pt-BR"/>
        </w:rPr>
      </w:pPr>
    </w:p>
    <w:p w14:paraId="1521A604" w14:textId="1EAAC3C6" w:rsidR="009A159D" w:rsidRDefault="001F57F6">
      <w:pPr>
        <w:rPr>
          <w:color w:val="20343A" w:themeColor="text1"/>
          <w:szCs w:val="20"/>
        </w:rPr>
      </w:pPr>
      <w:r>
        <w:rPr>
          <w:noProof/>
          <w:color w:val="20343A" w:themeColor="text1"/>
          <w:szCs w:val="20"/>
        </w:rPr>
        <w:lastRenderedPageBreak/>
        <w:drawing>
          <wp:inline distT="0" distB="0" distL="0" distR="0" wp14:anchorId="0F0DB493" wp14:editId="1FBE86BC">
            <wp:extent cx="6172200" cy="33661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4-10 at 9.41.27 A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E61B" w14:textId="77777777" w:rsidR="006A684B" w:rsidRDefault="006A684B" w:rsidP="001F57F6">
      <w:pPr>
        <w:pStyle w:val="Instructions"/>
        <w:pBdr>
          <w:top w:val="none" w:sz="0" w:space="0" w:color="auto"/>
        </w:pBdr>
        <w:rPr>
          <w:color w:val="1D6476" w:themeColor="accent1" w:themeShade="80"/>
          <w:sz w:val="20"/>
        </w:rPr>
      </w:pPr>
    </w:p>
    <w:p w14:paraId="667427A6" w14:textId="62A651C6" w:rsidR="001F57F6" w:rsidRDefault="001F57F6" w:rsidP="001F57F6">
      <w:pPr>
        <w:pStyle w:val="Instructions"/>
        <w:pBdr>
          <w:top w:val="none" w:sz="0" w:space="0" w:color="auto"/>
        </w:pBdr>
        <w:rPr>
          <w:b w:val="0"/>
          <w:sz w:val="20"/>
        </w:rPr>
      </w:pPr>
      <w:r>
        <w:rPr>
          <w:color w:val="1D6476" w:themeColor="accent1" w:themeShade="80"/>
          <w:sz w:val="20"/>
        </w:rPr>
        <w:t xml:space="preserve">Add your </w:t>
      </w:r>
      <w:r w:rsidR="00080528">
        <w:rPr>
          <w:color w:val="1D6476" w:themeColor="accent1" w:themeShade="80"/>
          <w:sz w:val="20"/>
        </w:rPr>
        <w:t>API</w:t>
      </w:r>
      <w:r>
        <w:rPr>
          <w:color w:val="1D6476" w:themeColor="accent1" w:themeShade="80"/>
          <w:sz w:val="20"/>
        </w:rPr>
        <w:t xml:space="preserve"> Gateway License</w:t>
      </w:r>
      <w:r w:rsidRPr="00D41080">
        <w:rPr>
          <w:b w:val="0"/>
          <w:color w:val="1D6476" w:themeColor="accent1" w:themeShade="80"/>
          <w:sz w:val="20"/>
        </w:rPr>
        <w:t xml:space="preserve"> </w:t>
      </w:r>
    </w:p>
    <w:p w14:paraId="3F0AE354" w14:textId="79D0DDCD" w:rsidR="003E2FDF" w:rsidRPr="003E2FDF" w:rsidRDefault="003E2FDF" w:rsidP="003E2FDF">
      <w:pPr>
        <w:rPr>
          <w:rFonts w:asciiTheme="minorHAnsi" w:hAnsiTheme="minorHAnsi" w:cstheme="minorHAnsi"/>
          <w:sz w:val="20"/>
          <w:szCs w:val="20"/>
        </w:rPr>
      </w:pPr>
      <w:r w:rsidRPr="003E2FDF">
        <w:rPr>
          <w:rFonts w:asciiTheme="minorHAnsi" w:hAnsiTheme="minorHAnsi" w:cstheme="minorHAnsi"/>
          <w:sz w:val="20"/>
          <w:szCs w:val="20"/>
        </w:rPr>
        <w:t>In file container-gateway-</w:t>
      </w:r>
      <w:proofErr w:type="spellStart"/>
      <w:r w:rsidRPr="003E2FDF">
        <w:rPr>
          <w:rFonts w:asciiTheme="minorHAnsi" w:hAnsiTheme="minorHAnsi" w:cstheme="minorHAnsi"/>
          <w:sz w:val="20"/>
          <w:szCs w:val="20"/>
        </w:rPr>
        <w:t>config.yml</w:t>
      </w:r>
      <w:proofErr w:type="spellEnd"/>
      <w:r w:rsidRPr="003E2FDF">
        <w:rPr>
          <w:rFonts w:asciiTheme="minorHAnsi" w:hAnsiTheme="minorHAnsi" w:cstheme="minorHAnsi"/>
          <w:sz w:val="20"/>
          <w:szCs w:val="20"/>
        </w:rPr>
        <w:t xml:space="preserve"> make sure you enter your APIM License. Request a</w:t>
      </w:r>
      <w:r w:rsidR="00356F23">
        <w:rPr>
          <w:rFonts w:asciiTheme="minorHAnsi" w:hAnsiTheme="minorHAnsi" w:cstheme="minorHAnsi"/>
          <w:sz w:val="20"/>
          <w:szCs w:val="20"/>
        </w:rPr>
        <w:t xml:space="preserve">n </w:t>
      </w:r>
      <w:r w:rsidR="00080528">
        <w:rPr>
          <w:rFonts w:asciiTheme="minorHAnsi" w:hAnsiTheme="minorHAnsi" w:cstheme="minorHAnsi"/>
          <w:sz w:val="20"/>
          <w:szCs w:val="20"/>
        </w:rPr>
        <w:t>API</w:t>
      </w:r>
      <w:r w:rsidRPr="003E2FDF">
        <w:rPr>
          <w:rFonts w:asciiTheme="minorHAnsi" w:hAnsiTheme="minorHAnsi" w:cstheme="minorHAnsi"/>
          <w:sz w:val="20"/>
          <w:szCs w:val="20"/>
        </w:rPr>
        <w:t xml:space="preserve"> </w:t>
      </w:r>
      <w:r w:rsidR="00356F23">
        <w:rPr>
          <w:rFonts w:asciiTheme="minorHAnsi" w:hAnsiTheme="minorHAnsi" w:cstheme="minorHAnsi"/>
          <w:sz w:val="20"/>
          <w:szCs w:val="20"/>
        </w:rPr>
        <w:t xml:space="preserve">Gateway </w:t>
      </w:r>
      <w:r w:rsidRPr="003E2FDF">
        <w:rPr>
          <w:rFonts w:asciiTheme="minorHAnsi" w:hAnsiTheme="minorHAnsi" w:cstheme="minorHAnsi"/>
          <w:sz w:val="20"/>
          <w:szCs w:val="20"/>
        </w:rPr>
        <w:t>license to our support team.</w:t>
      </w:r>
      <w:r w:rsidR="00356F23">
        <w:rPr>
          <w:rFonts w:asciiTheme="minorHAnsi" w:hAnsiTheme="minorHAnsi" w:cstheme="minorHAnsi"/>
          <w:sz w:val="20"/>
          <w:szCs w:val="20"/>
        </w:rPr>
        <w:t xml:space="preserve"> </w:t>
      </w:r>
      <w:r w:rsidRPr="003E2FDF">
        <w:rPr>
          <w:rFonts w:asciiTheme="minorHAnsi" w:hAnsiTheme="minorHAnsi" w:cstheme="minorHAnsi"/>
          <w:sz w:val="20"/>
          <w:szCs w:val="20"/>
        </w:rPr>
        <w:t xml:space="preserve">If working from the zip file you can skip this section.  If you are working from freshly downloaded </w:t>
      </w:r>
      <w:r>
        <w:rPr>
          <w:rFonts w:asciiTheme="minorHAnsi" w:hAnsiTheme="minorHAnsi" w:cstheme="minorHAnsi"/>
          <w:sz w:val="20"/>
          <w:szCs w:val="20"/>
        </w:rPr>
        <w:t xml:space="preserve">YAML </w:t>
      </w:r>
      <w:proofErr w:type="gramStart"/>
      <w:r w:rsidRPr="003E2FDF">
        <w:rPr>
          <w:rFonts w:asciiTheme="minorHAnsi" w:hAnsiTheme="minorHAnsi" w:cstheme="minorHAnsi"/>
          <w:sz w:val="20"/>
          <w:szCs w:val="20"/>
        </w:rPr>
        <w:t>files</w:t>
      </w:r>
      <w:proofErr w:type="gramEnd"/>
      <w:r w:rsidRPr="003E2FDF">
        <w:rPr>
          <w:rFonts w:asciiTheme="minorHAnsi" w:hAnsiTheme="minorHAnsi" w:cstheme="minorHAnsi"/>
          <w:sz w:val="20"/>
          <w:szCs w:val="20"/>
        </w:rPr>
        <w:t xml:space="preserve"> then you will need to prepare you</w:t>
      </w:r>
      <w:r>
        <w:rPr>
          <w:rFonts w:asciiTheme="minorHAnsi" w:hAnsiTheme="minorHAnsi" w:cstheme="minorHAnsi"/>
          <w:sz w:val="20"/>
          <w:szCs w:val="20"/>
        </w:rPr>
        <w:t>r</w:t>
      </w:r>
      <w:r w:rsidRPr="003E2FDF">
        <w:rPr>
          <w:rFonts w:asciiTheme="minorHAnsi" w:hAnsiTheme="minorHAnsi" w:cstheme="minorHAnsi"/>
          <w:sz w:val="20"/>
          <w:szCs w:val="20"/>
        </w:rPr>
        <w:t xml:space="preserve"> license files.  Please note you will need to take your license file from plain XML format first and then </w:t>
      </w:r>
      <w:proofErr w:type="spellStart"/>
      <w:r w:rsidRPr="003E2FDF">
        <w:rPr>
          <w:rFonts w:asciiTheme="minorHAnsi" w:hAnsiTheme="minorHAnsi" w:cstheme="minorHAnsi"/>
          <w:sz w:val="20"/>
          <w:szCs w:val="20"/>
        </w:rPr>
        <w:t>gzip</w:t>
      </w:r>
      <w:proofErr w:type="spellEnd"/>
      <w:r w:rsidRPr="003E2FDF">
        <w:rPr>
          <w:rFonts w:asciiTheme="minorHAnsi" w:hAnsiTheme="minorHAnsi" w:cstheme="minorHAnsi"/>
          <w:sz w:val="20"/>
          <w:szCs w:val="20"/>
        </w:rPr>
        <w:t xml:space="preserve"> it:      </w:t>
      </w:r>
    </w:p>
    <w:p w14:paraId="1FBFE3D6" w14:textId="77777777" w:rsidR="003E2FDF" w:rsidRPr="003E2FDF" w:rsidRDefault="003E2FDF" w:rsidP="00723D5B">
      <w:pPr>
        <w:spacing w:before="100" w:beforeAutospacing="1" w:after="100" w:afterAutospacing="1"/>
        <w:rPr>
          <w:rFonts w:asciiTheme="minorHAnsi" w:hAnsiTheme="minorHAnsi" w:cstheme="minorHAnsi"/>
          <w:color w:val="0070C0"/>
          <w:sz w:val="20"/>
          <w:szCs w:val="20"/>
        </w:rPr>
      </w:pPr>
      <w:r w:rsidRPr="003E2FDF">
        <w:rPr>
          <w:rFonts w:asciiTheme="minorHAnsi" w:hAnsiTheme="minorHAnsi" w:cstheme="minorHAnsi"/>
          <w:color w:val="0070C0"/>
          <w:sz w:val="20"/>
          <w:szCs w:val="20"/>
        </w:rPr>
        <w:t xml:space="preserve">$ </w:t>
      </w:r>
      <w:proofErr w:type="spellStart"/>
      <w:r w:rsidRPr="003E2FDF">
        <w:rPr>
          <w:rFonts w:asciiTheme="minorHAnsi" w:hAnsiTheme="minorHAnsi" w:cstheme="minorHAnsi"/>
          <w:color w:val="0070C0"/>
          <w:sz w:val="20"/>
          <w:szCs w:val="20"/>
        </w:rPr>
        <w:t>gzip</w:t>
      </w:r>
      <w:proofErr w:type="spellEnd"/>
      <w:r w:rsidRPr="003E2FDF">
        <w:rPr>
          <w:rFonts w:asciiTheme="minorHAnsi" w:hAnsiTheme="minorHAnsi" w:cstheme="minorHAnsi"/>
          <w:color w:val="0070C0"/>
          <w:sz w:val="20"/>
          <w:szCs w:val="20"/>
        </w:rPr>
        <w:t xml:space="preserve"> license.xml</w:t>
      </w:r>
    </w:p>
    <w:p w14:paraId="1F9445D0" w14:textId="77777777" w:rsidR="003E2FDF" w:rsidRPr="003E2FDF" w:rsidRDefault="003E2FDF" w:rsidP="003E2FDF">
      <w:pPr>
        <w:rPr>
          <w:rFonts w:asciiTheme="minorHAnsi" w:hAnsiTheme="minorHAnsi" w:cstheme="minorHAnsi"/>
          <w:sz w:val="20"/>
          <w:szCs w:val="20"/>
        </w:rPr>
      </w:pPr>
      <w:r w:rsidRPr="003E2FDF">
        <w:rPr>
          <w:rFonts w:asciiTheme="minorHAnsi" w:hAnsiTheme="minorHAnsi" w:cstheme="minorHAnsi"/>
          <w:sz w:val="20"/>
          <w:szCs w:val="20"/>
        </w:rPr>
        <w:t xml:space="preserve">Then take this </w:t>
      </w:r>
      <w:proofErr w:type="spellStart"/>
      <w:r w:rsidRPr="003E2FDF">
        <w:rPr>
          <w:rFonts w:asciiTheme="minorHAnsi" w:hAnsiTheme="minorHAnsi" w:cstheme="minorHAnsi"/>
          <w:sz w:val="20"/>
          <w:szCs w:val="20"/>
        </w:rPr>
        <w:t>gz</w:t>
      </w:r>
      <w:proofErr w:type="spellEnd"/>
      <w:r w:rsidRPr="003E2FDF">
        <w:rPr>
          <w:rFonts w:asciiTheme="minorHAnsi" w:hAnsiTheme="minorHAnsi" w:cstheme="minorHAnsi"/>
          <w:sz w:val="20"/>
          <w:szCs w:val="20"/>
        </w:rPr>
        <w:t xml:space="preserve"> file and base64 encode it all onto one line of text:</w:t>
      </w:r>
    </w:p>
    <w:p w14:paraId="1646F177" w14:textId="77777777" w:rsidR="003E2FDF" w:rsidRPr="003E2FDF" w:rsidRDefault="003E2FDF" w:rsidP="00723D5B">
      <w:pPr>
        <w:spacing w:before="100" w:beforeAutospacing="1" w:after="100" w:afterAutospacing="1"/>
        <w:rPr>
          <w:rFonts w:asciiTheme="minorHAnsi" w:hAnsiTheme="minorHAnsi" w:cstheme="minorHAnsi"/>
          <w:color w:val="0070C0"/>
          <w:sz w:val="20"/>
          <w:szCs w:val="20"/>
        </w:rPr>
      </w:pPr>
      <w:r w:rsidRPr="003E2FDF">
        <w:rPr>
          <w:rFonts w:asciiTheme="minorHAnsi" w:hAnsiTheme="minorHAnsi" w:cstheme="minorHAnsi"/>
          <w:color w:val="0070C0"/>
          <w:sz w:val="20"/>
          <w:szCs w:val="20"/>
        </w:rPr>
        <w:t xml:space="preserve">$ </w:t>
      </w:r>
      <w:proofErr w:type="spellStart"/>
      <w:r w:rsidRPr="003E2FDF">
        <w:rPr>
          <w:rFonts w:asciiTheme="minorHAnsi" w:hAnsiTheme="minorHAnsi" w:cstheme="minorHAnsi"/>
          <w:color w:val="0070C0"/>
          <w:sz w:val="20"/>
          <w:szCs w:val="20"/>
        </w:rPr>
        <w:t>openssl</w:t>
      </w:r>
      <w:proofErr w:type="spellEnd"/>
      <w:r w:rsidRPr="003E2FDF">
        <w:rPr>
          <w:rFonts w:asciiTheme="minorHAnsi" w:hAnsiTheme="minorHAnsi" w:cstheme="minorHAnsi"/>
          <w:color w:val="0070C0"/>
          <w:sz w:val="20"/>
          <w:szCs w:val="20"/>
        </w:rPr>
        <w:t xml:space="preserve"> base64 -e -A -in license.xml.gz -out </w:t>
      </w:r>
      <w:proofErr w:type="gramStart"/>
      <w:r w:rsidRPr="003E2FDF">
        <w:rPr>
          <w:rFonts w:asciiTheme="minorHAnsi" w:hAnsiTheme="minorHAnsi" w:cstheme="minorHAnsi"/>
          <w:color w:val="0070C0"/>
          <w:sz w:val="20"/>
          <w:szCs w:val="20"/>
        </w:rPr>
        <w:t>license.xml.gz.base</w:t>
      </w:r>
      <w:proofErr w:type="gramEnd"/>
      <w:r w:rsidRPr="003E2FDF">
        <w:rPr>
          <w:rFonts w:asciiTheme="minorHAnsi" w:hAnsiTheme="minorHAnsi" w:cstheme="minorHAnsi"/>
          <w:color w:val="0070C0"/>
          <w:sz w:val="20"/>
          <w:szCs w:val="20"/>
        </w:rPr>
        <w:t>64</w:t>
      </w:r>
    </w:p>
    <w:p w14:paraId="3AAA1ED9" w14:textId="0BE2D307" w:rsidR="003E2FDF" w:rsidRPr="003E2FDF" w:rsidRDefault="003E2FDF" w:rsidP="003E2FDF">
      <w:pPr>
        <w:rPr>
          <w:rFonts w:asciiTheme="minorHAnsi" w:hAnsiTheme="minorHAnsi" w:cstheme="minorHAnsi"/>
          <w:sz w:val="20"/>
          <w:szCs w:val="20"/>
        </w:rPr>
      </w:pPr>
      <w:r w:rsidRPr="003E2FDF">
        <w:rPr>
          <w:rFonts w:asciiTheme="minorHAnsi" w:hAnsiTheme="minorHAnsi" w:cstheme="minorHAnsi"/>
          <w:sz w:val="20"/>
          <w:szCs w:val="20"/>
        </w:rPr>
        <w:t>Open this new file (</w:t>
      </w:r>
      <w:proofErr w:type="gramStart"/>
      <w:r w:rsidRPr="001F55A2">
        <w:rPr>
          <w:rFonts w:asciiTheme="minorHAnsi" w:hAnsiTheme="minorHAnsi" w:cstheme="minorHAnsi"/>
          <w:color w:val="0070C0"/>
          <w:sz w:val="20"/>
          <w:szCs w:val="20"/>
        </w:rPr>
        <w:t>license.xml.gz.base</w:t>
      </w:r>
      <w:proofErr w:type="gramEnd"/>
      <w:r w:rsidRPr="001F55A2">
        <w:rPr>
          <w:rFonts w:asciiTheme="minorHAnsi" w:hAnsiTheme="minorHAnsi" w:cstheme="minorHAnsi"/>
          <w:color w:val="0070C0"/>
          <w:sz w:val="20"/>
          <w:szCs w:val="20"/>
        </w:rPr>
        <w:t>64</w:t>
      </w:r>
      <w:r w:rsidRPr="003E2FDF">
        <w:rPr>
          <w:rFonts w:asciiTheme="minorHAnsi" w:hAnsiTheme="minorHAnsi" w:cstheme="minorHAnsi"/>
          <w:sz w:val="20"/>
          <w:szCs w:val="20"/>
        </w:rPr>
        <w:t xml:space="preserve">) in a text editor and carefully paste it into the </w:t>
      </w:r>
      <w:r w:rsidRPr="003E2FDF">
        <w:rPr>
          <w:rFonts w:asciiTheme="minorHAnsi" w:hAnsiTheme="minorHAnsi" w:cstheme="minorHAnsi"/>
          <w:color w:val="0070C0"/>
          <w:sz w:val="20"/>
          <w:szCs w:val="20"/>
        </w:rPr>
        <w:t>container-gateway-</w:t>
      </w:r>
      <w:proofErr w:type="spellStart"/>
      <w:r w:rsidRPr="003E2FDF">
        <w:rPr>
          <w:rFonts w:asciiTheme="minorHAnsi" w:hAnsiTheme="minorHAnsi" w:cstheme="minorHAnsi"/>
          <w:color w:val="0070C0"/>
          <w:sz w:val="20"/>
          <w:szCs w:val="20"/>
        </w:rPr>
        <w:t>config.yml</w:t>
      </w:r>
      <w:proofErr w:type="spellEnd"/>
      <w:r w:rsidRPr="003E2FDF">
        <w:rPr>
          <w:rFonts w:asciiTheme="minorHAnsi" w:hAnsiTheme="minorHAnsi" w:cstheme="minorHAnsi"/>
          <w:color w:val="0070C0"/>
          <w:sz w:val="20"/>
          <w:szCs w:val="20"/>
        </w:rPr>
        <w:t xml:space="preserve"> </w:t>
      </w:r>
      <w:r w:rsidRPr="003E2FDF">
        <w:rPr>
          <w:rFonts w:asciiTheme="minorHAnsi" w:hAnsiTheme="minorHAnsi" w:cstheme="minorHAnsi"/>
          <w:sz w:val="20"/>
          <w:szCs w:val="20"/>
        </w:rPr>
        <w:t>into the "</w:t>
      </w:r>
      <w:proofErr w:type="spellStart"/>
      <w:r w:rsidRPr="003E2FDF">
        <w:rPr>
          <w:rFonts w:asciiTheme="minorHAnsi" w:hAnsiTheme="minorHAnsi" w:cstheme="minorHAnsi"/>
          <w:color w:val="0070C0"/>
          <w:sz w:val="20"/>
          <w:szCs w:val="20"/>
        </w:rPr>
        <w:t>ssg.license</w:t>
      </w:r>
      <w:proofErr w:type="spellEnd"/>
      <w:r w:rsidRPr="003E2FDF">
        <w:rPr>
          <w:rFonts w:asciiTheme="minorHAnsi" w:hAnsiTheme="minorHAnsi" w:cstheme="minorHAnsi"/>
          <w:sz w:val="20"/>
          <w:szCs w:val="20"/>
        </w:rPr>
        <w:t xml:space="preserve">" field inside of a pair of double-quotes.  If you use a text editor that shows line numbers then please verify that the </w:t>
      </w:r>
      <w:proofErr w:type="spellStart"/>
      <w:proofErr w:type="gramStart"/>
      <w:r w:rsidRPr="003E2FDF">
        <w:rPr>
          <w:rFonts w:asciiTheme="minorHAnsi" w:hAnsiTheme="minorHAnsi" w:cstheme="minorHAnsi"/>
          <w:sz w:val="20"/>
          <w:szCs w:val="20"/>
        </w:rPr>
        <w:t>ssg.license</w:t>
      </w:r>
      <w:proofErr w:type="spellEnd"/>
      <w:proofErr w:type="gramEnd"/>
      <w:r w:rsidRPr="003E2FDF">
        <w:rPr>
          <w:rFonts w:asciiTheme="minorHAnsi" w:hAnsiTheme="minorHAnsi" w:cstheme="minorHAnsi"/>
          <w:sz w:val="20"/>
          <w:szCs w:val="20"/>
        </w:rPr>
        <w:t xml:space="preserve"> is all on </w:t>
      </w:r>
      <w:r w:rsidR="00E02FD3">
        <w:rPr>
          <w:rFonts w:asciiTheme="minorHAnsi" w:hAnsiTheme="minorHAnsi" w:cstheme="minorHAnsi"/>
          <w:sz w:val="20"/>
          <w:szCs w:val="20"/>
        </w:rPr>
        <w:t>*</w:t>
      </w:r>
      <w:r w:rsidRPr="003E2FDF">
        <w:rPr>
          <w:rFonts w:asciiTheme="minorHAnsi" w:hAnsiTheme="minorHAnsi" w:cstheme="minorHAnsi"/>
          <w:sz w:val="20"/>
          <w:szCs w:val="20"/>
        </w:rPr>
        <w:t>one</w:t>
      </w:r>
      <w:r w:rsidR="00E02FD3">
        <w:rPr>
          <w:rFonts w:asciiTheme="minorHAnsi" w:hAnsiTheme="minorHAnsi" w:cstheme="minorHAnsi"/>
          <w:sz w:val="20"/>
          <w:szCs w:val="20"/>
        </w:rPr>
        <w:t>*</w:t>
      </w:r>
      <w:r w:rsidRPr="003E2FDF">
        <w:rPr>
          <w:rFonts w:asciiTheme="minorHAnsi" w:hAnsiTheme="minorHAnsi" w:cstheme="minorHAnsi"/>
          <w:sz w:val="20"/>
          <w:szCs w:val="20"/>
        </w:rPr>
        <w:t xml:space="preserve"> line.</w:t>
      </w:r>
    </w:p>
    <w:p w14:paraId="60EAD39A" w14:textId="77777777" w:rsidR="00AD1EF3" w:rsidRPr="003E2FDF" w:rsidRDefault="00AD1EF3" w:rsidP="001F57F6">
      <w:pPr>
        <w:pStyle w:val="Instructions"/>
        <w:pBdr>
          <w:top w:val="none" w:sz="0" w:space="0" w:color="auto"/>
        </w:pBdr>
        <w:rPr>
          <w:rFonts w:asciiTheme="minorHAnsi" w:hAnsiTheme="minorHAnsi" w:cstheme="minorHAnsi"/>
          <w:b w:val="0"/>
          <w:sz w:val="20"/>
        </w:rPr>
      </w:pPr>
    </w:p>
    <w:p w14:paraId="18253522" w14:textId="4915F3E3" w:rsidR="001F57F6" w:rsidRDefault="00AD1EF3">
      <w:pPr>
        <w:rPr>
          <w:color w:val="20343A" w:themeColor="text1"/>
          <w:szCs w:val="20"/>
        </w:rPr>
      </w:pPr>
      <w:r>
        <w:rPr>
          <w:noProof/>
          <w:color w:val="20343A" w:themeColor="text1"/>
          <w:szCs w:val="20"/>
        </w:rPr>
        <w:lastRenderedPageBreak/>
        <w:drawing>
          <wp:inline distT="0" distB="0" distL="0" distR="0" wp14:anchorId="30DB4C4F" wp14:editId="32BE497C">
            <wp:extent cx="6172200" cy="33337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4-10 at 10.16.12 AM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8754" w14:textId="77777777" w:rsidR="000B0CC0" w:rsidRDefault="000B0CC0">
      <w:pPr>
        <w:rPr>
          <w:rFonts w:asciiTheme="minorHAnsi" w:hAnsiTheme="minorHAnsi" w:cstheme="minorHAnsi"/>
          <w:color w:val="20343A" w:themeColor="text1"/>
          <w:sz w:val="20"/>
          <w:szCs w:val="20"/>
        </w:rPr>
      </w:pPr>
    </w:p>
    <w:p w14:paraId="123D5709" w14:textId="4530CF11" w:rsidR="00AD1EF3" w:rsidRPr="000B0CC0" w:rsidRDefault="00AD1EF3">
      <w:pPr>
        <w:rPr>
          <w:rFonts w:asciiTheme="minorHAnsi" w:hAnsiTheme="minorHAnsi" w:cstheme="minorHAnsi"/>
          <w:color w:val="20343A" w:themeColor="text1"/>
          <w:sz w:val="20"/>
          <w:szCs w:val="20"/>
        </w:rPr>
      </w:pPr>
      <w:r w:rsidRPr="000B0CC0">
        <w:rPr>
          <w:rFonts w:asciiTheme="minorHAnsi" w:hAnsiTheme="minorHAnsi" w:cstheme="minorHAnsi"/>
          <w:color w:val="20343A" w:themeColor="text1"/>
          <w:sz w:val="20"/>
          <w:szCs w:val="20"/>
        </w:rPr>
        <w:t>Run deploy.sh script</w:t>
      </w:r>
    </w:p>
    <w:p w14:paraId="2F9944E7" w14:textId="25F51D26" w:rsidR="00AD1EF3" w:rsidRDefault="00AD1EF3">
      <w:pPr>
        <w:rPr>
          <w:color w:val="20343A" w:themeColor="text1"/>
          <w:sz w:val="20"/>
          <w:szCs w:val="20"/>
        </w:rPr>
      </w:pPr>
    </w:p>
    <w:p w14:paraId="476BFC5E" w14:textId="676EF8D9" w:rsidR="00AD1EF3" w:rsidRPr="00AD1EF3" w:rsidRDefault="00AD1EF3">
      <w:pPr>
        <w:rPr>
          <w:color w:val="20343A" w:themeColor="text1"/>
          <w:sz w:val="20"/>
          <w:szCs w:val="20"/>
        </w:rPr>
      </w:pPr>
      <w:r>
        <w:rPr>
          <w:noProof/>
          <w:color w:val="20343A" w:themeColor="text1"/>
          <w:sz w:val="20"/>
          <w:szCs w:val="20"/>
        </w:rPr>
        <w:drawing>
          <wp:inline distT="0" distB="0" distL="0" distR="0" wp14:anchorId="274D9013" wp14:editId="73CE9735">
            <wp:extent cx="6172200" cy="34886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04-10 at 10.19.59 AM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627C" w14:textId="5148F302" w:rsidR="00AD1EF3" w:rsidRDefault="00AD1EF3">
      <w:pPr>
        <w:rPr>
          <w:color w:val="20343A" w:themeColor="text1"/>
          <w:szCs w:val="20"/>
        </w:rPr>
      </w:pPr>
    </w:p>
    <w:p w14:paraId="42AEDA51" w14:textId="59D3212E" w:rsidR="00AD1EF3" w:rsidRPr="000B0CC0" w:rsidRDefault="00AD1EF3" w:rsidP="00AD1EF3">
      <w:pPr>
        <w:rPr>
          <w:rFonts w:asciiTheme="minorHAnsi" w:hAnsiTheme="minorHAnsi" w:cstheme="minorHAnsi"/>
          <w:color w:val="20343A" w:themeColor="text1"/>
          <w:sz w:val="20"/>
          <w:szCs w:val="20"/>
        </w:rPr>
      </w:pPr>
      <w:r w:rsidRPr="000B0CC0">
        <w:rPr>
          <w:rFonts w:asciiTheme="minorHAnsi" w:hAnsiTheme="minorHAnsi" w:cstheme="minorHAnsi"/>
          <w:color w:val="20343A" w:themeColor="text1"/>
          <w:sz w:val="20"/>
          <w:szCs w:val="20"/>
        </w:rPr>
        <w:t>Continue running</w:t>
      </w:r>
      <w:r w:rsidR="00C228ED" w:rsidRPr="000B0CC0">
        <w:rPr>
          <w:rFonts w:asciiTheme="minorHAnsi" w:hAnsiTheme="minorHAnsi" w:cstheme="minorHAnsi"/>
          <w:color w:val="20343A" w:themeColor="text1"/>
          <w:sz w:val="20"/>
          <w:szCs w:val="20"/>
        </w:rPr>
        <w:t xml:space="preserve"> “</w:t>
      </w:r>
      <w:proofErr w:type="spellStart"/>
      <w:r w:rsidR="00C228ED" w:rsidRPr="000B0CC0">
        <w:rPr>
          <w:rFonts w:asciiTheme="minorHAnsi" w:hAnsiTheme="minorHAnsi" w:cstheme="minorHAnsi"/>
          <w:color w:val="20343A" w:themeColor="text1"/>
          <w:sz w:val="20"/>
          <w:szCs w:val="20"/>
        </w:rPr>
        <w:t>kubectl</w:t>
      </w:r>
      <w:proofErr w:type="spellEnd"/>
      <w:r w:rsidR="00C228ED" w:rsidRPr="000B0CC0">
        <w:rPr>
          <w:rFonts w:asciiTheme="minorHAnsi" w:hAnsiTheme="minorHAnsi" w:cstheme="minorHAnsi"/>
          <w:color w:val="20343A" w:themeColor="text1"/>
          <w:sz w:val="20"/>
          <w:szCs w:val="20"/>
        </w:rPr>
        <w:t xml:space="preserve"> get pods” to make </w:t>
      </w:r>
      <w:r w:rsidR="0036143C">
        <w:rPr>
          <w:rFonts w:asciiTheme="minorHAnsi" w:hAnsiTheme="minorHAnsi" w:cstheme="minorHAnsi"/>
          <w:color w:val="20343A" w:themeColor="text1"/>
          <w:sz w:val="20"/>
          <w:szCs w:val="20"/>
        </w:rPr>
        <w:t xml:space="preserve">sure </w:t>
      </w:r>
      <w:r w:rsidR="00C228ED" w:rsidRPr="000B0CC0">
        <w:rPr>
          <w:rFonts w:asciiTheme="minorHAnsi" w:hAnsiTheme="minorHAnsi" w:cstheme="minorHAnsi"/>
          <w:color w:val="20343A" w:themeColor="text1"/>
          <w:sz w:val="20"/>
          <w:szCs w:val="20"/>
        </w:rPr>
        <w:t>the services are up and running (should show READY 1/1)</w:t>
      </w:r>
    </w:p>
    <w:p w14:paraId="68DFE0E5" w14:textId="77777777" w:rsidR="00C228ED" w:rsidRPr="000B0CC0" w:rsidRDefault="00C228ED" w:rsidP="00AD1EF3">
      <w:pPr>
        <w:rPr>
          <w:rFonts w:asciiTheme="minorHAnsi" w:hAnsiTheme="minorHAnsi" w:cstheme="minorHAnsi"/>
          <w:color w:val="20343A" w:themeColor="text1"/>
          <w:sz w:val="20"/>
          <w:szCs w:val="20"/>
        </w:rPr>
      </w:pPr>
    </w:p>
    <w:p w14:paraId="769F63E6" w14:textId="55438CC3" w:rsidR="00AD1EF3" w:rsidRDefault="00C228ED">
      <w:pPr>
        <w:rPr>
          <w:color w:val="20343A" w:themeColor="text1"/>
          <w:szCs w:val="20"/>
        </w:rPr>
      </w:pPr>
      <w:r>
        <w:rPr>
          <w:noProof/>
          <w:color w:val="20343A" w:themeColor="text1"/>
          <w:szCs w:val="20"/>
        </w:rPr>
        <w:drawing>
          <wp:inline distT="0" distB="0" distL="0" distR="0" wp14:anchorId="0C2E82D2" wp14:editId="72029982">
            <wp:extent cx="4578056" cy="77902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04-10 at 10.22.41 AM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1704" cy="79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0922" w14:textId="00770D3C" w:rsidR="00C228ED" w:rsidRDefault="00C228ED">
      <w:pPr>
        <w:rPr>
          <w:color w:val="20343A" w:themeColor="text1"/>
          <w:szCs w:val="20"/>
        </w:rPr>
      </w:pPr>
    </w:p>
    <w:p w14:paraId="7AF2B347" w14:textId="37019DC9" w:rsidR="00C228ED" w:rsidRDefault="00C228ED">
      <w:pPr>
        <w:rPr>
          <w:color w:val="1D6476" w:themeColor="accent1" w:themeShade="80"/>
          <w:sz w:val="20"/>
        </w:rPr>
      </w:pPr>
      <w:r>
        <w:rPr>
          <w:color w:val="1D6476" w:themeColor="accent1" w:themeShade="80"/>
          <w:sz w:val="20"/>
        </w:rPr>
        <w:t>Configure GCP firewall</w:t>
      </w:r>
    </w:p>
    <w:p w14:paraId="540EE65C" w14:textId="2FEFB915" w:rsidR="00C228ED" w:rsidRPr="000B0CC0" w:rsidRDefault="00C228ED">
      <w:pPr>
        <w:rPr>
          <w:rFonts w:asciiTheme="minorHAnsi" w:hAnsiTheme="minorHAnsi" w:cstheme="minorHAnsi"/>
          <w:color w:val="20343A" w:themeColor="text1"/>
          <w:sz w:val="20"/>
        </w:rPr>
      </w:pPr>
      <w:r w:rsidRPr="000B0CC0">
        <w:rPr>
          <w:rFonts w:asciiTheme="minorHAnsi" w:hAnsiTheme="minorHAnsi" w:cstheme="minorHAnsi"/>
          <w:color w:val="20343A" w:themeColor="text1"/>
          <w:sz w:val="20"/>
        </w:rPr>
        <w:t xml:space="preserve">To allow your Policy Manager client to access your </w:t>
      </w:r>
      <w:r w:rsidR="00080528">
        <w:rPr>
          <w:rFonts w:asciiTheme="minorHAnsi" w:hAnsiTheme="minorHAnsi" w:cstheme="minorHAnsi"/>
          <w:color w:val="20343A" w:themeColor="text1"/>
          <w:sz w:val="20"/>
        </w:rPr>
        <w:t>API</w:t>
      </w:r>
      <w:r w:rsidRPr="000B0CC0">
        <w:rPr>
          <w:rFonts w:asciiTheme="minorHAnsi" w:hAnsiTheme="minorHAnsi" w:cstheme="minorHAnsi"/>
          <w:color w:val="20343A" w:themeColor="text1"/>
          <w:sz w:val="20"/>
        </w:rPr>
        <w:t xml:space="preserve"> Gateways and LAC application</w:t>
      </w:r>
      <w:r w:rsidR="00072F8F">
        <w:rPr>
          <w:rFonts w:asciiTheme="minorHAnsi" w:hAnsiTheme="minorHAnsi" w:cstheme="minorHAnsi"/>
          <w:color w:val="20343A" w:themeColor="text1"/>
          <w:sz w:val="20"/>
        </w:rPr>
        <w:t>s</w:t>
      </w:r>
      <w:r w:rsidRPr="000B0CC0">
        <w:rPr>
          <w:rFonts w:asciiTheme="minorHAnsi" w:hAnsiTheme="minorHAnsi" w:cstheme="minorHAnsi"/>
          <w:color w:val="20343A" w:themeColor="text1"/>
          <w:sz w:val="20"/>
        </w:rPr>
        <w:t xml:space="preserve"> you need to configure your GCP firewall to allow ingress access f</w:t>
      </w:r>
      <w:r w:rsidR="0058591F">
        <w:rPr>
          <w:rFonts w:asciiTheme="minorHAnsi" w:hAnsiTheme="minorHAnsi" w:cstheme="minorHAnsi"/>
          <w:color w:val="20343A" w:themeColor="text1"/>
          <w:sz w:val="20"/>
        </w:rPr>
        <w:t>rom</w:t>
      </w:r>
      <w:r w:rsidRPr="000B0CC0">
        <w:rPr>
          <w:rFonts w:asciiTheme="minorHAnsi" w:hAnsiTheme="minorHAnsi" w:cstheme="minorHAnsi"/>
          <w:color w:val="20343A" w:themeColor="text1"/>
          <w:sz w:val="20"/>
        </w:rPr>
        <w:t xml:space="preserve"> your desktop external IP.</w:t>
      </w:r>
    </w:p>
    <w:p w14:paraId="3EADE5F4" w14:textId="305B8634" w:rsidR="00C228ED" w:rsidRPr="000B0CC0" w:rsidRDefault="00C228ED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6CECE203" w14:textId="73A467A3" w:rsidR="00D915C3" w:rsidRPr="000B0CC0" w:rsidRDefault="00C228ED">
      <w:pPr>
        <w:rPr>
          <w:rFonts w:asciiTheme="minorHAnsi" w:hAnsiTheme="minorHAnsi" w:cstheme="minorHAnsi"/>
          <w:color w:val="20343A" w:themeColor="text1"/>
          <w:sz w:val="20"/>
        </w:rPr>
      </w:pPr>
      <w:r w:rsidRPr="000B0CC0">
        <w:rPr>
          <w:rFonts w:asciiTheme="minorHAnsi" w:hAnsiTheme="minorHAnsi" w:cstheme="minorHAnsi"/>
          <w:color w:val="20343A" w:themeColor="text1"/>
          <w:sz w:val="20"/>
        </w:rPr>
        <w:t xml:space="preserve">Go to </w:t>
      </w:r>
      <w:r w:rsidRPr="005D22C5">
        <w:rPr>
          <w:rFonts w:asciiTheme="minorHAnsi" w:hAnsiTheme="minorHAnsi" w:cstheme="minorHAnsi"/>
          <w:color w:val="0070C0"/>
          <w:sz w:val="20"/>
        </w:rPr>
        <w:t xml:space="preserve">Compute Engine – VM instances </w:t>
      </w:r>
      <w:r w:rsidRPr="000B0CC0">
        <w:rPr>
          <w:rFonts w:asciiTheme="minorHAnsi" w:hAnsiTheme="minorHAnsi" w:cstheme="minorHAnsi"/>
          <w:color w:val="20343A" w:themeColor="text1"/>
          <w:sz w:val="20"/>
        </w:rPr>
        <w:t xml:space="preserve">and double click on your Kubernetes cluster instance. </w:t>
      </w:r>
      <w:r w:rsidR="00D915C3" w:rsidRPr="000B0CC0">
        <w:rPr>
          <w:rFonts w:asciiTheme="minorHAnsi" w:hAnsiTheme="minorHAnsi" w:cstheme="minorHAnsi"/>
          <w:color w:val="20343A" w:themeColor="text1"/>
          <w:sz w:val="20"/>
        </w:rPr>
        <w:t>Grab your external IP</w:t>
      </w:r>
      <w:r w:rsidR="005D22C5">
        <w:rPr>
          <w:rFonts w:asciiTheme="minorHAnsi" w:hAnsiTheme="minorHAnsi" w:cstheme="minorHAnsi"/>
          <w:color w:val="20343A" w:themeColor="text1"/>
          <w:sz w:val="20"/>
        </w:rPr>
        <w:t xml:space="preserve"> and in</w:t>
      </w:r>
      <w:r w:rsidR="00F76A7C">
        <w:rPr>
          <w:rFonts w:asciiTheme="minorHAnsi" w:hAnsiTheme="minorHAnsi" w:cstheme="minorHAnsi"/>
          <w:color w:val="20343A" w:themeColor="text1"/>
          <w:sz w:val="20"/>
        </w:rPr>
        <w:t>ternal IPs</w:t>
      </w:r>
      <w:r w:rsidR="00D915C3" w:rsidRPr="000B0CC0">
        <w:rPr>
          <w:rFonts w:asciiTheme="minorHAnsi" w:hAnsiTheme="minorHAnsi" w:cstheme="minorHAnsi"/>
          <w:color w:val="20343A" w:themeColor="text1"/>
          <w:sz w:val="20"/>
        </w:rPr>
        <w:t>. You will need th</w:t>
      </w:r>
      <w:r w:rsidR="00F76A7C">
        <w:rPr>
          <w:rFonts w:asciiTheme="minorHAnsi" w:hAnsiTheme="minorHAnsi" w:cstheme="minorHAnsi"/>
          <w:color w:val="20343A" w:themeColor="text1"/>
          <w:sz w:val="20"/>
        </w:rPr>
        <w:t>e external</w:t>
      </w:r>
      <w:r w:rsidR="00D915C3" w:rsidRPr="000B0CC0">
        <w:rPr>
          <w:rFonts w:asciiTheme="minorHAnsi" w:hAnsiTheme="minorHAnsi" w:cstheme="minorHAnsi"/>
          <w:color w:val="20343A" w:themeColor="text1"/>
          <w:sz w:val="20"/>
        </w:rPr>
        <w:t xml:space="preserve"> IP to connect to </w:t>
      </w:r>
      <w:r w:rsidR="00080528">
        <w:rPr>
          <w:rFonts w:asciiTheme="minorHAnsi" w:hAnsiTheme="minorHAnsi" w:cstheme="minorHAnsi"/>
          <w:color w:val="20343A" w:themeColor="text1"/>
          <w:sz w:val="20"/>
        </w:rPr>
        <w:t>API</w:t>
      </w:r>
      <w:r w:rsidR="00D915C3" w:rsidRPr="000B0CC0">
        <w:rPr>
          <w:rFonts w:asciiTheme="minorHAnsi" w:hAnsiTheme="minorHAnsi" w:cstheme="minorHAnsi"/>
          <w:color w:val="20343A" w:themeColor="text1"/>
          <w:sz w:val="20"/>
        </w:rPr>
        <w:t xml:space="preserve"> Gateway from your Policy Manager client on port 31843. </w:t>
      </w:r>
      <w:r w:rsidR="00F76A7C">
        <w:rPr>
          <w:rFonts w:asciiTheme="minorHAnsi" w:hAnsiTheme="minorHAnsi" w:cstheme="minorHAnsi"/>
          <w:color w:val="20343A" w:themeColor="text1"/>
          <w:sz w:val="20"/>
        </w:rPr>
        <w:t>You will also need the internal IP… continue reading.</w:t>
      </w:r>
    </w:p>
    <w:p w14:paraId="69ADB008" w14:textId="77777777" w:rsidR="00A07912" w:rsidRDefault="00A07912">
      <w:pPr>
        <w:rPr>
          <w:color w:val="20343A" w:themeColor="text1"/>
          <w:sz w:val="20"/>
        </w:rPr>
      </w:pPr>
    </w:p>
    <w:p w14:paraId="3427F9E7" w14:textId="7CAAEBDB" w:rsidR="00D915C3" w:rsidRDefault="00D915C3">
      <w:pPr>
        <w:rPr>
          <w:color w:val="20343A" w:themeColor="text1"/>
          <w:sz w:val="20"/>
        </w:rPr>
      </w:pPr>
    </w:p>
    <w:p w14:paraId="442721B3" w14:textId="4F5D9BA6" w:rsidR="00D915C3" w:rsidRDefault="00A07912">
      <w:pPr>
        <w:rPr>
          <w:color w:val="20343A" w:themeColor="text1"/>
          <w:sz w:val="20"/>
        </w:rPr>
      </w:pPr>
      <w:r>
        <w:rPr>
          <w:noProof/>
          <w:color w:val="20343A" w:themeColor="text1"/>
          <w:sz w:val="20"/>
        </w:rPr>
        <w:drawing>
          <wp:inline distT="0" distB="0" distL="0" distR="0" wp14:anchorId="1B860E36" wp14:editId="3FD45214">
            <wp:extent cx="6172200" cy="15398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04-10 at 10.44.23 AM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114F" w14:textId="2389F405" w:rsidR="00A07912" w:rsidRDefault="00A07912">
      <w:pPr>
        <w:rPr>
          <w:color w:val="20343A" w:themeColor="text1"/>
          <w:sz w:val="20"/>
        </w:rPr>
      </w:pPr>
    </w:p>
    <w:p w14:paraId="57E1FC4B" w14:textId="77777777" w:rsidR="00D915C3" w:rsidRDefault="00D915C3">
      <w:pPr>
        <w:rPr>
          <w:color w:val="20343A" w:themeColor="text1"/>
          <w:sz w:val="20"/>
        </w:rPr>
      </w:pPr>
    </w:p>
    <w:p w14:paraId="34174172" w14:textId="77777777" w:rsidR="00F76A7C" w:rsidRDefault="00C228ED">
      <w:pPr>
        <w:rPr>
          <w:rFonts w:asciiTheme="minorHAnsi" w:hAnsiTheme="minorHAnsi" w:cstheme="minorHAnsi"/>
          <w:color w:val="20343A" w:themeColor="text1"/>
          <w:sz w:val="20"/>
        </w:rPr>
      </w:pPr>
      <w:r w:rsidRPr="000B0CC0">
        <w:rPr>
          <w:rFonts w:asciiTheme="minorHAnsi" w:hAnsiTheme="minorHAnsi" w:cstheme="minorHAnsi"/>
          <w:color w:val="20343A" w:themeColor="text1"/>
          <w:sz w:val="20"/>
        </w:rPr>
        <w:t xml:space="preserve">Scroll down to network interfaces and click on </w:t>
      </w:r>
      <w:r w:rsidR="00D915C3" w:rsidRPr="000B0CC0">
        <w:rPr>
          <w:rFonts w:asciiTheme="minorHAnsi" w:hAnsiTheme="minorHAnsi" w:cstheme="minorHAnsi"/>
          <w:color w:val="20343A" w:themeColor="text1"/>
          <w:sz w:val="20"/>
        </w:rPr>
        <w:t xml:space="preserve">“View details”. On the </w:t>
      </w:r>
      <w:proofErr w:type="gramStart"/>
      <w:r w:rsidR="00D915C3" w:rsidRPr="000B0CC0">
        <w:rPr>
          <w:rFonts w:asciiTheme="minorHAnsi" w:hAnsiTheme="minorHAnsi" w:cstheme="minorHAnsi"/>
          <w:color w:val="20343A" w:themeColor="text1"/>
          <w:sz w:val="20"/>
        </w:rPr>
        <w:t>left hand</w:t>
      </w:r>
      <w:proofErr w:type="gramEnd"/>
      <w:r w:rsidR="00D915C3" w:rsidRPr="000B0CC0">
        <w:rPr>
          <w:rFonts w:asciiTheme="minorHAnsi" w:hAnsiTheme="minorHAnsi" w:cstheme="minorHAnsi"/>
          <w:color w:val="20343A" w:themeColor="text1"/>
          <w:sz w:val="20"/>
        </w:rPr>
        <w:t xml:space="preserve"> side click on “Firewall rules”. </w:t>
      </w:r>
    </w:p>
    <w:p w14:paraId="729BFA3A" w14:textId="77777777" w:rsidR="00F76A7C" w:rsidRDefault="00F76A7C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1C32DE3E" w14:textId="7B36710D" w:rsidR="008753EC" w:rsidRPr="000B0CC0" w:rsidRDefault="00D915C3">
      <w:pPr>
        <w:rPr>
          <w:rFonts w:asciiTheme="minorHAnsi" w:hAnsiTheme="minorHAnsi" w:cstheme="minorHAnsi"/>
          <w:color w:val="20343A" w:themeColor="text1"/>
          <w:sz w:val="20"/>
        </w:rPr>
      </w:pPr>
      <w:r w:rsidRPr="000B0CC0">
        <w:rPr>
          <w:rFonts w:asciiTheme="minorHAnsi" w:hAnsiTheme="minorHAnsi" w:cstheme="minorHAnsi"/>
          <w:color w:val="20343A" w:themeColor="text1"/>
          <w:sz w:val="20"/>
        </w:rPr>
        <w:t>Add your firewall rule</w:t>
      </w:r>
      <w:r w:rsidR="008753EC" w:rsidRPr="000B0CC0">
        <w:rPr>
          <w:rFonts w:asciiTheme="minorHAnsi" w:hAnsiTheme="minorHAnsi" w:cstheme="minorHAnsi"/>
          <w:color w:val="20343A" w:themeColor="text1"/>
          <w:sz w:val="20"/>
        </w:rPr>
        <w:t>:</w:t>
      </w:r>
    </w:p>
    <w:p w14:paraId="08C28F1E" w14:textId="77777777" w:rsidR="008753EC" w:rsidRPr="000B0CC0" w:rsidRDefault="008753EC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42A59B31" w14:textId="5164358A" w:rsidR="00D915C3" w:rsidRPr="000B0CC0" w:rsidRDefault="008753EC">
      <w:pPr>
        <w:rPr>
          <w:rFonts w:asciiTheme="minorHAnsi" w:hAnsiTheme="minorHAnsi" w:cstheme="minorHAnsi"/>
          <w:color w:val="20343A" w:themeColor="text1"/>
          <w:sz w:val="20"/>
        </w:rPr>
      </w:pPr>
      <w:r w:rsidRPr="000B0CC0">
        <w:rPr>
          <w:rFonts w:asciiTheme="minorHAnsi" w:hAnsiTheme="minorHAnsi" w:cstheme="minorHAnsi"/>
          <w:color w:val="20343A" w:themeColor="text1"/>
          <w:sz w:val="20"/>
        </w:rPr>
        <w:t>Targets: All instances in the network</w:t>
      </w:r>
    </w:p>
    <w:p w14:paraId="0C66C35B" w14:textId="050D0D2F" w:rsidR="008753EC" w:rsidRPr="000B0CC0" w:rsidRDefault="008753EC">
      <w:pPr>
        <w:rPr>
          <w:rFonts w:asciiTheme="minorHAnsi" w:hAnsiTheme="minorHAnsi" w:cstheme="minorHAnsi"/>
          <w:color w:val="20343A" w:themeColor="text1"/>
          <w:sz w:val="20"/>
        </w:rPr>
      </w:pPr>
      <w:r w:rsidRPr="000B0CC0">
        <w:rPr>
          <w:rFonts w:asciiTheme="minorHAnsi" w:hAnsiTheme="minorHAnsi" w:cstheme="minorHAnsi"/>
          <w:color w:val="20343A" w:themeColor="text1"/>
          <w:sz w:val="20"/>
        </w:rPr>
        <w:t>Source IP ranges: Your external IP address</w:t>
      </w:r>
    </w:p>
    <w:p w14:paraId="60BF74A0" w14:textId="548F7569" w:rsidR="008753EC" w:rsidRPr="000B0CC0" w:rsidRDefault="008753EC">
      <w:pPr>
        <w:rPr>
          <w:rFonts w:asciiTheme="minorHAnsi" w:hAnsiTheme="minorHAnsi" w:cstheme="minorHAnsi"/>
          <w:color w:val="20343A" w:themeColor="text1"/>
          <w:sz w:val="20"/>
        </w:rPr>
      </w:pPr>
      <w:r w:rsidRPr="000B0CC0">
        <w:rPr>
          <w:rFonts w:asciiTheme="minorHAnsi" w:hAnsiTheme="minorHAnsi" w:cstheme="minorHAnsi"/>
          <w:color w:val="20343A" w:themeColor="text1"/>
          <w:sz w:val="20"/>
        </w:rPr>
        <w:t>Protocol and ports: Allow all</w:t>
      </w:r>
    </w:p>
    <w:p w14:paraId="577BC67E" w14:textId="427AAB56" w:rsidR="00D915C3" w:rsidRDefault="00D915C3">
      <w:pPr>
        <w:rPr>
          <w:color w:val="20343A" w:themeColor="text1"/>
          <w:sz w:val="20"/>
        </w:rPr>
      </w:pPr>
    </w:p>
    <w:p w14:paraId="770BDABB" w14:textId="3C1C776D" w:rsidR="00D915C3" w:rsidRDefault="00D915C3">
      <w:pPr>
        <w:rPr>
          <w:color w:val="20343A" w:themeColor="text1"/>
          <w:sz w:val="20"/>
        </w:rPr>
      </w:pPr>
    </w:p>
    <w:p w14:paraId="39316D6A" w14:textId="78994942" w:rsidR="00D915C3" w:rsidRDefault="00A07912">
      <w:pPr>
        <w:rPr>
          <w:color w:val="20343A" w:themeColor="text1"/>
          <w:sz w:val="20"/>
        </w:rPr>
      </w:pPr>
      <w:r>
        <w:rPr>
          <w:noProof/>
          <w:color w:val="20343A" w:themeColor="text1"/>
          <w:sz w:val="20"/>
        </w:rPr>
        <w:drawing>
          <wp:inline distT="0" distB="0" distL="0" distR="0" wp14:anchorId="2B9C6C07" wp14:editId="3543F77A">
            <wp:extent cx="6172200" cy="33394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04-10 at 10.54.34 AM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1833" w14:textId="1398A8A2" w:rsidR="00D915C3" w:rsidRDefault="00D915C3">
      <w:pPr>
        <w:rPr>
          <w:color w:val="20343A" w:themeColor="text1"/>
          <w:sz w:val="20"/>
        </w:rPr>
      </w:pPr>
    </w:p>
    <w:p w14:paraId="628A0B18" w14:textId="1062F839" w:rsidR="00D915C3" w:rsidRDefault="00D915C3">
      <w:pPr>
        <w:rPr>
          <w:color w:val="20343A" w:themeColor="text1"/>
          <w:sz w:val="20"/>
        </w:rPr>
      </w:pPr>
    </w:p>
    <w:p w14:paraId="0CE5BF94" w14:textId="40D3BBE0" w:rsidR="00512B27" w:rsidRDefault="00512B27" w:rsidP="00512B27">
      <w:pPr>
        <w:rPr>
          <w:color w:val="1D6476" w:themeColor="accent1" w:themeShade="80"/>
          <w:sz w:val="20"/>
        </w:rPr>
      </w:pPr>
      <w:r>
        <w:rPr>
          <w:color w:val="1D6476" w:themeColor="accent1" w:themeShade="80"/>
          <w:sz w:val="20"/>
        </w:rPr>
        <w:t>Launch Policy Manager</w:t>
      </w:r>
    </w:p>
    <w:p w14:paraId="68472866" w14:textId="77777777" w:rsidR="00512B27" w:rsidRDefault="00512B27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51124BD2" w14:textId="3BBBCE3F" w:rsidR="00E74AAC" w:rsidRPr="000B0CC0" w:rsidRDefault="00E74AAC">
      <w:pPr>
        <w:rPr>
          <w:rFonts w:asciiTheme="minorHAnsi" w:hAnsiTheme="minorHAnsi" w:cstheme="minorHAnsi"/>
          <w:color w:val="20343A" w:themeColor="text1"/>
          <w:sz w:val="20"/>
        </w:rPr>
      </w:pPr>
      <w:r w:rsidRPr="000B0CC0">
        <w:rPr>
          <w:rFonts w:asciiTheme="minorHAnsi" w:hAnsiTheme="minorHAnsi" w:cstheme="minorHAnsi"/>
          <w:color w:val="20343A" w:themeColor="text1"/>
          <w:sz w:val="20"/>
        </w:rPr>
        <w:t>Launch Policy Manager on your desktop and login using</w:t>
      </w:r>
      <w:r w:rsidR="00512B27">
        <w:rPr>
          <w:rFonts w:asciiTheme="minorHAnsi" w:hAnsiTheme="minorHAnsi" w:cstheme="minorHAnsi"/>
          <w:color w:val="20343A" w:themeColor="text1"/>
          <w:sz w:val="20"/>
        </w:rPr>
        <w:t xml:space="preserve"> the following credentials</w:t>
      </w:r>
      <w:r w:rsidRPr="000B0CC0">
        <w:rPr>
          <w:rFonts w:asciiTheme="minorHAnsi" w:hAnsiTheme="minorHAnsi" w:cstheme="minorHAnsi"/>
          <w:color w:val="20343A" w:themeColor="text1"/>
          <w:sz w:val="20"/>
        </w:rPr>
        <w:t>:</w:t>
      </w:r>
    </w:p>
    <w:p w14:paraId="59127C16" w14:textId="352F4A1C" w:rsidR="00E74AAC" w:rsidRPr="000B0CC0" w:rsidRDefault="00E74AAC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723AE025" w14:textId="60E3873E" w:rsidR="00E74AAC" w:rsidRPr="000B0CC0" w:rsidRDefault="00E74AAC">
      <w:pPr>
        <w:rPr>
          <w:rFonts w:asciiTheme="minorHAnsi" w:hAnsiTheme="minorHAnsi" w:cstheme="minorHAnsi"/>
          <w:color w:val="20343A" w:themeColor="text1"/>
          <w:sz w:val="20"/>
        </w:rPr>
      </w:pPr>
      <w:r w:rsidRPr="000B0CC0">
        <w:rPr>
          <w:rFonts w:asciiTheme="minorHAnsi" w:hAnsiTheme="minorHAnsi" w:cstheme="minorHAnsi"/>
          <w:color w:val="20343A" w:themeColor="text1"/>
          <w:sz w:val="20"/>
        </w:rPr>
        <w:t>User Name: admin</w:t>
      </w:r>
    </w:p>
    <w:p w14:paraId="13C83E34" w14:textId="1A84C303" w:rsidR="00E74AAC" w:rsidRPr="000B0CC0" w:rsidRDefault="00E74AAC">
      <w:pPr>
        <w:rPr>
          <w:rFonts w:asciiTheme="minorHAnsi" w:hAnsiTheme="minorHAnsi" w:cstheme="minorHAnsi"/>
          <w:color w:val="20343A" w:themeColor="text1"/>
          <w:sz w:val="20"/>
        </w:rPr>
      </w:pPr>
      <w:r w:rsidRPr="000B0CC0">
        <w:rPr>
          <w:rFonts w:asciiTheme="minorHAnsi" w:hAnsiTheme="minorHAnsi" w:cstheme="minorHAnsi"/>
          <w:color w:val="20343A" w:themeColor="text1"/>
          <w:sz w:val="20"/>
        </w:rPr>
        <w:t>Password: CAdemo123!</w:t>
      </w:r>
    </w:p>
    <w:p w14:paraId="723A0CED" w14:textId="380ED1D7" w:rsidR="00E74AAC" w:rsidRPr="000B0CC0" w:rsidRDefault="00E74AAC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2B94F4C1" w14:textId="2D359851" w:rsidR="00E74AAC" w:rsidRPr="000B0CC0" w:rsidRDefault="00E74AAC">
      <w:pPr>
        <w:rPr>
          <w:rFonts w:asciiTheme="minorHAnsi" w:hAnsiTheme="minorHAnsi" w:cstheme="minorHAnsi"/>
          <w:color w:val="20343A" w:themeColor="text1"/>
          <w:sz w:val="20"/>
        </w:rPr>
      </w:pPr>
      <w:r w:rsidRPr="000B0CC0">
        <w:rPr>
          <w:rFonts w:asciiTheme="minorHAnsi" w:hAnsiTheme="minorHAnsi" w:cstheme="minorHAnsi"/>
          <w:color w:val="20343A" w:themeColor="text1"/>
          <w:sz w:val="20"/>
        </w:rPr>
        <w:t>External IP: Your external IP</w:t>
      </w:r>
    </w:p>
    <w:p w14:paraId="7C211771" w14:textId="6813EBF3" w:rsidR="00E74AAC" w:rsidRPr="000B0CC0" w:rsidRDefault="00E74AAC">
      <w:pPr>
        <w:rPr>
          <w:rFonts w:asciiTheme="minorHAnsi" w:hAnsiTheme="minorHAnsi" w:cstheme="minorHAnsi"/>
          <w:color w:val="20343A" w:themeColor="text1"/>
          <w:sz w:val="20"/>
        </w:rPr>
      </w:pPr>
      <w:r w:rsidRPr="000B0CC0">
        <w:rPr>
          <w:rFonts w:asciiTheme="minorHAnsi" w:hAnsiTheme="minorHAnsi" w:cstheme="minorHAnsi"/>
          <w:color w:val="20343A" w:themeColor="text1"/>
          <w:sz w:val="20"/>
        </w:rPr>
        <w:t>Port: 31843</w:t>
      </w:r>
    </w:p>
    <w:p w14:paraId="5F4FA7AF" w14:textId="77777777" w:rsidR="00E74AAC" w:rsidRDefault="00E74AAC">
      <w:pPr>
        <w:rPr>
          <w:color w:val="20343A" w:themeColor="text1"/>
          <w:sz w:val="20"/>
        </w:rPr>
      </w:pPr>
    </w:p>
    <w:p w14:paraId="432752E6" w14:textId="77777777" w:rsidR="00DC4794" w:rsidRDefault="007C6C22">
      <w:pPr>
        <w:rPr>
          <w:color w:val="20343A" w:themeColor="text1"/>
          <w:sz w:val="20"/>
        </w:rPr>
      </w:pPr>
      <w:r>
        <w:rPr>
          <w:noProof/>
          <w:color w:val="20343A" w:themeColor="text1"/>
          <w:sz w:val="20"/>
        </w:rPr>
        <w:drawing>
          <wp:inline distT="0" distB="0" distL="0" distR="0" wp14:anchorId="3388535A" wp14:editId="1FBA2A44">
            <wp:extent cx="6172200" cy="36417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9-04-10 at 11.04.31 AM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7D11" w14:textId="77777777" w:rsidR="00FE6534" w:rsidRDefault="00FE6534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3E9BECD0" w14:textId="77777777" w:rsidR="00FE6534" w:rsidRDefault="00FE6534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5B2A4D7A" w14:textId="77777777" w:rsidR="00FE6534" w:rsidRDefault="00FE6534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5AF0125A" w14:textId="77777777" w:rsidR="00FE6534" w:rsidRDefault="00FE6534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70D3E728" w14:textId="77777777" w:rsidR="00FE6534" w:rsidRDefault="00FE6534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2418FE30" w14:textId="77777777" w:rsidR="00FE6534" w:rsidRDefault="00FE6534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327B43C7" w14:textId="77777777" w:rsidR="00FE6534" w:rsidRDefault="00FE6534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6AF7F375" w14:textId="77777777" w:rsidR="00FE6534" w:rsidRDefault="00FE6534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54D7AC42" w14:textId="77777777" w:rsidR="00FE6534" w:rsidRDefault="00FE6534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01584FDD" w14:textId="77777777" w:rsidR="00FE6534" w:rsidRDefault="00FE6534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7A5E346C" w14:textId="77777777" w:rsidR="00FE6534" w:rsidRDefault="00FE6534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3586D77D" w14:textId="77777777" w:rsidR="00FE6534" w:rsidRDefault="00FE6534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1E002A33" w14:textId="77777777" w:rsidR="00FE6534" w:rsidRDefault="00FE6534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79284F98" w14:textId="77777777" w:rsidR="00FE6534" w:rsidRDefault="00FE6534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185D8D0E" w14:textId="77777777" w:rsidR="00FE6534" w:rsidRDefault="00FE6534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0703DABD" w14:textId="77777777" w:rsidR="00FE6534" w:rsidRDefault="00FE6534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106DC189" w14:textId="77777777" w:rsidR="00FE6534" w:rsidRDefault="00FE6534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53464708" w14:textId="77777777" w:rsidR="00FE6534" w:rsidRDefault="00FE6534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414E7B73" w14:textId="77777777" w:rsidR="00FE6534" w:rsidRDefault="00FE6534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674D6233" w14:textId="77777777" w:rsidR="00FE6534" w:rsidRDefault="00FE6534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55BABD5C" w14:textId="7AE2BBD9" w:rsidR="00E74AAC" w:rsidRPr="00DC4794" w:rsidRDefault="00E74AAC">
      <w:pPr>
        <w:rPr>
          <w:color w:val="20343A" w:themeColor="text1"/>
          <w:sz w:val="20"/>
        </w:rPr>
      </w:pPr>
      <w:r w:rsidRPr="000B0CC0">
        <w:rPr>
          <w:rFonts w:asciiTheme="minorHAnsi" w:hAnsiTheme="minorHAnsi" w:cstheme="minorHAnsi"/>
          <w:color w:val="20343A" w:themeColor="text1"/>
          <w:sz w:val="20"/>
        </w:rPr>
        <w:lastRenderedPageBreak/>
        <w:t>Ignore the certificate warning and click OK</w:t>
      </w:r>
    </w:p>
    <w:p w14:paraId="31F9AE8B" w14:textId="77777777" w:rsidR="000B0CC0" w:rsidRPr="000B0CC0" w:rsidRDefault="000B0CC0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65870AB3" w14:textId="08B264AD" w:rsidR="00E74AAC" w:rsidRDefault="007C6C22">
      <w:pPr>
        <w:rPr>
          <w:color w:val="20343A" w:themeColor="text1"/>
          <w:sz w:val="20"/>
        </w:rPr>
      </w:pPr>
      <w:r>
        <w:rPr>
          <w:noProof/>
          <w:color w:val="20343A" w:themeColor="text1"/>
          <w:sz w:val="20"/>
        </w:rPr>
        <w:drawing>
          <wp:inline distT="0" distB="0" distL="0" distR="0" wp14:anchorId="09F2709D" wp14:editId="109D1320">
            <wp:extent cx="5304731" cy="3133721"/>
            <wp:effectExtent l="0" t="0" r="444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9-04-10 at 11.00.15 AM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19746" cy="314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CBEF" w14:textId="77777777" w:rsidR="00E74AAC" w:rsidRDefault="00E74AAC">
      <w:pPr>
        <w:rPr>
          <w:color w:val="20343A" w:themeColor="text1"/>
          <w:sz w:val="20"/>
        </w:rPr>
      </w:pPr>
    </w:p>
    <w:p w14:paraId="50CFC22D" w14:textId="2DCD244A" w:rsidR="007C6C22" w:rsidRPr="000B0CC0" w:rsidRDefault="00E74AAC">
      <w:pPr>
        <w:rPr>
          <w:rFonts w:asciiTheme="minorHAnsi" w:hAnsiTheme="minorHAnsi" w:cstheme="minorHAnsi"/>
          <w:color w:val="20343A" w:themeColor="text1"/>
          <w:sz w:val="20"/>
        </w:rPr>
      </w:pPr>
      <w:r w:rsidRPr="000B0CC0">
        <w:rPr>
          <w:rFonts w:asciiTheme="minorHAnsi" w:hAnsiTheme="minorHAnsi" w:cstheme="minorHAnsi"/>
          <w:color w:val="20343A" w:themeColor="text1"/>
          <w:sz w:val="20"/>
        </w:rPr>
        <w:t>You should see the following UI</w:t>
      </w:r>
    </w:p>
    <w:p w14:paraId="6C46D6AD" w14:textId="77777777" w:rsidR="007C6C22" w:rsidRDefault="007C6C22">
      <w:pPr>
        <w:rPr>
          <w:color w:val="20343A" w:themeColor="text1"/>
          <w:sz w:val="20"/>
        </w:rPr>
      </w:pPr>
    </w:p>
    <w:p w14:paraId="3FD95210" w14:textId="49031CAF" w:rsidR="007C6C22" w:rsidRDefault="007C6C22">
      <w:pPr>
        <w:rPr>
          <w:color w:val="20343A" w:themeColor="text1"/>
          <w:sz w:val="20"/>
        </w:rPr>
      </w:pPr>
      <w:r>
        <w:rPr>
          <w:noProof/>
          <w:color w:val="20343A" w:themeColor="text1"/>
          <w:sz w:val="20"/>
        </w:rPr>
        <w:drawing>
          <wp:inline distT="0" distB="0" distL="0" distR="0" wp14:anchorId="09D7C289" wp14:editId="257830CA">
            <wp:extent cx="5292766" cy="3134276"/>
            <wp:effectExtent l="0" t="0" r="3175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04-10 at 11.02.51 AM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4305" cy="314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4FE6" w14:textId="4AB5FABA" w:rsidR="003C1850" w:rsidRDefault="003C1850">
      <w:pPr>
        <w:rPr>
          <w:color w:val="20343A" w:themeColor="text1"/>
          <w:sz w:val="20"/>
        </w:rPr>
      </w:pPr>
    </w:p>
    <w:p w14:paraId="4260990C" w14:textId="0EDC3548" w:rsidR="003C1850" w:rsidRDefault="003C1850">
      <w:pPr>
        <w:rPr>
          <w:color w:val="20343A" w:themeColor="text1"/>
          <w:sz w:val="20"/>
        </w:rPr>
      </w:pPr>
    </w:p>
    <w:p w14:paraId="30F4CF6B" w14:textId="3AC6018E" w:rsidR="003C1850" w:rsidRDefault="003C1850">
      <w:pPr>
        <w:rPr>
          <w:color w:val="20343A" w:themeColor="text1"/>
          <w:sz w:val="20"/>
        </w:rPr>
      </w:pPr>
    </w:p>
    <w:p w14:paraId="59367B94" w14:textId="1A2FB230" w:rsidR="003C1850" w:rsidRDefault="003C1850">
      <w:pPr>
        <w:rPr>
          <w:color w:val="20343A" w:themeColor="text1"/>
          <w:sz w:val="20"/>
        </w:rPr>
      </w:pPr>
    </w:p>
    <w:p w14:paraId="32D3919D" w14:textId="7985F405" w:rsidR="003C1850" w:rsidRDefault="003C1850">
      <w:pPr>
        <w:rPr>
          <w:color w:val="20343A" w:themeColor="text1"/>
          <w:sz w:val="20"/>
        </w:rPr>
      </w:pPr>
    </w:p>
    <w:p w14:paraId="56751765" w14:textId="77777777" w:rsidR="00DC4794" w:rsidRDefault="00DC4794">
      <w:pPr>
        <w:rPr>
          <w:color w:val="1D6476" w:themeColor="accent1" w:themeShade="80"/>
          <w:sz w:val="20"/>
        </w:rPr>
      </w:pPr>
    </w:p>
    <w:p w14:paraId="1C582325" w14:textId="77777777" w:rsidR="00DC4794" w:rsidRDefault="00DC4794">
      <w:pPr>
        <w:rPr>
          <w:color w:val="1D6476" w:themeColor="accent1" w:themeShade="80"/>
          <w:sz w:val="20"/>
        </w:rPr>
      </w:pPr>
    </w:p>
    <w:p w14:paraId="17EC3494" w14:textId="77777777" w:rsidR="00DC4794" w:rsidRDefault="00DC4794">
      <w:pPr>
        <w:rPr>
          <w:color w:val="1D6476" w:themeColor="accent1" w:themeShade="80"/>
          <w:sz w:val="20"/>
        </w:rPr>
      </w:pPr>
    </w:p>
    <w:p w14:paraId="6E6D4AE4" w14:textId="088DCEDE" w:rsidR="003C1850" w:rsidRDefault="003C1850">
      <w:pPr>
        <w:rPr>
          <w:color w:val="20343A" w:themeColor="text1"/>
          <w:sz w:val="20"/>
        </w:rPr>
      </w:pPr>
      <w:r>
        <w:rPr>
          <w:color w:val="1D6476" w:themeColor="accent1" w:themeShade="80"/>
          <w:sz w:val="20"/>
        </w:rPr>
        <w:lastRenderedPageBreak/>
        <w:t xml:space="preserve">Push </w:t>
      </w:r>
      <w:proofErr w:type="gramStart"/>
      <w:r>
        <w:rPr>
          <w:color w:val="1D6476" w:themeColor="accent1" w:themeShade="80"/>
          <w:sz w:val="20"/>
        </w:rPr>
        <w:t>a</w:t>
      </w:r>
      <w:proofErr w:type="gramEnd"/>
      <w:r>
        <w:rPr>
          <w:color w:val="1D6476" w:themeColor="accent1" w:themeShade="80"/>
          <w:sz w:val="20"/>
        </w:rPr>
        <w:t xml:space="preserve"> </w:t>
      </w:r>
      <w:r w:rsidR="00080528">
        <w:rPr>
          <w:color w:val="1D6476" w:themeColor="accent1" w:themeShade="80"/>
          <w:sz w:val="20"/>
        </w:rPr>
        <w:t>API</w:t>
      </w:r>
      <w:r>
        <w:rPr>
          <w:color w:val="1D6476" w:themeColor="accent1" w:themeShade="80"/>
          <w:sz w:val="20"/>
        </w:rPr>
        <w:t xml:space="preserve"> Gateway Policy via REST</w:t>
      </w:r>
    </w:p>
    <w:p w14:paraId="254D69DF" w14:textId="57AA34C3" w:rsidR="003C1850" w:rsidRDefault="003C1850">
      <w:pPr>
        <w:rPr>
          <w:color w:val="20343A" w:themeColor="text1"/>
          <w:sz w:val="20"/>
        </w:rPr>
      </w:pPr>
    </w:p>
    <w:p w14:paraId="495FE79E" w14:textId="63CF7982" w:rsidR="003C1850" w:rsidRPr="000B0CC0" w:rsidRDefault="000B0CC0" w:rsidP="003C1850">
      <w:pPr>
        <w:rPr>
          <w:rFonts w:asciiTheme="minorHAnsi" w:hAnsiTheme="minorHAnsi" w:cstheme="minorHAnsi"/>
          <w:color w:val="20343A" w:themeColor="text1"/>
          <w:sz w:val="20"/>
        </w:rPr>
      </w:pPr>
      <w:r w:rsidRPr="000B0CC0">
        <w:rPr>
          <w:rFonts w:asciiTheme="minorHAnsi" w:hAnsiTheme="minorHAnsi" w:cstheme="minorHAnsi"/>
          <w:color w:val="20343A" w:themeColor="text1"/>
          <w:sz w:val="20"/>
        </w:rPr>
        <w:t xml:space="preserve">You will need setup your desktop to work with GitHub Service (use </w:t>
      </w:r>
      <w:r w:rsidR="00274FAE">
        <w:rPr>
          <w:rFonts w:asciiTheme="minorHAnsi" w:hAnsiTheme="minorHAnsi" w:cstheme="minorHAnsi"/>
          <w:color w:val="20343A" w:themeColor="text1"/>
          <w:sz w:val="20"/>
        </w:rPr>
        <w:t>B</w:t>
      </w:r>
      <w:r w:rsidRPr="000B0CC0">
        <w:rPr>
          <w:rFonts w:asciiTheme="minorHAnsi" w:hAnsiTheme="minorHAnsi" w:cstheme="minorHAnsi"/>
          <w:color w:val="20343A" w:themeColor="text1"/>
          <w:sz w:val="20"/>
        </w:rPr>
        <w:t>rew</w:t>
      </w:r>
      <w:r w:rsidR="00274FAE">
        <w:rPr>
          <w:rFonts w:asciiTheme="minorHAnsi" w:hAnsiTheme="minorHAnsi" w:cstheme="minorHAnsi"/>
          <w:color w:val="20343A" w:themeColor="text1"/>
          <w:sz w:val="20"/>
        </w:rPr>
        <w:t xml:space="preserve"> – please look this up</w:t>
      </w:r>
      <w:r w:rsidR="00C433E7">
        <w:rPr>
          <w:rFonts w:asciiTheme="minorHAnsi" w:hAnsiTheme="minorHAnsi" w:cstheme="minorHAnsi"/>
          <w:color w:val="20343A" w:themeColor="text1"/>
          <w:sz w:val="20"/>
        </w:rPr>
        <w:t xml:space="preserve"> in Google, varies based on your desktop OS</w:t>
      </w:r>
      <w:r w:rsidRPr="000B0CC0">
        <w:rPr>
          <w:rFonts w:asciiTheme="minorHAnsi" w:hAnsiTheme="minorHAnsi" w:cstheme="minorHAnsi"/>
          <w:color w:val="20343A" w:themeColor="text1"/>
          <w:sz w:val="20"/>
        </w:rPr>
        <w:t>)</w:t>
      </w:r>
    </w:p>
    <w:p w14:paraId="5F8C4C0E" w14:textId="77777777" w:rsidR="000B0CC0" w:rsidRPr="000B0CC0" w:rsidRDefault="000B0CC0" w:rsidP="003C1850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3E15727D" w14:textId="19333FF7" w:rsidR="003C1850" w:rsidRDefault="003C1850" w:rsidP="000B0CC0">
      <w:pPr>
        <w:pStyle w:val="ListParagraph"/>
        <w:numPr>
          <w:ilvl w:val="0"/>
          <w:numId w:val="44"/>
        </w:numPr>
        <w:rPr>
          <w:rFonts w:asciiTheme="minorHAnsi" w:hAnsiTheme="minorHAnsi" w:cstheme="minorHAnsi"/>
          <w:color w:val="20343A" w:themeColor="text1"/>
          <w:sz w:val="20"/>
        </w:rPr>
      </w:pPr>
      <w:r w:rsidRPr="000B0CC0">
        <w:rPr>
          <w:rFonts w:asciiTheme="minorHAnsi" w:hAnsiTheme="minorHAnsi" w:cstheme="minorHAnsi"/>
          <w:color w:val="20343A" w:themeColor="text1"/>
          <w:sz w:val="20"/>
        </w:rPr>
        <w:t xml:space="preserve">Edit the </w:t>
      </w:r>
      <w:r w:rsidRPr="00C433E7">
        <w:rPr>
          <w:rFonts w:asciiTheme="minorHAnsi" w:hAnsiTheme="minorHAnsi" w:cstheme="minorHAnsi"/>
          <w:color w:val="0070C0"/>
          <w:sz w:val="20"/>
        </w:rPr>
        <w:t xml:space="preserve">lac-policy.xml </w:t>
      </w:r>
      <w:r w:rsidRPr="000B0CC0">
        <w:rPr>
          <w:rFonts w:asciiTheme="minorHAnsi" w:hAnsiTheme="minorHAnsi" w:cstheme="minorHAnsi"/>
          <w:color w:val="20343A" w:themeColor="text1"/>
          <w:sz w:val="20"/>
        </w:rPr>
        <w:t xml:space="preserve">file and insert your </w:t>
      </w:r>
      <w:r w:rsidR="00C433E7">
        <w:rPr>
          <w:rFonts w:asciiTheme="minorHAnsi" w:hAnsiTheme="minorHAnsi" w:cstheme="minorHAnsi"/>
          <w:color w:val="20343A" w:themeColor="text1"/>
          <w:sz w:val="20"/>
        </w:rPr>
        <w:t>*</w:t>
      </w:r>
      <w:r w:rsidRPr="000B0CC0">
        <w:rPr>
          <w:rFonts w:asciiTheme="minorHAnsi" w:hAnsiTheme="minorHAnsi" w:cstheme="minorHAnsi"/>
          <w:color w:val="20343A" w:themeColor="text1"/>
          <w:sz w:val="20"/>
        </w:rPr>
        <w:t>Internal IP</w:t>
      </w:r>
      <w:r w:rsidR="00C433E7">
        <w:rPr>
          <w:rFonts w:asciiTheme="minorHAnsi" w:hAnsiTheme="minorHAnsi" w:cstheme="minorHAnsi"/>
          <w:color w:val="20343A" w:themeColor="text1"/>
          <w:sz w:val="20"/>
        </w:rPr>
        <w:t>*</w:t>
      </w:r>
      <w:r w:rsidRPr="000B0CC0">
        <w:rPr>
          <w:rFonts w:asciiTheme="minorHAnsi" w:hAnsiTheme="minorHAnsi" w:cstheme="minorHAnsi"/>
          <w:color w:val="20343A" w:themeColor="text1"/>
          <w:sz w:val="20"/>
        </w:rPr>
        <w:t xml:space="preserve"> address on line 58.</w:t>
      </w:r>
    </w:p>
    <w:p w14:paraId="3FA74C65" w14:textId="77777777" w:rsidR="002445AE" w:rsidRPr="002445AE" w:rsidRDefault="002445AE" w:rsidP="002445AE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7C7A8E24" w14:textId="76E4CFB6" w:rsidR="003A3A8E" w:rsidRDefault="003012D6" w:rsidP="003A3A8E">
      <w:pPr>
        <w:rPr>
          <w:rFonts w:asciiTheme="minorHAnsi" w:hAnsiTheme="minorHAnsi" w:cstheme="minorHAnsi"/>
          <w:color w:val="20343A" w:themeColor="text1"/>
          <w:sz w:val="20"/>
        </w:rPr>
      </w:pPr>
      <w:r>
        <w:rPr>
          <w:rFonts w:asciiTheme="minorHAnsi" w:hAnsiTheme="minorHAnsi" w:cstheme="minorHAnsi"/>
          <w:noProof/>
          <w:color w:val="20343A" w:themeColor="text1"/>
          <w:sz w:val="20"/>
        </w:rPr>
        <w:drawing>
          <wp:inline distT="0" distB="0" distL="0" distR="0" wp14:anchorId="430178CC" wp14:editId="269461FD">
            <wp:extent cx="5008005" cy="516257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9-04-10 at 2.55.09 P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5601" cy="52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221E" w14:textId="79395CF7" w:rsidR="003A3A8E" w:rsidRPr="003A3A8E" w:rsidRDefault="003A3A8E" w:rsidP="003A3A8E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62B989E4" w14:textId="00C1E6BE" w:rsidR="00C433E7" w:rsidRPr="00C433E7" w:rsidRDefault="00C433E7" w:rsidP="00C433E7">
      <w:pPr>
        <w:pStyle w:val="ListParagraph"/>
        <w:numPr>
          <w:ilvl w:val="0"/>
          <w:numId w:val="44"/>
        </w:numPr>
        <w:rPr>
          <w:rFonts w:asciiTheme="minorHAnsi" w:hAnsiTheme="minorHAnsi" w:cstheme="minorHAnsi"/>
          <w:color w:val="20343A" w:themeColor="text1"/>
          <w:sz w:val="20"/>
        </w:rPr>
      </w:pPr>
      <w:r w:rsidRPr="000B0CC0">
        <w:rPr>
          <w:rFonts w:asciiTheme="minorHAnsi" w:hAnsiTheme="minorHAnsi" w:cstheme="minorHAnsi"/>
          <w:color w:val="20343A" w:themeColor="text1"/>
          <w:sz w:val="20"/>
        </w:rPr>
        <w:t>Save and exit.</w:t>
      </w:r>
    </w:p>
    <w:p w14:paraId="6212C732" w14:textId="6063762D" w:rsidR="0062204A" w:rsidRDefault="003C1850" w:rsidP="003C1850">
      <w:pPr>
        <w:pStyle w:val="ListParagraph"/>
        <w:numPr>
          <w:ilvl w:val="0"/>
          <w:numId w:val="44"/>
        </w:numPr>
        <w:rPr>
          <w:rFonts w:asciiTheme="minorHAnsi" w:hAnsiTheme="minorHAnsi" w:cstheme="minorHAnsi"/>
          <w:color w:val="20343A" w:themeColor="text1"/>
          <w:sz w:val="20"/>
        </w:rPr>
      </w:pPr>
      <w:r w:rsidRPr="000B0CC0">
        <w:rPr>
          <w:rFonts w:asciiTheme="minorHAnsi" w:hAnsiTheme="minorHAnsi" w:cstheme="minorHAnsi"/>
          <w:color w:val="20343A" w:themeColor="text1"/>
          <w:sz w:val="20"/>
        </w:rPr>
        <w:t>Your IP addresses can be found in Google Cloud under "Compute Engine" and "VM Instances"</w:t>
      </w:r>
      <w:r w:rsidR="00C433E7">
        <w:rPr>
          <w:rFonts w:asciiTheme="minorHAnsi" w:hAnsiTheme="minorHAnsi" w:cstheme="minorHAnsi"/>
          <w:color w:val="20343A" w:themeColor="text1"/>
          <w:sz w:val="20"/>
        </w:rPr>
        <w:t xml:space="preserve"> or you can run the *</w:t>
      </w:r>
      <w:proofErr w:type="spellStart"/>
      <w:r w:rsidR="00C433E7">
        <w:rPr>
          <w:rFonts w:asciiTheme="minorHAnsi" w:hAnsiTheme="minorHAnsi" w:cstheme="minorHAnsi"/>
          <w:color w:val="20343A" w:themeColor="text1"/>
          <w:sz w:val="20"/>
        </w:rPr>
        <w:t>gcloud</w:t>
      </w:r>
      <w:proofErr w:type="spellEnd"/>
      <w:r w:rsidR="00C433E7">
        <w:rPr>
          <w:rFonts w:asciiTheme="minorHAnsi" w:hAnsiTheme="minorHAnsi" w:cstheme="minorHAnsi"/>
          <w:color w:val="20343A" w:themeColor="text1"/>
          <w:sz w:val="20"/>
        </w:rPr>
        <w:t>* command in the cloud shell.</w:t>
      </w:r>
    </w:p>
    <w:p w14:paraId="489947F9" w14:textId="77777777" w:rsidR="00C433E7" w:rsidRPr="00C433E7" w:rsidRDefault="00C433E7" w:rsidP="00C433E7">
      <w:pPr>
        <w:ind w:left="360"/>
        <w:rPr>
          <w:rFonts w:asciiTheme="minorHAnsi" w:hAnsiTheme="minorHAnsi" w:cstheme="minorHAnsi"/>
          <w:color w:val="20343A" w:themeColor="text1"/>
          <w:sz w:val="20"/>
        </w:rPr>
      </w:pPr>
    </w:p>
    <w:p w14:paraId="7C9ABA18" w14:textId="287D8519" w:rsidR="00C433E7" w:rsidRDefault="00C433E7" w:rsidP="00C433E7">
      <w:pPr>
        <w:rPr>
          <w:rFonts w:asciiTheme="minorHAnsi" w:hAnsiTheme="minorHAnsi" w:cstheme="minorHAnsi"/>
          <w:color w:val="20343A" w:themeColor="text1"/>
          <w:sz w:val="20"/>
        </w:rPr>
      </w:pPr>
      <w:r>
        <w:rPr>
          <w:rFonts w:asciiTheme="minorHAnsi" w:hAnsiTheme="minorHAnsi" w:cstheme="minorHAnsi"/>
          <w:noProof/>
          <w:color w:val="20343A" w:themeColor="text1"/>
          <w:sz w:val="20"/>
        </w:rPr>
        <w:drawing>
          <wp:inline distT="0" distB="0" distL="0" distR="0" wp14:anchorId="7267DC95" wp14:editId="15862B6E">
            <wp:extent cx="5007610" cy="24265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9-04-10 at 2.56.18 PM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57011" cy="24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927E" w14:textId="77777777" w:rsidR="00C433E7" w:rsidRPr="00C433E7" w:rsidRDefault="00C433E7" w:rsidP="00C433E7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762604D8" w14:textId="0896ACE5" w:rsidR="003C1850" w:rsidRPr="000B0CC0" w:rsidRDefault="003C1850" w:rsidP="000B0CC0">
      <w:pPr>
        <w:pStyle w:val="ListParagraph"/>
        <w:numPr>
          <w:ilvl w:val="0"/>
          <w:numId w:val="44"/>
        </w:numPr>
        <w:rPr>
          <w:rFonts w:asciiTheme="minorHAnsi" w:hAnsiTheme="minorHAnsi" w:cstheme="minorHAnsi"/>
          <w:color w:val="20343A" w:themeColor="text1"/>
          <w:sz w:val="20"/>
        </w:rPr>
      </w:pPr>
      <w:r w:rsidRPr="000B0CC0">
        <w:rPr>
          <w:rFonts w:asciiTheme="minorHAnsi" w:hAnsiTheme="minorHAnsi" w:cstheme="minorHAnsi"/>
          <w:color w:val="20343A" w:themeColor="text1"/>
          <w:sz w:val="20"/>
        </w:rPr>
        <w:t>Please fix the IP address in the curl command below with your External IP.</w:t>
      </w:r>
    </w:p>
    <w:p w14:paraId="2B94BFB7" w14:textId="07A8DF02" w:rsidR="003C1850" w:rsidRPr="002F6A3C" w:rsidRDefault="003C1850" w:rsidP="002F6A3C">
      <w:pPr>
        <w:pStyle w:val="ListParagraph"/>
        <w:numPr>
          <w:ilvl w:val="0"/>
          <w:numId w:val="44"/>
        </w:numPr>
        <w:rPr>
          <w:rFonts w:asciiTheme="minorHAnsi" w:hAnsiTheme="minorHAnsi" w:cstheme="minorHAnsi"/>
          <w:color w:val="20343A" w:themeColor="text1"/>
          <w:sz w:val="20"/>
        </w:rPr>
      </w:pPr>
      <w:r w:rsidRPr="000B0CC0">
        <w:rPr>
          <w:rFonts w:asciiTheme="minorHAnsi" w:hAnsiTheme="minorHAnsi" w:cstheme="minorHAnsi"/>
          <w:color w:val="20343A" w:themeColor="text1"/>
          <w:sz w:val="20"/>
        </w:rPr>
        <w:t>Your IP addresses can be found in Google Cloud under "Compute Engine" and "VM Instances"</w:t>
      </w:r>
      <w:r w:rsidR="002F6A3C">
        <w:rPr>
          <w:rFonts w:asciiTheme="minorHAnsi" w:hAnsiTheme="minorHAnsi" w:cstheme="minorHAnsi"/>
          <w:color w:val="20343A" w:themeColor="text1"/>
          <w:sz w:val="20"/>
        </w:rPr>
        <w:t xml:space="preserve"> or you can run the *</w:t>
      </w:r>
      <w:proofErr w:type="spellStart"/>
      <w:r w:rsidR="002F6A3C">
        <w:rPr>
          <w:rFonts w:asciiTheme="minorHAnsi" w:hAnsiTheme="minorHAnsi" w:cstheme="minorHAnsi"/>
          <w:color w:val="20343A" w:themeColor="text1"/>
          <w:sz w:val="20"/>
        </w:rPr>
        <w:t>gcloud</w:t>
      </w:r>
      <w:proofErr w:type="spellEnd"/>
      <w:r w:rsidR="002F6A3C">
        <w:rPr>
          <w:rFonts w:asciiTheme="minorHAnsi" w:hAnsiTheme="minorHAnsi" w:cstheme="minorHAnsi"/>
          <w:color w:val="20343A" w:themeColor="text1"/>
          <w:sz w:val="20"/>
        </w:rPr>
        <w:t>* command in the cloud shell.</w:t>
      </w:r>
    </w:p>
    <w:p w14:paraId="048BA308" w14:textId="4B1D5F58" w:rsidR="003C1850" w:rsidRPr="000B0CC0" w:rsidRDefault="002F6A3C" w:rsidP="000B0CC0">
      <w:pPr>
        <w:pStyle w:val="ListParagraph"/>
        <w:numPr>
          <w:ilvl w:val="0"/>
          <w:numId w:val="44"/>
        </w:numPr>
        <w:rPr>
          <w:rFonts w:asciiTheme="minorHAnsi" w:hAnsiTheme="minorHAnsi" w:cstheme="minorHAnsi"/>
          <w:color w:val="20343A" w:themeColor="text1"/>
          <w:sz w:val="20"/>
        </w:rPr>
      </w:pPr>
      <w:r>
        <w:rPr>
          <w:rFonts w:asciiTheme="minorHAnsi" w:hAnsiTheme="minorHAnsi" w:cstheme="minorHAnsi"/>
          <w:color w:val="20343A" w:themeColor="text1"/>
          <w:sz w:val="20"/>
        </w:rPr>
        <w:t>You will need do the following steps o</w:t>
      </w:r>
      <w:r w:rsidR="003C1850" w:rsidRPr="000B0CC0">
        <w:rPr>
          <w:rFonts w:asciiTheme="minorHAnsi" w:hAnsiTheme="minorHAnsi" w:cstheme="minorHAnsi"/>
          <w:color w:val="20343A" w:themeColor="text1"/>
          <w:sz w:val="20"/>
        </w:rPr>
        <w:t>n your</w:t>
      </w:r>
      <w:r w:rsidR="000B0CC0">
        <w:rPr>
          <w:rFonts w:asciiTheme="minorHAnsi" w:hAnsiTheme="minorHAnsi" w:cstheme="minorHAnsi"/>
          <w:color w:val="20343A" w:themeColor="text1"/>
          <w:sz w:val="20"/>
        </w:rPr>
        <w:t xml:space="preserve"> desktop</w:t>
      </w:r>
      <w:r>
        <w:rPr>
          <w:rFonts w:asciiTheme="minorHAnsi" w:hAnsiTheme="minorHAnsi" w:cstheme="minorHAnsi"/>
          <w:color w:val="20343A" w:themeColor="text1"/>
          <w:sz w:val="20"/>
        </w:rPr>
        <w:t>. P</w:t>
      </w:r>
      <w:r w:rsidR="003C1850" w:rsidRPr="000B0CC0">
        <w:rPr>
          <w:rFonts w:asciiTheme="minorHAnsi" w:hAnsiTheme="minorHAnsi" w:cstheme="minorHAnsi"/>
          <w:color w:val="20343A" w:themeColor="text1"/>
          <w:sz w:val="20"/>
        </w:rPr>
        <w:t xml:space="preserve">ull down the </w:t>
      </w:r>
      <w:r w:rsidR="0062204A">
        <w:rPr>
          <w:rFonts w:asciiTheme="minorHAnsi" w:hAnsiTheme="minorHAnsi" w:cstheme="minorHAnsi"/>
          <w:color w:val="20343A" w:themeColor="text1"/>
          <w:sz w:val="20"/>
        </w:rPr>
        <w:t xml:space="preserve">GitHub project files </w:t>
      </w:r>
      <w:r w:rsidR="000B0CC0">
        <w:rPr>
          <w:rFonts w:asciiTheme="minorHAnsi" w:hAnsiTheme="minorHAnsi" w:cstheme="minorHAnsi"/>
          <w:color w:val="20343A" w:themeColor="text1"/>
          <w:sz w:val="20"/>
        </w:rPr>
        <w:t xml:space="preserve">(same </w:t>
      </w:r>
      <w:r>
        <w:rPr>
          <w:rFonts w:asciiTheme="minorHAnsi" w:hAnsiTheme="minorHAnsi" w:cstheme="minorHAnsi"/>
          <w:color w:val="20343A" w:themeColor="text1"/>
          <w:sz w:val="20"/>
        </w:rPr>
        <w:t>repo we</w:t>
      </w:r>
      <w:r w:rsidR="000B0CC0">
        <w:rPr>
          <w:rFonts w:asciiTheme="minorHAnsi" w:hAnsiTheme="minorHAnsi" w:cstheme="minorHAnsi"/>
          <w:color w:val="20343A" w:themeColor="text1"/>
          <w:sz w:val="20"/>
        </w:rPr>
        <w:t xml:space="preserve"> to GCP</w:t>
      </w:r>
      <w:r>
        <w:rPr>
          <w:rFonts w:asciiTheme="minorHAnsi" w:hAnsiTheme="minorHAnsi" w:cstheme="minorHAnsi"/>
          <w:color w:val="20343A" w:themeColor="text1"/>
          <w:sz w:val="20"/>
        </w:rPr>
        <w:t xml:space="preserve"> using the </w:t>
      </w:r>
      <w:r w:rsidR="00C1031C">
        <w:rPr>
          <w:rFonts w:asciiTheme="minorHAnsi" w:hAnsiTheme="minorHAnsi" w:cstheme="minorHAnsi"/>
          <w:color w:val="20343A" w:themeColor="text1"/>
          <w:sz w:val="20"/>
        </w:rPr>
        <w:t xml:space="preserve">Google </w:t>
      </w:r>
      <w:r>
        <w:rPr>
          <w:rFonts w:asciiTheme="minorHAnsi" w:hAnsiTheme="minorHAnsi" w:cstheme="minorHAnsi"/>
          <w:color w:val="20343A" w:themeColor="text1"/>
          <w:sz w:val="20"/>
        </w:rPr>
        <w:t>cloud shell</w:t>
      </w:r>
      <w:r w:rsidR="000B0CC0">
        <w:rPr>
          <w:rFonts w:asciiTheme="minorHAnsi" w:hAnsiTheme="minorHAnsi" w:cstheme="minorHAnsi"/>
          <w:color w:val="20343A" w:themeColor="text1"/>
          <w:sz w:val="20"/>
        </w:rPr>
        <w:t xml:space="preserve">) </w:t>
      </w:r>
      <w:r w:rsidR="003C1850" w:rsidRPr="000B0CC0">
        <w:rPr>
          <w:rFonts w:asciiTheme="minorHAnsi" w:hAnsiTheme="minorHAnsi" w:cstheme="minorHAnsi"/>
          <w:color w:val="20343A" w:themeColor="text1"/>
          <w:sz w:val="20"/>
        </w:rPr>
        <w:t>with this command:</w:t>
      </w:r>
    </w:p>
    <w:p w14:paraId="07E34DB1" w14:textId="36283AB9" w:rsidR="000B0CC0" w:rsidRDefault="000B0CC0" w:rsidP="000B0CC0">
      <w:pPr>
        <w:ind w:left="720"/>
        <w:rPr>
          <w:rFonts w:asciiTheme="minorHAnsi" w:hAnsiTheme="minorHAnsi" w:cstheme="minorHAnsi"/>
          <w:color w:val="20343A" w:themeColor="text1"/>
          <w:sz w:val="20"/>
        </w:rPr>
      </w:pPr>
    </w:p>
    <w:p w14:paraId="7BFA0B52" w14:textId="671946B4" w:rsidR="003C1850" w:rsidRPr="003C1850" w:rsidRDefault="000B0CC0" w:rsidP="000B0CC0">
      <w:pPr>
        <w:ind w:left="720"/>
        <w:rPr>
          <w:rFonts w:asciiTheme="minorHAnsi" w:hAnsiTheme="minorHAnsi" w:cstheme="minorHAnsi"/>
          <w:color w:val="0070C0"/>
          <w:sz w:val="20"/>
        </w:rPr>
      </w:pPr>
      <w:r w:rsidRPr="000B0CC0">
        <w:rPr>
          <w:rFonts w:asciiTheme="minorHAnsi" w:hAnsiTheme="minorHAnsi" w:cstheme="minorHAnsi"/>
          <w:color w:val="0070C0"/>
          <w:sz w:val="20"/>
        </w:rPr>
        <w:t>$</w:t>
      </w:r>
      <w:r w:rsidR="003C1850" w:rsidRPr="003C1850">
        <w:rPr>
          <w:rFonts w:asciiTheme="minorHAnsi" w:hAnsiTheme="minorHAnsi" w:cstheme="minorHAnsi"/>
          <w:color w:val="0070C0"/>
          <w:sz w:val="20"/>
        </w:rPr>
        <w:t>git clone https://github.com/matkeller/plano-k8s.git</w:t>
      </w:r>
    </w:p>
    <w:p w14:paraId="3998ACC2" w14:textId="77777777" w:rsidR="000B0CC0" w:rsidRPr="000B0CC0" w:rsidRDefault="000B0CC0" w:rsidP="000B0CC0">
      <w:pPr>
        <w:ind w:left="50"/>
        <w:rPr>
          <w:rFonts w:asciiTheme="minorHAnsi" w:hAnsiTheme="minorHAnsi" w:cstheme="minorHAnsi"/>
          <w:color w:val="20343A" w:themeColor="text1"/>
          <w:sz w:val="20"/>
        </w:rPr>
      </w:pPr>
    </w:p>
    <w:p w14:paraId="3626D32F" w14:textId="3DA7BBC9" w:rsidR="000B0CC0" w:rsidRDefault="003C1850" w:rsidP="000B0CC0">
      <w:pPr>
        <w:pStyle w:val="ListParagraph"/>
        <w:numPr>
          <w:ilvl w:val="0"/>
          <w:numId w:val="45"/>
        </w:numPr>
        <w:rPr>
          <w:rFonts w:asciiTheme="minorHAnsi" w:hAnsiTheme="minorHAnsi" w:cstheme="minorHAnsi"/>
          <w:color w:val="20343A" w:themeColor="text1"/>
          <w:sz w:val="20"/>
        </w:rPr>
      </w:pPr>
      <w:r w:rsidRPr="000B0CC0">
        <w:rPr>
          <w:rFonts w:asciiTheme="minorHAnsi" w:hAnsiTheme="minorHAnsi" w:cstheme="minorHAnsi"/>
          <w:color w:val="20343A" w:themeColor="text1"/>
          <w:sz w:val="20"/>
        </w:rPr>
        <w:t xml:space="preserve">cd </w:t>
      </w:r>
      <w:r w:rsidR="002F6A3C">
        <w:rPr>
          <w:rFonts w:asciiTheme="minorHAnsi" w:hAnsiTheme="minorHAnsi" w:cstheme="minorHAnsi"/>
          <w:color w:val="20343A" w:themeColor="text1"/>
          <w:sz w:val="20"/>
        </w:rPr>
        <w:t xml:space="preserve">to </w:t>
      </w:r>
      <w:r w:rsidR="00C1031C">
        <w:rPr>
          <w:rFonts w:asciiTheme="minorHAnsi" w:hAnsiTheme="minorHAnsi" w:cstheme="minorHAnsi"/>
          <w:color w:val="20343A" w:themeColor="text1"/>
          <w:sz w:val="20"/>
        </w:rPr>
        <w:t xml:space="preserve">the newly created </w:t>
      </w:r>
      <w:r w:rsidR="002F6A3C">
        <w:rPr>
          <w:rFonts w:asciiTheme="minorHAnsi" w:hAnsiTheme="minorHAnsi" w:cstheme="minorHAnsi"/>
          <w:color w:val="20343A" w:themeColor="text1"/>
          <w:sz w:val="20"/>
        </w:rPr>
        <w:t>plano-k8s</w:t>
      </w:r>
      <w:r w:rsidRPr="000B0CC0">
        <w:rPr>
          <w:rFonts w:asciiTheme="minorHAnsi" w:hAnsiTheme="minorHAnsi" w:cstheme="minorHAnsi"/>
          <w:color w:val="20343A" w:themeColor="text1"/>
          <w:sz w:val="20"/>
        </w:rPr>
        <w:t xml:space="preserve">:  </w:t>
      </w:r>
    </w:p>
    <w:p w14:paraId="7DF7DF08" w14:textId="77777777" w:rsidR="000B0CC0" w:rsidRPr="000B0CC0" w:rsidRDefault="000B0CC0" w:rsidP="000B0CC0">
      <w:pPr>
        <w:ind w:left="50"/>
        <w:rPr>
          <w:rFonts w:asciiTheme="minorHAnsi" w:hAnsiTheme="minorHAnsi" w:cstheme="minorHAnsi"/>
          <w:color w:val="20343A" w:themeColor="text1"/>
          <w:sz w:val="20"/>
        </w:rPr>
      </w:pPr>
    </w:p>
    <w:p w14:paraId="42914971" w14:textId="15898333" w:rsidR="003C1850" w:rsidRPr="000B0CC0" w:rsidRDefault="000B0CC0" w:rsidP="000B0CC0">
      <w:pPr>
        <w:ind w:left="50"/>
        <w:rPr>
          <w:rFonts w:asciiTheme="minorHAnsi" w:hAnsiTheme="minorHAnsi" w:cstheme="minorHAnsi"/>
          <w:color w:val="20343A" w:themeColor="text1"/>
          <w:sz w:val="20"/>
        </w:rPr>
      </w:pPr>
      <w:r>
        <w:rPr>
          <w:rFonts w:asciiTheme="minorHAnsi" w:hAnsiTheme="minorHAnsi" w:cstheme="minorHAnsi"/>
          <w:color w:val="20343A" w:themeColor="text1"/>
          <w:sz w:val="20"/>
        </w:rPr>
        <w:t xml:space="preserve">               </w:t>
      </w:r>
      <w:r w:rsidRPr="000B0CC0">
        <w:rPr>
          <w:rFonts w:asciiTheme="minorHAnsi" w:hAnsiTheme="minorHAnsi" w:cstheme="minorHAnsi"/>
          <w:color w:val="0070C0"/>
          <w:sz w:val="20"/>
        </w:rPr>
        <w:t>$</w:t>
      </w:r>
      <w:r w:rsidR="003C1850" w:rsidRPr="000B0CC0">
        <w:rPr>
          <w:rFonts w:asciiTheme="minorHAnsi" w:hAnsiTheme="minorHAnsi" w:cstheme="minorHAnsi"/>
          <w:color w:val="0070C0"/>
          <w:sz w:val="20"/>
        </w:rPr>
        <w:t>cd plano-k8s</w:t>
      </w:r>
    </w:p>
    <w:p w14:paraId="24D90C63" w14:textId="77777777" w:rsidR="000B0CC0" w:rsidRPr="000B0CC0" w:rsidRDefault="000B0CC0" w:rsidP="000B0CC0">
      <w:pPr>
        <w:ind w:left="50"/>
        <w:rPr>
          <w:rFonts w:asciiTheme="minorHAnsi" w:hAnsiTheme="minorHAnsi" w:cstheme="minorHAnsi"/>
          <w:color w:val="20343A" w:themeColor="text1"/>
          <w:sz w:val="20"/>
        </w:rPr>
      </w:pPr>
    </w:p>
    <w:p w14:paraId="5ABB493E" w14:textId="577B00C3" w:rsidR="003C1850" w:rsidRPr="000B0CC0" w:rsidRDefault="003C1850" w:rsidP="000B0CC0">
      <w:pPr>
        <w:pStyle w:val="ListParagraph"/>
        <w:numPr>
          <w:ilvl w:val="0"/>
          <w:numId w:val="45"/>
        </w:numPr>
        <w:rPr>
          <w:rFonts w:asciiTheme="minorHAnsi" w:hAnsiTheme="minorHAnsi" w:cstheme="minorHAnsi"/>
          <w:color w:val="20343A" w:themeColor="text1"/>
          <w:sz w:val="20"/>
        </w:rPr>
      </w:pPr>
      <w:r w:rsidRPr="000B0CC0">
        <w:rPr>
          <w:rFonts w:asciiTheme="minorHAnsi" w:hAnsiTheme="minorHAnsi" w:cstheme="minorHAnsi"/>
          <w:color w:val="20343A" w:themeColor="text1"/>
          <w:sz w:val="20"/>
        </w:rPr>
        <w:t>You must cut/paste this curl command into a terminal on your machine.  It will not run on the Google Cloud Shell unless you make some firewall changes.</w:t>
      </w:r>
    </w:p>
    <w:p w14:paraId="5DF5BD84" w14:textId="77777777" w:rsidR="003C1850" w:rsidRPr="003C1850" w:rsidRDefault="003C1850" w:rsidP="003C1850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28CEA238" w14:textId="1051CD4A" w:rsidR="003C1850" w:rsidRPr="000B0CC0" w:rsidRDefault="000B0CC0" w:rsidP="000B0CC0">
      <w:pPr>
        <w:ind w:left="770"/>
        <w:rPr>
          <w:rFonts w:asciiTheme="minorHAnsi" w:hAnsiTheme="minorHAnsi" w:cstheme="minorHAnsi"/>
          <w:color w:val="0070C0"/>
          <w:sz w:val="20"/>
        </w:rPr>
      </w:pPr>
      <w:r w:rsidRPr="000B0CC0">
        <w:rPr>
          <w:rFonts w:asciiTheme="minorHAnsi" w:hAnsiTheme="minorHAnsi" w:cstheme="minorHAnsi"/>
          <w:color w:val="0070C0"/>
          <w:sz w:val="20"/>
        </w:rPr>
        <w:t>$</w:t>
      </w:r>
      <w:r w:rsidR="003C1850" w:rsidRPr="000B0CC0">
        <w:rPr>
          <w:rFonts w:asciiTheme="minorHAnsi" w:hAnsiTheme="minorHAnsi" w:cstheme="minorHAnsi"/>
          <w:color w:val="0070C0"/>
          <w:sz w:val="20"/>
        </w:rPr>
        <w:t xml:space="preserve">curl -k -u </w:t>
      </w:r>
      <w:proofErr w:type="gramStart"/>
      <w:r w:rsidR="003C1850" w:rsidRPr="000B0CC0">
        <w:rPr>
          <w:rFonts w:asciiTheme="minorHAnsi" w:hAnsiTheme="minorHAnsi" w:cstheme="minorHAnsi"/>
          <w:color w:val="0070C0"/>
          <w:sz w:val="20"/>
        </w:rPr>
        <w:t>admin:</w:t>
      </w:r>
      <w:r w:rsidR="00EF2AA2">
        <w:rPr>
          <w:rFonts w:asciiTheme="minorHAnsi" w:hAnsiTheme="minorHAnsi" w:cstheme="minorHAnsi"/>
          <w:color w:val="0070C0"/>
          <w:sz w:val="20"/>
        </w:rPr>
        <w:t>CAdemo</w:t>
      </w:r>
      <w:proofErr w:type="gramEnd"/>
      <w:r w:rsidR="00EF2AA2">
        <w:rPr>
          <w:rFonts w:asciiTheme="minorHAnsi" w:hAnsiTheme="minorHAnsi" w:cstheme="minorHAnsi"/>
          <w:color w:val="0070C0"/>
          <w:sz w:val="20"/>
        </w:rPr>
        <w:t>123</w:t>
      </w:r>
      <w:r w:rsidR="005B3690">
        <w:rPr>
          <w:rFonts w:asciiTheme="minorHAnsi" w:hAnsiTheme="minorHAnsi" w:cstheme="minorHAnsi"/>
          <w:color w:val="0070C0"/>
          <w:sz w:val="20"/>
        </w:rPr>
        <w:t>!</w:t>
      </w:r>
      <w:bookmarkStart w:id="0" w:name="_GoBack"/>
      <w:bookmarkEnd w:id="0"/>
      <w:r w:rsidR="003C1850" w:rsidRPr="000B0CC0">
        <w:rPr>
          <w:rFonts w:asciiTheme="minorHAnsi" w:hAnsiTheme="minorHAnsi" w:cstheme="minorHAnsi"/>
          <w:color w:val="0070C0"/>
          <w:sz w:val="20"/>
        </w:rPr>
        <w:t xml:space="preserve"> -H "Content-Type: application/xml" -X POST -d @lac-policy.xml https://[[YOUR_EXTERNAL_IP]]:31843/restman/1.0/services</w:t>
      </w:r>
    </w:p>
    <w:p w14:paraId="0B55BD19" w14:textId="1BBEF0CC" w:rsidR="003C1850" w:rsidRDefault="003C1850" w:rsidP="003C1850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07288EC4" w14:textId="3ABF722A" w:rsidR="0062204A" w:rsidRPr="000B0CC0" w:rsidRDefault="0062204A" w:rsidP="003C1850">
      <w:pPr>
        <w:rPr>
          <w:rFonts w:asciiTheme="minorHAnsi" w:hAnsiTheme="minorHAnsi" w:cstheme="minorHAnsi"/>
          <w:color w:val="20343A" w:themeColor="text1"/>
          <w:sz w:val="20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5D8B8102" wp14:editId="36637496">
            <wp:extent cx="4728691" cy="21342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04-10 at 11.33.46 AM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2659" cy="214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AD42" w14:textId="77777777" w:rsidR="003C1850" w:rsidRPr="000B0CC0" w:rsidRDefault="003C1850" w:rsidP="003C1850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0668D072" w14:textId="73442EE3" w:rsidR="003C1850" w:rsidRPr="000B0CC0" w:rsidRDefault="003C1850" w:rsidP="003C1850">
      <w:pPr>
        <w:rPr>
          <w:rFonts w:asciiTheme="minorHAnsi" w:hAnsiTheme="minorHAnsi" w:cstheme="minorHAnsi"/>
          <w:color w:val="20343A" w:themeColor="text1"/>
          <w:sz w:val="20"/>
        </w:rPr>
      </w:pPr>
      <w:r w:rsidRPr="000B0CC0">
        <w:rPr>
          <w:rFonts w:asciiTheme="minorHAnsi" w:hAnsiTheme="minorHAnsi" w:cstheme="minorHAnsi"/>
          <w:color w:val="20343A" w:themeColor="text1"/>
          <w:sz w:val="20"/>
        </w:rPr>
        <w:t>Note:</w:t>
      </w:r>
    </w:p>
    <w:p w14:paraId="2FDCD780" w14:textId="45F3F451" w:rsidR="003C1850" w:rsidRDefault="003C1850" w:rsidP="003C1850">
      <w:pPr>
        <w:rPr>
          <w:rFonts w:asciiTheme="minorHAnsi" w:hAnsiTheme="minorHAnsi" w:cstheme="minorHAnsi"/>
          <w:color w:val="20343A" w:themeColor="text1"/>
          <w:sz w:val="20"/>
        </w:rPr>
      </w:pPr>
      <w:r w:rsidRPr="000B0CC0">
        <w:rPr>
          <w:rFonts w:asciiTheme="minorHAnsi" w:hAnsiTheme="minorHAnsi" w:cstheme="minorHAnsi"/>
          <w:color w:val="20343A" w:themeColor="text1"/>
          <w:sz w:val="20"/>
        </w:rPr>
        <w:t>The following is already documented in publish-to-lac-note.txt (one of the files pulled from GitHub project).</w:t>
      </w:r>
    </w:p>
    <w:p w14:paraId="3AF092CE" w14:textId="3A3CB856" w:rsidR="0062204A" w:rsidRDefault="0062204A" w:rsidP="003C1850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593B491D" w14:textId="77777777" w:rsidR="00C1031C" w:rsidRDefault="00C1031C" w:rsidP="003C1850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46788A5E" w14:textId="40DF7FEC" w:rsidR="0062204A" w:rsidRDefault="0062204A" w:rsidP="003C1850">
      <w:pPr>
        <w:rPr>
          <w:rFonts w:asciiTheme="minorHAnsi" w:hAnsiTheme="minorHAnsi" w:cstheme="minorHAnsi"/>
          <w:color w:val="20343A" w:themeColor="text1"/>
          <w:sz w:val="20"/>
        </w:rPr>
      </w:pPr>
      <w:r>
        <w:rPr>
          <w:rFonts w:asciiTheme="minorHAnsi" w:hAnsiTheme="minorHAnsi" w:cstheme="minorHAnsi"/>
          <w:color w:val="20343A" w:themeColor="text1"/>
          <w:sz w:val="20"/>
        </w:rPr>
        <w:lastRenderedPageBreak/>
        <w:t>Right click on your external IP on your Policy Manager to see the newly defined Policy</w:t>
      </w:r>
    </w:p>
    <w:p w14:paraId="30CAD287" w14:textId="68246F15" w:rsidR="003C1850" w:rsidRPr="00F637F3" w:rsidRDefault="003C1850" w:rsidP="003C1850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37B71387" w14:textId="01116398" w:rsidR="003C1850" w:rsidRDefault="003C1850">
      <w:pPr>
        <w:rPr>
          <w:color w:val="20343A" w:themeColor="text1"/>
          <w:sz w:val="20"/>
        </w:rPr>
      </w:pPr>
    </w:p>
    <w:p w14:paraId="5D54E880" w14:textId="0DA9DE0C" w:rsidR="00717A62" w:rsidRPr="00A16EBE" w:rsidRDefault="00C1031C">
      <w:pPr>
        <w:rPr>
          <w:color w:val="20343A" w:themeColor="text1"/>
          <w:sz w:val="20"/>
        </w:rPr>
      </w:pPr>
      <w:r>
        <w:rPr>
          <w:noProof/>
          <w:color w:val="20343A" w:themeColor="text1"/>
          <w:sz w:val="20"/>
        </w:rPr>
        <w:drawing>
          <wp:inline distT="0" distB="0" distL="0" distR="0" wp14:anchorId="48B82C5B" wp14:editId="0C4D7D84">
            <wp:extent cx="6172200" cy="33604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4-11 at 9.32.18 AM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DA7A" w14:textId="77777777" w:rsidR="003012D6" w:rsidRDefault="003012D6" w:rsidP="00717A62">
      <w:pPr>
        <w:rPr>
          <w:color w:val="1D6476" w:themeColor="accent1" w:themeShade="80"/>
          <w:sz w:val="20"/>
        </w:rPr>
      </w:pPr>
    </w:p>
    <w:p w14:paraId="63EA1D48" w14:textId="77777777" w:rsidR="003012D6" w:rsidRDefault="003012D6" w:rsidP="00717A62">
      <w:pPr>
        <w:rPr>
          <w:color w:val="1D6476" w:themeColor="accent1" w:themeShade="80"/>
          <w:sz w:val="20"/>
        </w:rPr>
      </w:pPr>
    </w:p>
    <w:p w14:paraId="68CDA752" w14:textId="77777777" w:rsidR="00C1031C" w:rsidRDefault="00C1031C" w:rsidP="00717A62">
      <w:pPr>
        <w:rPr>
          <w:color w:val="1D6476" w:themeColor="accent1" w:themeShade="80"/>
          <w:sz w:val="20"/>
        </w:rPr>
      </w:pPr>
    </w:p>
    <w:p w14:paraId="6957D8D3" w14:textId="77777777" w:rsidR="00C1031C" w:rsidRDefault="00C1031C" w:rsidP="00717A62">
      <w:pPr>
        <w:rPr>
          <w:color w:val="1D6476" w:themeColor="accent1" w:themeShade="80"/>
          <w:sz w:val="20"/>
        </w:rPr>
      </w:pPr>
    </w:p>
    <w:p w14:paraId="5064B6F5" w14:textId="77777777" w:rsidR="00C1031C" w:rsidRDefault="00C1031C" w:rsidP="00717A62">
      <w:pPr>
        <w:rPr>
          <w:color w:val="1D6476" w:themeColor="accent1" w:themeShade="80"/>
          <w:sz w:val="20"/>
        </w:rPr>
      </w:pPr>
    </w:p>
    <w:p w14:paraId="1B3323D1" w14:textId="77777777" w:rsidR="00C1031C" w:rsidRDefault="00C1031C" w:rsidP="00717A62">
      <w:pPr>
        <w:rPr>
          <w:color w:val="1D6476" w:themeColor="accent1" w:themeShade="80"/>
          <w:sz w:val="20"/>
        </w:rPr>
      </w:pPr>
    </w:p>
    <w:p w14:paraId="3C260978" w14:textId="77777777" w:rsidR="00C1031C" w:rsidRDefault="00C1031C" w:rsidP="00717A62">
      <w:pPr>
        <w:rPr>
          <w:color w:val="1D6476" w:themeColor="accent1" w:themeShade="80"/>
          <w:sz w:val="20"/>
        </w:rPr>
      </w:pPr>
    </w:p>
    <w:p w14:paraId="0E54274B" w14:textId="77777777" w:rsidR="00C1031C" w:rsidRDefault="00C1031C" w:rsidP="00717A62">
      <w:pPr>
        <w:rPr>
          <w:color w:val="1D6476" w:themeColor="accent1" w:themeShade="80"/>
          <w:sz w:val="20"/>
        </w:rPr>
      </w:pPr>
    </w:p>
    <w:p w14:paraId="7AB455BD" w14:textId="77777777" w:rsidR="00C1031C" w:rsidRDefault="00C1031C" w:rsidP="00717A62">
      <w:pPr>
        <w:rPr>
          <w:color w:val="1D6476" w:themeColor="accent1" w:themeShade="80"/>
          <w:sz w:val="20"/>
        </w:rPr>
      </w:pPr>
    </w:p>
    <w:p w14:paraId="7E1F54C6" w14:textId="77777777" w:rsidR="00C1031C" w:rsidRDefault="00C1031C" w:rsidP="00717A62">
      <w:pPr>
        <w:rPr>
          <w:color w:val="1D6476" w:themeColor="accent1" w:themeShade="80"/>
          <w:sz w:val="20"/>
        </w:rPr>
      </w:pPr>
    </w:p>
    <w:p w14:paraId="2205221E" w14:textId="77777777" w:rsidR="00C1031C" w:rsidRDefault="00C1031C" w:rsidP="00717A62">
      <w:pPr>
        <w:rPr>
          <w:color w:val="1D6476" w:themeColor="accent1" w:themeShade="80"/>
          <w:sz w:val="20"/>
        </w:rPr>
      </w:pPr>
    </w:p>
    <w:p w14:paraId="60ADB995" w14:textId="77777777" w:rsidR="00C1031C" w:rsidRDefault="00C1031C" w:rsidP="00717A62">
      <w:pPr>
        <w:rPr>
          <w:color w:val="1D6476" w:themeColor="accent1" w:themeShade="80"/>
          <w:sz w:val="20"/>
        </w:rPr>
      </w:pPr>
    </w:p>
    <w:p w14:paraId="628E1FA6" w14:textId="77777777" w:rsidR="00C1031C" w:rsidRDefault="00C1031C" w:rsidP="00717A62">
      <w:pPr>
        <w:rPr>
          <w:color w:val="1D6476" w:themeColor="accent1" w:themeShade="80"/>
          <w:sz w:val="20"/>
        </w:rPr>
      </w:pPr>
    </w:p>
    <w:p w14:paraId="046B7D1F" w14:textId="77777777" w:rsidR="00C1031C" w:rsidRDefault="00C1031C" w:rsidP="00717A62">
      <w:pPr>
        <w:rPr>
          <w:color w:val="1D6476" w:themeColor="accent1" w:themeShade="80"/>
          <w:sz w:val="20"/>
        </w:rPr>
      </w:pPr>
    </w:p>
    <w:p w14:paraId="19D57119" w14:textId="77777777" w:rsidR="00C1031C" w:rsidRDefault="00C1031C" w:rsidP="00717A62">
      <w:pPr>
        <w:rPr>
          <w:color w:val="1D6476" w:themeColor="accent1" w:themeShade="80"/>
          <w:sz w:val="20"/>
        </w:rPr>
      </w:pPr>
    </w:p>
    <w:p w14:paraId="1127E33A" w14:textId="77777777" w:rsidR="00C1031C" w:rsidRDefault="00C1031C" w:rsidP="00717A62">
      <w:pPr>
        <w:rPr>
          <w:color w:val="1D6476" w:themeColor="accent1" w:themeShade="80"/>
          <w:sz w:val="20"/>
        </w:rPr>
      </w:pPr>
    </w:p>
    <w:p w14:paraId="675543B4" w14:textId="77777777" w:rsidR="00C1031C" w:rsidRDefault="00C1031C" w:rsidP="00717A62">
      <w:pPr>
        <w:rPr>
          <w:color w:val="1D6476" w:themeColor="accent1" w:themeShade="80"/>
          <w:sz w:val="20"/>
        </w:rPr>
      </w:pPr>
    </w:p>
    <w:p w14:paraId="78F94989" w14:textId="77777777" w:rsidR="00C1031C" w:rsidRDefault="00C1031C" w:rsidP="00717A62">
      <w:pPr>
        <w:rPr>
          <w:color w:val="1D6476" w:themeColor="accent1" w:themeShade="80"/>
          <w:sz w:val="20"/>
        </w:rPr>
      </w:pPr>
    </w:p>
    <w:p w14:paraId="6B4EFD8E" w14:textId="77777777" w:rsidR="00C1031C" w:rsidRDefault="00C1031C" w:rsidP="00717A62">
      <w:pPr>
        <w:rPr>
          <w:color w:val="1D6476" w:themeColor="accent1" w:themeShade="80"/>
          <w:sz w:val="20"/>
        </w:rPr>
      </w:pPr>
    </w:p>
    <w:p w14:paraId="5CBDE357" w14:textId="77777777" w:rsidR="00C1031C" w:rsidRDefault="00C1031C" w:rsidP="00717A62">
      <w:pPr>
        <w:rPr>
          <w:color w:val="1D6476" w:themeColor="accent1" w:themeShade="80"/>
          <w:sz w:val="20"/>
        </w:rPr>
      </w:pPr>
    </w:p>
    <w:p w14:paraId="2BA3250B" w14:textId="77777777" w:rsidR="00C1031C" w:rsidRDefault="00C1031C" w:rsidP="00717A62">
      <w:pPr>
        <w:rPr>
          <w:color w:val="1D6476" w:themeColor="accent1" w:themeShade="80"/>
          <w:sz w:val="20"/>
        </w:rPr>
      </w:pPr>
    </w:p>
    <w:p w14:paraId="62E87F20" w14:textId="77777777" w:rsidR="00C1031C" w:rsidRDefault="00C1031C" w:rsidP="00717A62">
      <w:pPr>
        <w:rPr>
          <w:color w:val="1D6476" w:themeColor="accent1" w:themeShade="80"/>
          <w:sz w:val="20"/>
        </w:rPr>
      </w:pPr>
    </w:p>
    <w:p w14:paraId="20093B3F" w14:textId="77777777" w:rsidR="00C1031C" w:rsidRDefault="00C1031C" w:rsidP="00717A62">
      <w:pPr>
        <w:rPr>
          <w:color w:val="1D6476" w:themeColor="accent1" w:themeShade="80"/>
          <w:sz w:val="20"/>
        </w:rPr>
      </w:pPr>
    </w:p>
    <w:p w14:paraId="3C17BCBF" w14:textId="77777777" w:rsidR="00C1031C" w:rsidRDefault="00C1031C" w:rsidP="00717A62">
      <w:pPr>
        <w:rPr>
          <w:color w:val="1D6476" w:themeColor="accent1" w:themeShade="80"/>
          <w:sz w:val="20"/>
        </w:rPr>
      </w:pPr>
    </w:p>
    <w:p w14:paraId="17B3A8F4" w14:textId="77777777" w:rsidR="00C1031C" w:rsidRDefault="00C1031C" w:rsidP="00717A62">
      <w:pPr>
        <w:rPr>
          <w:color w:val="1D6476" w:themeColor="accent1" w:themeShade="80"/>
          <w:sz w:val="20"/>
        </w:rPr>
      </w:pPr>
    </w:p>
    <w:p w14:paraId="66A6C438" w14:textId="77777777" w:rsidR="00C1031C" w:rsidRDefault="00C1031C" w:rsidP="00717A62">
      <w:pPr>
        <w:rPr>
          <w:color w:val="1D6476" w:themeColor="accent1" w:themeShade="80"/>
          <w:sz w:val="20"/>
        </w:rPr>
      </w:pPr>
    </w:p>
    <w:p w14:paraId="0F5AE774" w14:textId="77777777" w:rsidR="00C1031C" w:rsidRDefault="00C1031C" w:rsidP="00717A62">
      <w:pPr>
        <w:rPr>
          <w:color w:val="1D6476" w:themeColor="accent1" w:themeShade="80"/>
          <w:sz w:val="20"/>
        </w:rPr>
      </w:pPr>
    </w:p>
    <w:p w14:paraId="700EFF96" w14:textId="77777777" w:rsidR="00C1031C" w:rsidRDefault="00C1031C" w:rsidP="00717A62">
      <w:pPr>
        <w:rPr>
          <w:color w:val="1D6476" w:themeColor="accent1" w:themeShade="80"/>
          <w:sz w:val="20"/>
        </w:rPr>
      </w:pPr>
    </w:p>
    <w:p w14:paraId="06D76DF4" w14:textId="77777777" w:rsidR="00C1031C" w:rsidRDefault="00C1031C" w:rsidP="00717A62">
      <w:pPr>
        <w:rPr>
          <w:color w:val="1D6476" w:themeColor="accent1" w:themeShade="80"/>
          <w:sz w:val="20"/>
        </w:rPr>
      </w:pPr>
    </w:p>
    <w:p w14:paraId="0AB7ED8C" w14:textId="77777777" w:rsidR="00C1031C" w:rsidRDefault="00C1031C" w:rsidP="00717A62">
      <w:pPr>
        <w:rPr>
          <w:color w:val="1D6476" w:themeColor="accent1" w:themeShade="80"/>
          <w:sz w:val="20"/>
        </w:rPr>
      </w:pPr>
    </w:p>
    <w:p w14:paraId="0A15108C" w14:textId="11A1E416" w:rsidR="00717A62" w:rsidRDefault="00717A62" w:rsidP="00717A62">
      <w:pPr>
        <w:rPr>
          <w:color w:val="20343A" w:themeColor="text1"/>
          <w:sz w:val="20"/>
        </w:rPr>
      </w:pPr>
      <w:r>
        <w:rPr>
          <w:color w:val="1D6476" w:themeColor="accent1" w:themeShade="80"/>
          <w:sz w:val="20"/>
        </w:rPr>
        <w:lastRenderedPageBreak/>
        <w:t>Login to LAC</w:t>
      </w:r>
    </w:p>
    <w:p w14:paraId="460A0956" w14:textId="77777777" w:rsidR="00717A62" w:rsidRDefault="00717A62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562E5FC4" w14:textId="1D685177" w:rsidR="00F52FA6" w:rsidRDefault="00F52FA6">
      <w:pPr>
        <w:rPr>
          <w:rFonts w:asciiTheme="minorHAnsi" w:hAnsiTheme="minorHAnsi" w:cstheme="minorHAnsi"/>
          <w:color w:val="20343A" w:themeColor="text1"/>
          <w:sz w:val="20"/>
        </w:rPr>
      </w:pPr>
      <w:r>
        <w:rPr>
          <w:rFonts w:asciiTheme="minorHAnsi" w:hAnsiTheme="minorHAnsi" w:cstheme="minorHAnsi"/>
          <w:color w:val="20343A" w:themeColor="text1"/>
          <w:sz w:val="20"/>
        </w:rPr>
        <w:t>Login to LAC with the following credentials:</w:t>
      </w:r>
    </w:p>
    <w:p w14:paraId="645B7B16" w14:textId="77777777" w:rsidR="00F52FA6" w:rsidRDefault="00F52FA6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5E373E7A" w14:textId="50358C96" w:rsidR="00F52FA6" w:rsidRPr="00F52FA6" w:rsidRDefault="005668F7">
      <w:pPr>
        <w:rPr>
          <w:rFonts w:asciiTheme="minorHAnsi" w:hAnsiTheme="minorHAnsi" w:cstheme="minorHAnsi"/>
          <w:color w:val="20343A" w:themeColor="text1"/>
          <w:sz w:val="20"/>
        </w:rPr>
      </w:pPr>
      <w:hyperlink r:id="rId32" w:history="1">
        <w:r w:rsidR="007C2619" w:rsidRPr="004E6355">
          <w:rPr>
            <w:rStyle w:val="Hyperlink"/>
            <w:rFonts w:asciiTheme="minorHAnsi" w:hAnsiTheme="minorHAnsi" w:cstheme="minorHAnsi"/>
            <w:sz w:val="20"/>
          </w:rPr>
          <w:t>http://35.233.203.7:32080/</w:t>
        </w:r>
      </w:hyperlink>
    </w:p>
    <w:p w14:paraId="7F3BD1DF" w14:textId="3B7E30EB" w:rsidR="00F52FA6" w:rsidRPr="00F52FA6" w:rsidRDefault="00F52FA6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732776CB" w14:textId="79C79F14" w:rsidR="00F52FA6" w:rsidRPr="00F52FA6" w:rsidRDefault="00F52FA6">
      <w:pPr>
        <w:rPr>
          <w:rFonts w:asciiTheme="minorHAnsi" w:hAnsiTheme="minorHAnsi" w:cstheme="minorHAnsi"/>
          <w:color w:val="20343A" w:themeColor="text1"/>
          <w:sz w:val="20"/>
        </w:rPr>
      </w:pPr>
      <w:r w:rsidRPr="00F52FA6">
        <w:rPr>
          <w:rFonts w:asciiTheme="minorHAnsi" w:hAnsiTheme="minorHAnsi" w:cstheme="minorHAnsi"/>
          <w:color w:val="20343A" w:themeColor="text1"/>
          <w:sz w:val="20"/>
        </w:rPr>
        <w:t>Username: admin</w:t>
      </w:r>
    </w:p>
    <w:p w14:paraId="0BDBB408" w14:textId="6FC7F65F" w:rsidR="00F52FA6" w:rsidRPr="00F52FA6" w:rsidRDefault="00F52FA6">
      <w:pPr>
        <w:rPr>
          <w:rFonts w:asciiTheme="minorHAnsi" w:hAnsiTheme="minorHAnsi" w:cstheme="minorHAnsi"/>
          <w:color w:val="20343A" w:themeColor="text1"/>
          <w:sz w:val="20"/>
        </w:rPr>
      </w:pPr>
      <w:r w:rsidRPr="00F52FA6">
        <w:rPr>
          <w:rFonts w:asciiTheme="minorHAnsi" w:hAnsiTheme="minorHAnsi" w:cstheme="minorHAnsi"/>
          <w:color w:val="20343A" w:themeColor="text1"/>
          <w:sz w:val="20"/>
        </w:rPr>
        <w:t>Password: Password1</w:t>
      </w:r>
    </w:p>
    <w:p w14:paraId="65439325" w14:textId="6C70DD5D" w:rsidR="00F52FA6" w:rsidRDefault="00F52FA6">
      <w:pPr>
        <w:rPr>
          <w:color w:val="20343A" w:themeColor="text1"/>
          <w:sz w:val="20"/>
        </w:rPr>
      </w:pPr>
    </w:p>
    <w:p w14:paraId="40E91A58" w14:textId="688BBE9C" w:rsidR="00F52FA6" w:rsidRDefault="00F52FA6">
      <w:pPr>
        <w:rPr>
          <w:color w:val="20343A" w:themeColor="text1"/>
          <w:sz w:val="20"/>
        </w:rPr>
      </w:pPr>
      <w:r>
        <w:rPr>
          <w:noProof/>
          <w:color w:val="20343A" w:themeColor="text1"/>
          <w:sz w:val="20"/>
        </w:rPr>
        <w:drawing>
          <wp:inline distT="0" distB="0" distL="0" distR="0" wp14:anchorId="15F64D3C" wp14:editId="7F08A222">
            <wp:extent cx="5518150" cy="2881701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9-04-10 at 11.54.43 AM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20299" cy="288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42FC" w14:textId="1DF571D4" w:rsidR="00F52FA6" w:rsidRDefault="00F52FA6">
      <w:pPr>
        <w:rPr>
          <w:color w:val="20343A" w:themeColor="text1"/>
          <w:sz w:val="20"/>
        </w:rPr>
      </w:pPr>
    </w:p>
    <w:p w14:paraId="6C1C8231" w14:textId="74EEAFB6" w:rsidR="00F52FA6" w:rsidRPr="00F52FA6" w:rsidRDefault="00F52FA6">
      <w:pPr>
        <w:rPr>
          <w:rFonts w:asciiTheme="minorHAnsi" w:hAnsiTheme="minorHAnsi" w:cstheme="minorHAnsi"/>
          <w:color w:val="20343A" w:themeColor="text1"/>
          <w:sz w:val="20"/>
        </w:rPr>
      </w:pPr>
      <w:r w:rsidRPr="00F52FA6">
        <w:rPr>
          <w:rFonts w:asciiTheme="minorHAnsi" w:hAnsiTheme="minorHAnsi" w:cstheme="minorHAnsi"/>
          <w:color w:val="20343A" w:themeColor="text1"/>
          <w:sz w:val="20"/>
        </w:rPr>
        <w:t>Choose Demo</w:t>
      </w:r>
    </w:p>
    <w:p w14:paraId="03D7CED5" w14:textId="77777777" w:rsidR="00F52FA6" w:rsidRDefault="00F52FA6">
      <w:pPr>
        <w:rPr>
          <w:color w:val="20343A" w:themeColor="text1"/>
          <w:sz w:val="20"/>
        </w:rPr>
      </w:pPr>
    </w:p>
    <w:p w14:paraId="7B2E8E2A" w14:textId="0990E473" w:rsidR="00F52FA6" w:rsidRDefault="00F52FA6">
      <w:pPr>
        <w:rPr>
          <w:color w:val="20343A" w:themeColor="text1"/>
          <w:sz w:val="20"/>
        </w:rPr>
      </w:pPr>
      <w:r>
        <w:rPr>
          <w:noProof/>
          <w:color w:val="20343A" w:themeColor="text1"/>
          <w:sz w:val="20"/>
        </w:rPr>
        <w:drawing>
          <wp:inline distT="0" distB="0" distL="0" distR="0" wp14:anchorId="4D565AFB" wp14:editId="065EE08C">
            <wp:extent cx="5510572" cy="3120390"/>
            <wp:effectExtent l="0" t="0" r="127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9-04-10 at 11.57.23 AM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20740" cy="312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C162" w14:textId="0493E627" w:rsidR="007C2619" w:rsidRDefault="007C2619">
      <w:pPr>
        <w:rPr>
          <w:color w:val="20343A" w:themeColor="text1"/>
          <w:sz w:val="20"/>
        </w:rPr>
      </w:pPr>
    </w:p>
    <w:p w14:paraId="38F1166C" w14:textId="7A1DF837" w:rsidR="007C2619" w:rsidRDefault="007C2619">
      <w:pPr>
        <w:rPr>
          <w:color w:val="20343A" w:themeColor="text1"/>
          <w:sz w:val="20"/>
        </w:rPr>
      </w:pPr>
    </w:p>
    <w:p w14:paraId="1F9DC6B9" w14:textId="77777777" w:rsidR="00CE1D84" w:rsidRDefault="00CE1D84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01686331" w14:textId="77777777" w:rsidR="00CE1D84" w:rsidRDefault="00CE1D84">
      <w:pPr>
        <w:rPr>
          <w:rFonts w:asciiTheme="minorHAnsi" w:hAnsiTheme="minorHAnsi" w:cstheme="minorHAnsi"/>
          <w:color w:val="20343A" w:themeColor="text1"/>
          <w:sz w:val="20"/>
        </w:rPr>
      </w:pPr>
    </w:p>
    <w:p w14:paraId="6AC83DF1" w14:textId="02DD5DE9" w:rsidR="00CE1D84" w:rsidRPr="00CE1D84" w:rsidRDefault="00CE1D84">
      <w:pPr>
        <w:rPr>
          <w:rFonts w:asciiTheme="minorHAnsi" w:hAnsiTheme="minorHAnsi" w:cstheme="minorHAnsi"/>
          <w:color w:val="20343A" w:themeColor="text1"/>
          <w:sz w:val="20"/>
        </w:rPr>
      </w:pPr>
      <w:r w:rsidRPr="00CE1D84">
        <w:rPr>
          <w:rFonts w:asciiTheme="minorHAnsi" w:hAnsiTheme="minorHAnsi" w:cstheme="minorHAnsi"/>
          <w:color w:val="20343A" w:themeColor="text1"/>
          <w:sz w:val="20"/>
        </w:rPr>
        <w:lastRenderedPageBreak/>
        <w:t xml:space="preserve">Choose </w:t>
      </w:r>
      <w:proofErr w:type="spellStart"/>
      <w:proofErr w:type="gramStart"/>
      <w:r w:rsidRPr="00CE1D84">
        <w:rPr>
          <w:rFonts w:asciiTheme="minorHAnsi" w:hAnsiTheme="minorHAnsi" w:cstheme="minorHAnsi"/>
          <w:color w:val="20343A" w:themeColor="text1"/>
          <w:sz w:val="20"/>
        </w:rPr>
        <w:t>demo:product</w:t>
      </w:r>
      <w:proofErr w:type="spellEnd"/>
      <w:proofErr w:type="gramEnd"/>
      <w:r w:rsidRPr="00CE1D84">
        <w:rPr>
          <w:rFonts w:asciiTheme="minorHAnsi" w:hAnsiTheme="minorHAnsi" w:cstheme="minorHAnsi"/>
          <w:color w:val="20343A" w:themeColor="text1"/>
          <w:sz w:val="20"/>
        </w:rPr>
        <w:t xml:space="preserve"> and click on </w:t>
      </w:r>
      <w:r w:rsidRPr="0015215C">
        <w:rPr>
          <w:rFonts w:asciiTheme="minorHAnsi" w:hAnsiTheme="minorHAnsi" w:cstheme="minorHAnsi"/>
          <w:color w:val="0070C0"/>
          <w:sz w:val="20"/>
        </w:rPr>
        <w:t>GET</w:t>
      </w:r>
    </w:p>
    <w:p w14:paraId="605E4C89" w14:textId="77777777" w:rsidR="00CE1D84" w:rsidRDefault="00CE1D84">
      <w:pPr>
        <w:rPr>
          <w:color w:val="20343A" w:themeColor="text1"/>
          <w:sz w:val="20"/>
        </w:rPr>
      </w:pPr>
    </w:p>
    <w:p w14:paraId="0485D58B" w14:textId="315F27B7" w:rsidR="007C2619" w:rsidRDefault="007C2619">
      <w:pPr>
        <w:rPr>
          <w:color w:val="20343A" w:themeColor="text1"/>
          <w:sz w:val="20"/>
        </w:rPr>
      </w:pPr>
      <w:r>
        <w:rPr>
          <w:noProof/>
          <w:color w:val="20343A" w:themeColor="text1"/>
          <w:sz w:val="20"/>
        </w:rPr>
        <w:drawing>
          <wp:inline distT="0" distB="0" distL="0" distR="0" wp14:anchorId="37B84B88" wp14:editId="2640403E">
            <wp:extent cx="5740400" cy="3263524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04-10 at 12.09.59 PM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0809" cy="326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6D6D" w14:textId="275D3107" w:rsidR="007C2619" w:rsidRDefault="007C2619">
      <w:pPr>
        <w:rPr>
          <w:color w:val="20343A" w:themeColor="text1"/>
          <w:sz w:val="20"/>
        </w:rPr>
      </w:pPr>
    </w:p>
    <w:p w14:paraId="3D2EA2E6" w14:textId="77777777" w:rsidR="005369B4" w:rsidRDefault="005369B4">
      <w:pPr>
        <w:rPr>
          <w:color w:val="20343A" w:themeColor="text1"/>
          <w:sz w:val="20"/>
        </w:rPr>
      </w:pPr>
    </w:p>
    <w:p w14:paraId="2B8C378B" w14:textId="6AF57148" w:rsidR="002A481F" w:rsidRPr="002A481F" w:rsidRDefault="003012D6">
      <w:pPr>
        <w:rPr>
          <w:rFonts w:asciiTheme="minorHAnsi" w:hAnsiTheme="minorHAnsi" w:cstheme="minorHAnsi"/>
          <w:color w:val="20343A" w:themeColor="text1"/>
          <w:sz w:val="20"/>
        </w:rPr>
      </w:pPr>
      <w:r>
        <w:rPr>
          <w:rFonts w:asciiTheme="minorHAnsi" w:hAnsiTheme="minorHAnsi" w:cstheme="minorHAnsi"/>
          <w:color w:val="20343A" w:themeColor="text1"/>
          <w:sz w:val="20"/>
        </w:rPr>
        <w:t xml:space="preserve">Send a REST call to LAC through </w:t>
      </w:r>
      <w:r w:rsidR="00080528">
        <w:rPr>
          <w:rFonts w:asciiTheme="minorHAnsi" w:hAnsiTheme="minorHAnsi" w:cstheme="minorHAnsi"/>
          <w:color w:val="20343A" w:themeColor="text1"/>
          <w:sz w:val="20"/>
        </w:rPr>
        <w:t>API</w:t>
      </w:r>
      <w:r>
        <w:rPr>
          <w:rFonts w:asciiTheme="minorHAnsi" w:hAnsiTheme="minorHAnsi" w:cstheme="minorHAnsi"/>
          <w:color w:val="20343A" w:themeColor="text1"/>
          <w:sz w:val="20"/>
        </w:rPr>
        <w:t xml:space="preserve"> Gateway and confirm th</w:t>
      </w:r>
      <w:r w:rsidR="001B14CB">
        <w:rPr>
          <w:rFonts w:asciiTheme="minorHAnsi" w:hAnsiTheme="minorHAnsi" w:cstheme="minorHAnsi"/>
          <w:color w:val="20343A" w:themeColor="text1"/>
          <w:sz w:val="20"/>
        </w:rPr>
        <w:t>at</w:t>
      </w:r>
      <w:r>
        <w:rPr>
          <w:rFonts w:asciiTheme="minorHAnsi" w:hAnsiTheme="minorHAnsi" w:cstheme="minorHAnsi"/>
          <w:color w:val="20343A" w:themeColor="text1"/>
          <w:sz w:val="20"/>
        </w:rPr>
        <w:t xml:space="preserve"> </w:t>
      </w:r>
      <w:r w:rsidR="00786A3B">
        <w:rPr>
          <w:rFonts w:asciiTheme="minorHAnsi" w:hAnsiTheme="minorHAnsi" w:cstheme="minorHAnsi"/>
          <w:color w:val="20343A" w:themeColor="text1"/>
          <w:sz w:val="20"/>
        </w:rPr>
        <w:t>*</w:t>
      </w:r>
      <w:r>
        <w:rPr>
          <w:rFonts w:asciiTheme="minorHAnsi" w:hAnsiTheme="minorHAnsi" w:cstheme="minorHAnsi"/>
          <w:color w:val="20343A" w:themeColor="text1"/>
          <w:sz w:val="20"/>
        </w:rPr>
        <w:t>matches</w:t>
      </w:r>
      <w:r w:rsidR="009153AF">
        <w:rPr>
          <w:rFonts w:asciiTheme="minorHAnsi" w:hAnsiTheme="minorHAnsi" w:cstheme="minorHAnsi"/>
          <w:color w:val="20343A" w:themeColor="text1"/>
          <w:sz w:val="20"/>
        </w:rPr>
        <w:t>*</w:t>
      </w:r>
      <w:r>
        <w:rPr>
          <w:rFonts w:asciiTheme="minorHAnsi" w:hAnsiTheme="minorHAnsi" w:cstheme="minorHAnsi"/>
          <w:color w:val="20343A" w:themeColor="text1"/>
          <w:sz w:val="20"/>
        </w:rPr>
        <w:t xml:space="preserve"> the GET output above.</w:t>
      </w:r>
    </w:p>
    <w:p w14:paraId="5589BEDF" w14:textId="77777777" w:rsidR="005369B4" w:rsidRDefault="005369B4">
      <w:pPr>
        <w:rPr>
          <w:color w:val="0070C0"/>
          <w:sz w:val="20"/>
        </w:rPr>
      </w:pPr>
    </w:p>
    <w:p w14:paraId="57DC3D2D" w14:textId="7E013040" w:rsidR="007C2619" w:rsidRPr="005369B4" w:rsidRDefault="007C2619">
      <w:pPr>
        <w:rPr>
          <w:color w:val="0070C0"/>
          <w:sz w:val="20"/>
        </w:rPr>
      </w:pPr>
      <w:r w:rsidRPr="005369B4">
        <w:rPr>
          <w:color w:val="0070C0"/>
          <w:sz w:val="20"/>
        </w:rPr>
        <w:t xml:space="preserve">$curl -k -u </w:t>
      </w:r>
      <w:proofErr w:type="gramStart"/>
      <w:r w:rsidRPr="005369B4">
        <w:rPr>
          <w:color w:val="0070C0"/>
          <w:sz w:val="20"/>
        </w:rPr>
        <w:t>admin:CAdemo</w:t>
      </w:r>
      <w:proofErr w:type="gramEnd"/>
      <w:r w:rsidRPr="005369B4">
        <w:rPr>
          <w:color w:val="0070C0"/>
          <w:sz w:val="20"/>
        </w:rPr>
        <w:t>123! http</w:t>
      </w:r>
      <w:r w:rsidR="002315CB">
        <w:rPr>
          <w:color w:val="0070C0"/>
          <w:sz w:val="20"/>
        </w:rPr>
        <w:t>s</w:t>
      </w:r>
      <w:r w:rsidRPr="005369B4">
        <w:rPr>
          <w:color w:val="0070C0"/>
          <w:sz w:val="20"/>
        </w:rPr>
        <w:t>://35.233.203.7:3</w:t>
      </w:r>
      <w:r w:rsidR="002315CB">
        <w:rPr>
          <w:color w:val="0070C0"/>
          <w:sz w:val="20"/>
        </w:rPr>
        <w:t>1843</w:t>
      </w:r>
      <w:r w:rsidRPr="005369B4">
        <w:rPr>
          <w:color w:val="0070C0"/>
          <w:sz w:val="20"/>
        </w:rPr>
        <w:t>/lac-policy</w:t>
      </w:r>
    </w:p>
    <w:p w14:paraId="54583730" w14:textId="0D38FA20" w:rsidR="007C2619" w:rsidRDefault="007C2619">
      <w:pPr>
        <w:rPr>
          <w:color w:val="20343A" w:themeColor="text1"/>
          <w:sz w:val="20"/>
        </w:rPr>
      </w:pPr>
    </w:p>
    <w:p w14:paraId="5DE056B8" w14:textId="025E7523" w:rsidR="003012D6" w:rsidRDefault="003012D6">
      <w:pPr>
        <w:rPr>
          <w:color w:val="20343A" w:themeColor="text1"/>
          <w:sz w:val="20"/>
        </w:rPr>
      </w:pPr>
      <w:r>
        <w:rPr>
          <w:color w:val="20343A" w:themeColor="text1"/>
          <w:sz w:val="20"/>
        </w:rPr>
        <w:t xml:space="preserve">You can also try </w:t>
      </w:r>
      <w:r w:rsidRPr="003012D6">
        <w:rPr>
          <w:color w:val="0070C0"/>
          <w:sz w:val="20"/>
        </w:rPr>
        <w:t>https://35.233.203.7:31843/lac-policy</w:t>
      </w:r>
      <w:r>
        <w:rPr>
          <w:color w:val="0070C0"/>
          <w:sz w:val="20"/>
        </w:rPr>
        <w:t xml:space="preserve"> </w:t>
      </w:r>
      <w:r w:rsidRPr="003012D6">
        <w:rPr>
          <w:color w:val="20343A" w:themeColor="text1"/>
          <w:sz w:val="20"/>
        </w:rPr>
        <w:t>in a browser.</w:t>
      </w:r>
    </w:p>
    <w:p w14:paraId="7CC077AF" w14:textId="7EBC68B6" w:rsidR="003012D6" w:rsidRDefault="003012D6">
      <w:pPr>
        <w:rPr>
          <w:color w:val="20343A" w:themeColor="text1"/>
          <w:sz w:val="20"/>
        </w:rPr>
      </w:pPr>
    </w:p>
    <w:p w14:paraId="1D0A13DE" w14:textId="38C37898" w:rsidR="003012D6" w:rsidRPr="003012D6" w:rsidRDefault="003012D6">
      <w:pPr>
        <w:rPr>
          <w:color w:val="20343A" w:themeColor="text1"/>
          <w:sz w:val="20"/>
        </w:rPr>
      </w:pPr>
      <w:r>
        <w:rPr>
          <w:noProof/>
          <w:color w:val="20343A" w:themeColor="text1"/>
          <w:sz w:val="20"/>
        </w:rPr>
        <w:drawing>
          <wp:inline distT="0" distB="0" distL="0" distR="0" wp14:anchorId="3DF62E91" wp14:editId="1615EB09">
            <wp:extent cx="5383454" cy="3218995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9-04-10 at 3.00.54 PM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7276" cy="322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12D6" w:rsidRPr="003012D6" w:rsidSect="0079037D">
      <w:headerReference w:type="default" r:id="rId37"/>
      <w:footerReference w:type="even" r:id="rId38"/>
      <w:footerReference w:type="default" r:id="rId39"/>
      <w:headerReference w:type="first" r:id="rId40"/>
      <w:type w:val="oddPage"/>
      <w:pgSz w:w="12240" w:h="15840" w:code="1"/>
      <w:pgMar w:top="1296" w:right="1080" w:bottom="720" w:left="1080" w:header="720" w:footer="547" w:gutter="36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784DD4" w14:textId="77777777" w:rsidR="005668F7" w:rsidRDefault="005668F7" w:rsidP="00A978DA">
      <w:r>
        <w:separator/>
      </w:r>
    </w:p>
  </w:endnote>
  <w:endnote w:type="continuationSeparator" w:id="0">
    <w:p w14:paraId="69A8B847" w14:textId="77777777" w:rsidR="005668F7" w:rsidRDefault="005668F7" w:rsidP="00A978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 Sans">
    <w:panose1 w:val="020B0604020202020204"/>
    <w:charset w:val="00"/>
    <w:family w:val="modern"/>
    <w:notTrueType/>
    <w:pitch w:val="variable"/>
    <w:sig w:usb0="A00000AF" w:usb1="4000206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EAE152" w14:textId="77777777" w:rsidR="00460AAD" w:rsidRDefault="00460AAD" w:rsidP="0079037D">
    <w:pPr>
      <w:pStyle w:val="Footer"/>
      <w:framePr w:wrap="around" w:vAnchor="text" w:hAnchor="margin" w:xAlign="outside" w:y="1"/>
      <w:rPr>
        <w:rStyle w:val="PageNumber"/>
        <w:sz w:val="24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1C642D">
      <w:rPr>
        <w:rStyle w:val="PageNumber"/>
        <w:noProof/>
      </w:rPr>
      <w:t>12</w:t>
    </w:r>
    <w:r>
      <w:rPr>
        <w:rStyle w:val="PageNumber"/>
      </w:rPr>
      <w:fldChar w:fldCharType="end"/>
    </w:r>
  </w:p>
  <w:p w14:paraId="53D28641" w14:textId="4DBD6DEC" w:rsidR="00460AAD" w:rsidRPr="00197A7E" w:rsidRDefault="00460AAD" w:rsidP="0079037D">
    <w:pPr>
      <w:pStyle w:val="FooterEvenPages"/>
      <w:ind w:right="360" w:firstLine="360"/>
    </w:pPr>
    <w:r>
      <w:tab/>
    </w:r>
    <w:r w:rsidR="00315BD1" w:rsidRPr="00ED4485">
      <w:rPr>
        <w:szCs w:val="16"/>
      </w:rPr>
      <w:t>GCP/Kubernetes – Gateway, MySQL and LAC</w:t>
    </w:r>
    <w:r w:rsidRPr="00197A7E">
      <w:tab/>
    </w:r>
  </w:p>
  <w:p w14:paraId="4E7559E8" w14:textId="71A26023" w:rsidR="00460AAD" w:rsidRPr="00BE28BB" w:rsidRDefault="00460AAD" w:rsidP="00B57972">
    <w:pPr>
      <w:pStyle w:val="FooterConfidential"/>
      <w:rPr>
        <w:b w:val="0"/>
      </w:rPr>
    </w:pPr>
    <w:r>
      <w:rPr>
        <w:b w:val="0"/>
      </w:rPr>
      <w:t xml:space="preserve">     © 201</w:t>
    </w:r>
    <w:r w:rsidR="00315BD1">
      <w:rPr>
        <w:b w:val="0"/>
      </w:rPr>
      <w:t>9 Broadcom.</w:t>
    </w:r>
    <w:r w:rsidRPr="00BE28BB">
      <w:rPr>
        <w:b w:val="0"/>
      </w:rPr>
      <w:t xml:space="preserve"> All rights reserved.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D2F8C1" w14:textId="77777777" w:rsidR="00460AAD" w:rsidRDefault="00460AAD" w:rsidP="0079037D">
    <w:pPr>
      <w:pStyle w:val="Footer"/>
      <w:framePr w:wrap="around" w:vAnchor="text" w:hAnchor="margin" w:xAlign="outside" w:y="1"/>
      <w:rPr>
        <w:rStyle w:val="PageNumber"/>
        <w:sz w:val="24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1C642D">
      <w:rPr>
        <w:rStyle w:val="PageNumber"/>
        <w:noProof/>
      </w:rPr>
      <w:t>5</w:t>
    </w:r>
    <w:r>
      <w:rPr>
        <w:rStyle w:val="PageNumber"/>
      </w:rPr>
      <w:fldChar w:fldCharType="end"/>
    </w:r>
  </w:p>
  <w:p w14:paraId="32D1A51B" w14:textId="3BC3D9F4" w:rsidR="00460AAD" w:rsidRPr="00A87B7A" w:rsidRDefault="00460AAD" w:rsidP="00315BD1">
    <w:pPr>
      <w:tabs>
        <w:tab w:val="center" w:pos="4860"/>
        <w:tab w:val="right" w:pos="9360"/>
      </w:tabs>
      <w:ind w:right="360"/>
      <w:rPr>
        <w:i/>
        <w:sz w:val="16"/>
        <w:szCs w:val="16"/>
      </w:rPr>
    </w:pPr>
    <w:r>
      <w:rPr>
        <w:i/>
        <w:sz w:val="16"/>
        <w:szCs w:val="16"/>
      </w:rPr>
      <w:tab/>
    </w:r>
    <w:r w:rsidR="00ED4485" w:rsidRPr="00ED4485">
      <w:rPr>
        <w:i/>
        <w:sz w:val="16"/>
        <w:szCs w:val="16"/>
      </w:rPr>
      <w:t>GCP/Kubernetes – Gateway, MySQL and LAC</w:t>
    </w:r>
    <w:r w:rsidRPr="00A87B7A">
      <w:rPr>
        <w:i/>
        <w:sz w:val="16"/>
        <w:szCs w:val="16"/>
      </w:rPr>
      <w:tab/>
    </w:r>
  </w:p>
  <w:p w14:paraId="2FB7BE39" w14:textId="559686B4" w:rsidR="00460AAD" w:rsidRPr="00BE28BB" w:rsidRDefault="00460AAD" w:rsidP="001F7D29">
    <w:pPr>
      <w:pStyle w:val="FooterConfidential"/>
      <w:rPr>
        <w:b w:val="0"/>
      </w:rPr>
    </w:pPr>
    <w:r>
      <w:rPr>
        <w:b w:val="0"/>
      </w:rPr>
      <w:t xml:space="preserve">        </w:t>
    </w:r>
    <w:r w:rsidRPr="00BE28BB">
      <w:rPr>
        <w:b w:val="0"/>
      </w:rPr>
      <w:t>©</w:t>
    </w:r>
    <w:r>
      <w:rPr>
        <w:b w:val="0"/>
      </w:rPr>
      <w:t xml:space="preserve"> 201</w:t>
    </w:r>
    <w:r w:rsidR="00BB6496">
      <w:rPr>
        <w:b w:val="0"/>
      </w:rPr>
      <w:t>9</w:t>
    </w:r>
    <w:r>
      <w:rPr>
        <w:b w:val="0"/>
      </w:rPr>
      <w:t xml:space="preserve"> </w:t>
    </w:r>
    <w:r w:rsidR="00BB6496">
      <w:rPr>
        <w:b w:val="0"/>
      </w:rPr>
      <w:t>Broadcom</w:t>
    </w:r>
    <w:r>
      <w:rPr>
        <w:b w:val="0"/>
      </w:rPr>
      <w:t>. All rights reserved.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74C3CA" w14:textId="77777777" w:rsidR="005668F7" w:rsidRDefault="005668F7" w:rsidP="00A978DA">
      <w:r>
        <w:separator/>
      </w:r>
    </w:p>
  </w:footnote>
  <w:footnote w:type="continuationSeparator" w:id="0">
    <w:p w14:paraId="0CD5A7B4" w14:textId="77777777" w:rsidR="005668F7" w:rsidRDefault="005668F7" w:rsidP="00A978D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4E87CF" w14:textId="395DF9B8" w:rsidR="00460AAD" w:rsidRPr="006C2762" w:rsidRDefault="00475A09" w:rsidP="006C2762">
    <w:pPr>
      <w:pStyle w:val="HeaderOddPages"/>
    </w:pPr>
    <w:r>
      <w:rPr>
        <w:noProof/>
      </w:rPr>
      <w:drawing>
        <wp:inline distT="0" distB="0" distL="0" distR="0" wp14:anchorId="56BE612E" wp14:editId="1771411A">
          <wp:extent cx="1263650" cy="435199"/>
          <wp:effectExtent l="0" t="0" r="0" b="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Screen Shot 2018-11-16 at 3.52.58 PM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01379" cy="44819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460AAD" w:rsidRPr="00BD38CE">
      <w:tab/>
    </w:r>
  </w:p>
  <w:p w14:paraId="68BCDB6D" w14:textId="77777777" w:rsidR="00460AAD" w:rsidRDefault="00460AAD"/>
  <w:p w14:paraId="303ACC86" w14:textId="77777777" w:rsidR="00460AAD" w:rsidRPr="00BD38CE" w:rsidRDefault="00460AAD">
    <w:pPr>
      <w:pStyle w:val="HeaderOddPages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D3CADA" w14:textId="77777777" w:rsidR="00460AAD" w:rsidRPr="00197A7E" w:rsidRDefault="00460AAD" w:rsidP="00C306B6">
    <w:pPr>
      <w:pStyle w:val="HeaderOddPages"/>
    </w:pPr>
    <w:r w:rsidRPr="00197A7E">
      <w:rPr>
        <w:noProof/>
      </w:rPr>
      <w:drawing>
        <wp:anchor distT="0" distB="0" distL="114300" distR="114300" simplePos="0" relativeHeight="251664384" behindDoc="1" locked="0" layoutInCell="1" allowOverlap="1" wp14:anchorId="17200F3B" wp14:editId="43F517C2">
          <wp:simplePos x="0" y="0"/>
          <wp:positionH relativeFrom="column">
            <wp:posOffset>5743575</wp:posOffset>
          </wp:positionH>
          <wp:positionV relativeFrom="paragraph">
            <wp:posOffset>-171450</wp:posOffset>
          </wp:positionV>
          <wp:extent cx="447675" cy="381000"/>
          <wp:effectExtent l="19050" t="0" r="9525" b="0"/>
          <wp:wrapNone/>
          <wp:docPr id="18" name="Picture 4" descr="edu_logo_final-OCT-07_per-bran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edu_logo_final-OCT-07_per-brand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447675" cy="3810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197A7E">
      <w:t>Module: &lt;Module Name&gt;</w:t>
    </w:r>
    <w:r w:rsidRPr="00BD38CE">
      <w:tab/>
    </w:r>
  </w:p>
  <w:p w14:paraId="6419FABD" w14:textId="77777777" w:rsidR="00460AAD" w:rsidRDefault="00460AA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0"/>
    <w:multiLevelType w:val="singleLevel"/>
    <w:tmpl w:val="3F365578"/>
    <w:lvl w:ilvl="0">
      <w:start w:val="1"/>
      <w:numFmt w:val="bullet"/>
      <w:pStyle w:val="ListBullet5"/>
      <w:lvlText w:val=""/>
      <w:lvlJc w:val="left"/>
      <w:pPr>
        <w:ind w:left="1800" w:hanging="360"/>
      </w:pPr>
      <w:rPr>
        <w:rFonts w:ascii="Wingdings" w:hAnsi="Wingdings" w:hint="default"/>
        <w:sz w:val="14"/>
      </w:rPr>
    </w:lvl>
  </w:abstractNum>
  <w:abstractNum w:abstractNumId="1" w15:restartNumberingAfterBreak="0">
    <w:nsid w:val="FFFFFF81"/>
    <w:multiLevelType w:val="singleLevel"/>
    <w:tmpl w:val="13D65380"/>
    <w:lvl w:ilvl="0">
      <w:start w:val="1"/>
      <w:numFmt w:val="bullet"/>
      <w:pStyle w:val="ListBullet4"/>
      <w:lvlText w:val="–"/>
      <w:lvlJc w:val="left"/>
      <w:pPr>
        <w:ind w:left="1440" w:hanging="360"/>
      </w:pPr>
      <w:rPr>
        <w:rFonts w:ascii="Verdana" w:hAnsi="Verdana" w:hint="default"/>
      </w:rPr>
    </w:lvl>
  </w:abstractNum>
  <w:abstractNum w:abstractNumId="2" w15:restartNumberingAfterBreak="0">
    <w:nsid w:val="FFFFFF82"/>
    <w:multiLevelType w:val="singleLevel"/>
    <w:tmpl w:val="5D888B6E"/>
    <w:lvl w:ilvl="0">
      <w:start w:val="1"/>
      <w:numFmt w:val="bullet"/>
      <w:pStyle w:val="ListBullet3"/>
      <w:lvlText w:val=""/>
      <w:lvlJc w:val="left"/>
      <w:pPr>
        <w:ind w:left="1080" w:hanging="360"/>
      </w:pPr>
      <w:rPr>
        <w:rFonts w:ascii="Wingdings" w:hAnsi="Wingdings" w:hint="default"/>
      </w:rPr>
    </w:lvl>
  </w:abstractNum>
  <w:abstractNum w:abstractNumId="3" w15:restartNumberingAfterBreak="0">
    <w:nsid w:val="FFFFFF83"/>
    <w:multiLevelType w:val="singleLevel"/>
    <w:tmpl w:val="D1BCAEBC"/>
    <w:lvl w:ilvl="0">
      <w:start w:val="1"/>
      <w:numFmt w:val="bullet"/>
      <w:pStyle w:val="ListBullet2"/>
      <w:lvlText w:val="—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  <w:b w:val="0"/>
        <w:i w:val="0"/>
        <w:sz w:val="16"/>
      </w:rPr>
    </w:lvl>
  </w:abstractNum>
  <w:abstractNum w:abstractNumId="4" w15:restartNumberingAfterBreak="0">
    <w:nsid w:val="FFFFFF89"/>
    <w:multiLevelType w:val="singleLevel"/>
    <w:tmpl w:val="90AC7870"/>
    <w:lvl w:ilvl="0">
      <w:start w:val="1"/>
      <w:numFmt w:val="bullet"/>
      <w:pStyle w:val="ListBullet"/>
      <w:lvlText w:val=""/>
      <w:lvlJc w:val="left"/>
      <w:pPr>
        <w:ind w:left="360" w:hanging="360"/>
      </w:pPr>
      <w:rPr>
        <w:rFonts w:ascii="Wingdings" w:hAnsi="Wingdings" w:hint="default"/>
      </w:rPr>
    </w:lvl>
  </w:abstractNum>
  <w:abstractNum w:abstractNumId="5" w15:restartNumberingAfterBreak="0">
    <w:nsid w:val="00487F33"/>
    <w:multiLevelType w:val="hybridMultilevel"/>
    <w:tmpl w:val="966E9CF2"/>
    <w:lvl w:ilvl="0" w:tplc="DB62D3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3CF5617"/>
    <w:multiLevelType w:val="hybridMultilevel"/>
    <w:tmpl w:val="EB98EA0E"/>
    <w:lvl w:ilvl="0" w:tplc="994444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4F14822"/>
    <w:multiLevelType w:val="hybridMultilevel"/>
    <w:tmpl w:val="C5EEF11A"/>
    <w:lvl w:ilvl="0" w:tplc="03A66BEC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0B3B15E6"/>
    <w:multiLevelType w:val="hybridMultilevel"/>
    <w:tmpl w:val="A3C0947A"/>
    <w:lvl w:ilvl="0" w:tplc="DB62D3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C362998"/>
    <w:multiLevelType w:val="hybridMultilevel"/>
    <w:tmpl w:val="EE667D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FC411EA"/>
    <w:multiLevelType w:val="hybridMultilevel"/>
    <w:tmpl w:val="C30294A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10066F8C"/>
    <w:multiLevelType w:val="hybridMultilevel"/>
    <w:tmpl w:val="20441F7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22F5B48"/>
    <w:multiLevelType w:val="hybridMultilevel"/>
    <w:tmpl w:val="58868D2A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3" w15:restartNumberingAfterBreak="0">
    <w:nsid w:val="180C3022"/>
    <w:multiLevelType w:val="hybridMultilevel"/>
    <w:tmpl w:val="DA5446A6"/>
    <w:lvl w:ilvl="0" w:tplc="BBBEEFEA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1A1C66E2"/>
    <w:multiLevelType w:val="hybridMultilevel"/>
    <w:tmpl w:val="5D5AD640"/>
    <w:lvl w:ilvl="0" w:tplc="DB62D3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1AD47B81"/>
    <w:multiLevelType w:val="hybridMultilevel"/>
    <w:tmpl w:val="F788BEE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04664EB"/>
    <w:multiLevelType w:val="hybridMultilevel"/>
    <w:tmpl w:val="90046A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231664A"/>
    <w:multiLevelType w:val="hybridMultilevel"/>
    <w:tmpl w:val="9236ADFA"/>
    <w:lvl w:ilvl="0" w:tplc="DE86561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F0D0F116">
      <w:start w:val="1"/>
      <w:numFmt w:val="lowerLetter"/>
      <w:lvlText w:val="%2."/>
      <w:lvlJc w:val="left"/>
      <w:pPr>
        <w:ind w:left="108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26BC2B22"/>
    <w:multiLevelType w:val="hybridMultilevel"/>
    <w:tmpl w:val="B9D25FE8"/>
    <w:lvl w:ilvl="0" w:tplc="B3CC1074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E350B0"/>
    <w:multiLevelType w:val="hybridMultilevel"/>
    <w:tmpl w:val="516E40A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49921B0"/>
    <w:multiLevelType w:val="hybridMultilevel"/>
    <w:tmpl w:val="C81ED8C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39B64CE7"/>
    <w:multiLevelType w:val="hybridMultilevel"/>
    <w:tmpl w:val="B9D25FE8"/>
    <w:lvl w:ilvl="0" w:tplc="B3CC1074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E993D10"/>
    <w:multiLevelType w:val="hybridMultilevel"/>
    <w:tmpl w:val="D7AC6E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4890038"/>
    <w:multiLevelType w:val="hybridMultilevel"/>
    <w:tmpl w:val="3DC03CF0"/>
    <w:lvl w:ilvl="0" w:tplc="38B85FA6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48BA5327"/>
    <w:multiLevelType w:val="hybridMultilevel"/>
    <w:tmpl w:val="7732268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99F17D8"/>
    <w:multiLevelType w:val="hybridMultilevel"/>
    <w:tmpl w:val="FE92B22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9BA1B4A"/>
    <w:multiLevelType w:val="hybridMultilevel"/>
    <w:tmpl w:val="C7BAD4F6"/>
    <w:lvl w:ilvl="0" w:tplc="2FF09990">
      <w:start w:val="1"/>
      <w:numFmt w:val="bullet"/>
      <w:pStyle w:val="bullet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BEE2AF8"/>
    <w:multiLevelType w:val="hybridMultilevel"/>
    <w:tmpl w:val="57A83108"/>
    <w:lvl w:ilvl="0" w:tplc="DB62D3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D1E3037"/>
    <w:multiLevelType w:val="hybridMultilevel"/>
    <w:tmpl w:val="DAB28D5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59CD679A"/>
    <w:multiLevelType w:val="multilevel"/>
    <w:tmpl w:val="0A747C74"/>
    <w:lvl w:ilvl="0">
      <w:start w:val="1"/>
      <w:numFmt w:val="decimal"/>
      <w:pStyle w:val="Steps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pStyle w:val="Stepsa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2">
      <w:start w:val="1"/>
      <w:numFmt w:val="lowerRoman"/>
      <w:pStyle w:val="Stepsi"/>
      <w:lvlText w:val="%3."/>
      <w:lvlJc w:val="left"/>
      <w:pPr>
        <w:tabs>
          <w:tab w:val="num" w:pos="1440"/>
        </w:tabs>
        <w:ind w:left="1080" w:hanging="360"/>
      </w:pPr>
      <w:rPr>
        <w:rFonts w:hint="default"/>
      </w:rPr>
    </w:lvl>
    <w:lvl w:ilvl="3">
      <w:start w:val="1"/>
      <w:numFmt w:val="decimal"/>
      <w:pStyle w:val="Steps1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0" w15:restartNumberingAfterBreak="0">
    <w:nsid w:val="5C062AC6"/>
    <w:multiLevelType w:val="hybridMultilevel"/>
    <w:tmpl w:val="684EFA52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EA231CD"/>
    <w:multiLevelType w:val="hybridMultilevel"/>
    <w:tmpl w:val="A6CC79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42A643E"/>
    <w:multiLevelType w:val="hybridMultilevel"/>
    <w:tmpl w:val="CA42FAD6"/>
    <w:lvl w:ilvl="0" w:tplc="6854B700">
      <w:start w:val="1"/>
      <w:numFmt w:val="bullet"/>
      <w:pStyle w:val="Bulle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5C2221E"/>
    <w:multiLevelType w:val="hybridMultilevel"/>
    <w:tmpl w:val="3C42380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98F54C5"/>
    <w:multiLevelType w:val="hybridMultilevel"/>
    <w:tmpl w:val="B25AB2B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6A9B7B9C"/>
    <w:multiLevelType w:val="hybridMultilevel"/>
    <w:tmpl w:val="DB7242F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6E450C1A"/>
    <w:multiLevelType w:val="hybridMultilevel"/>
    <w:tmpl w:val="0644D85C"/>
    <w:lvl w:ilvl="0" w:tplc="39BEA7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F7B23A0"/>
    <w:multiLevelType w:val="hybridMultilevel"/>
    <w:tmpl w:val="20441F7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70EA7FE9"/>
    <w:multiLevelType w:val="hybridMultilevel"/>
    <w:tmpl w:val="ABCAD57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4B45BAC"/>
    <w:multiLevelType w:val="hybridMultilevel"/>
    <w:tmpl w:val="13D2DD1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7794459B"/>
    <w:multiLevelType w:val="hybridMultilevel"/>
    <w:tmpl w:val="FBBE750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77997FC3"/>
    <w:multiLevelType w:val="hybridMultilevel"/>
    <w:tmpl w:val="799A91E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79C97264"/>
    <w:multiLevelType w:val="hybridMultilevel"/>
    <w:tmpl w:val="6A6C0C00"/>
    <w:lvl w:ilvl="0" w:tplc="DB62D3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A2370C9"/>
    <w:multiLevelType w:val="hybridMultilevel"/>
    <w:tmpl w:val="D7AC6E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4" w15:restartNumberingAfterBreak="0">
    <w:nsid w:val="7C6E5B2F"/>
    <w:multiLevelType w:val="hybridMultilevel"/>
    <w:tmpl w:val="C0225AB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29"/>
  </w:num>
  <w:num w:numId="7">
    <w:abstractNumId w:val="32"/>
  </w:num>
  <w:num w:numId="8">
    <w:abstractNumId w:val="26"/>
  </w:num>
  <w:num w:numId="9">
    <w:abstractNumId w:val="11"/>
  </w:num>
  <w:num w:numId="10">
    <w:abstractNumId w:val="30"/>
  </w:num>
  <w:num w:numId="11">
    <w:abstractNumId w:val="7"/>
  </w:num>
  <w:num w:numId="12">
    <w:abstractNumId w:val="6"/>
  </w:num>
  <w:num w:numId="13">
    <w:abstractNumId w:val="36"/>
  </w:num>
  <w:num w:numId="14">
    <w:abstractNumId w:val="22"/>
  </w:num>
  <w:num w:numId="15">
    <w:abstractNumId w:val="38"/>
  </w:num>
  <w:num w:numId="16">
    <w:abstractNumId w:val="24"/>
  </w:num>
  <w:num w:numId="17">
    <w:abstractNumId w:val="10"/>
  </w:num>
  <w:num w:numId="18">
    <w:abstractNumId w:val="40"/>
  </w:num>
  <w:num w:numId="19">
    <w:abstractNumId w:val="28"/>
  </w:num>
  <w:num w:numId="20">
    <w:abstractNumId w:val="34"/>
  </w:num>
  <w:num w:numId="21">
    <w:abstractNumId w:val="35"/>
  </w:num>
  <w:num w:numId="22">
    <w:abstractNumId w:val="20"/>
  </w:num>
  <w:num w:numId="23">
    <w:abstractNumId w:val="19"/>
  </w:num>
  <w:num w:numId="24">
    <w:abstractNumId w:val="23"/>
  </w:num>
  <w:num w:numId="25">
    <w:abstractNumId w:val="13"/>
  </w:num>
  <w:num w:numId="26">
    <w:abstractNumId w:val="15"/>
  </w:num>
  <w:num w:numId="27">
    <w:abstractNumId w:val="14"/>
  </w:num>
  <w:num w:numId="28">
    <w:abstractNumId w:val="27"/>
  </w:num>
  <w:num w:numId="29">
    <w:abstractNumId w:val="8"/>
  </w:num>
  <w:num w:numId="30">
    <w:abstractNumId w:val="18"/>
  </w:num>
  <w:num w:numId="31">
    <w:abstractNumId w:val="25"/>
  </w:num>
  <w:num w:numId="32">
    <w:abstractNumId w:val="17"/>
  </w:num>
  <w:num w:numId="33">
    <w:abstractNumId w:val="37"/>
  </w:num>
  <w:num w:numId="34">
    <w:abstractNumId w:val="44"/>
  </w:num>
  <w:num w:numId="35">
    <w:abstractNumId w:val="33"/>
  </w:num>
  <w:num w:numId="36">
    <w:abstractNumId w:val="21"/>
  </w:num>
  <w:num w:numId="37">
    <w:abstractNumId w:val="39"/>
  </w:num>
  <w:num w:numId="38">
    <w:abstractNumId w:val="31"/>
  </w:num>
  <w:num w:numId="39">
    <w:abstractNumId w:val="5"/>
  </w:num>
  <w:num w:numId="40">
    <w:abstractNumId w:val="42"/>
  </w:num>
  <w:num w:numId="41">
    <w:abstractNumId w:val="41"/>
  </w:num>
  <w:num w:numId="42">
    <w:abstractNumId w:val="43"/>
  </w:num>
  <w:num w:numId="43">
    <w:abstractNumId w:val="9"/>
  </w:num>
  <w:num w:numId="44">
    <w:abstractNumId w:val="16"/>
  </w:num>
  <w:num w:numId="45">
    <w:abstractNumId w:val="12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2"/>
  <w:hideSpellingErrors/>
  <w:hideGrammatical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evenAndOddHeaders/>
  <w:drawingGridHorizontalSpacing w:val="10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6155"/>
    <w:rsid w:val="00000BCA"/>
    <w:rsid w:val="0000224B"/>
    <w:rsid w:val="0000608C"/>
    <w:rsid w:val="000069E2"/>
    <w:rsid w:val="00006E14"/>
    <w:rsid w:val="00010F39"/>
    <w:rsid w:val="000160F0"/>
    <w:rsid w:val="0001675A"/>
    <w:rsid w:val="00016B0E"/>
    <w:rsid w:val="000210F5"/>
    <w:rsid w:val="00022397"/>
    <w:rsid w:val="000230EA"/>
    <w:rsid w:val="000248FD"/>
    <w:rsid w:val="0002639B"/>
    <w:rsid w:val="00027407"/>
    <w:rsid w:val="00035BBD"/>
    <w:rsid w:val="00035EDF"/>
    <w:rsid w:val="00036BAB"/>
    <w:rsid w:val="00037143"/>
    <w:rsid w:val="00040E85"/>
    <w:rsid w:val="00041754"/>
    <w:rsid w:val="00041AAB"/>
    <w:rsid w:val="000424F3"/>
    <w:rsid w:val="000429D6"/>
    <w:rsid w:val="000445CD"/>
    <w:rsid w:val="00045017"/>
    <w:rsid w:val="00045D20"/>
    <w:rsid w:val="000466A7"/>
    <w:rsid w:val="00047CC4"/>
    <w:rsid w:val="000501F1"/>
    <w:rsid w:val="000518E1"/>
    <w:rsid w:val="00052C35"/>
    <w:rsid w:val="0006086E"/>
    <w:rsid w:val="000609FE"/>
    <w:rsid w:val="000641F7"/>
    <w:rsid w:val="00064481"/>
    <w:rsid w:val="000664CE"/>
    <w:rsid w:val="00066829"/>
    <w:rsid w:val="0007056D"/>
    <w:rsid w:val="00072F8F"/>
    <w:rsid w:val="0007486B"/>
    <w:rsid w:val="000750E8"/>
    <w:rsid w:val="000776A3"/>
    <w:rsid w:val="00080528"/>
    <w:rsid w:val="0008319E"/>
    <w:rsid w:val="00083F34"/>
    <w:rsid w:val="00086155"/>
    <w:rsid w:val="00086650"/>
    <w:rsid w:val="0008713E"/>
    <w:rsid w:val="00092860"/>
    <w:rsid w:val="00095C65"/>
    <w:rsid w:val="00096061"/>
    <w:rsid w:val="000964E9"/>
    <w:rsid w:val="00097F7B"/>
    <w:rsid w:val="000A3D47"/>
    <w:rsid w:val="000A474F"/>
    <w:rsid w:val="000B0CC0"/>
    <w:rsid w:val="000C0100"/>
    <w:rsid w:val="000C1105"/>
    <w:rsid w:val="000C42CD"/>
    <w:rsid w:val="000D2949"/>
    <w:rsid w:val="000D2E53"/>
    <w:rsid w:val="000D2F13"/>
    <w:rsid w:val="000D3780"/>
    <w:rsid w:val="000D4346"/>
    <w:rsid w:val="000D61D9"/>
    <w:rsid w:val="000D65F7"/>
    <w:rsid w:val="000D7742"/>
    <w:rsid w:val="000E3F6D"/>
    <w:rsid w:val="000E40F2"/>
    <w:rsid w:val="000E424C"/>
    <w:rsid w:val="000E4267"/>
    <w:rsid w:val="000E573F"/>
    <w:rsid w:val="000F4B5C"/>
    <w:rsid w:val="000F5D43"/>
    <w:rsid w:val="000F5F20"/>
    <w:rsid w:val="00100E11"/>
    <w:rsid w:val="00101D40"/>
    <w:rsid w:val="00101E55"/>
    <w:rsid w:val="001049D5"/>
    <w:rsid w:val="0010514A"/>
    <w:rsid w:val="0010753A"/>
    <w:rsid w:val="00107AA7"/>
    <w:rsid w:val="00113942"/>
    <w:rsid w:val="00117E25"/>
    <w:rsid w:val="001214DC"/>
    <w:rsid w:val="001222CF"/>
    <w:rsid w:val="001231C7"/>
    <w:rsid w:val="001248FD"/>
    <w:rsid w:val="00125CBC"/>
    <w:rsid w:val="001260AB"/>
    <w:rsid w:val="001302E1"/>
    <w:rsid w:val="001306CD"/>
    <w:rsid w:val="00130C7D"/>
    <w:rsid w:val="00130E85"/>
    <w:rsid w:val="00130F15"/>
    <w:rsid w:val="00134A61"/>
    <w:rsid w:val="00134D46"/>
    <w:rsid w:val="001351BB"/>
    <w:rsid w:val="00135432"/>
    <w:rsid w:val="00135602"/>
    <w:rsid w:val="0013563B"/>
    <w:rsid w:val="0013672C"/>
    <w:rsid w:val="0013727F"/>
    <w:rsid w:val="0014094C"/>
    <w:rsid w:val="001415B0"/>
    <w:rsid w:val="001419B4"/>
    <w:rsid w:val="001449B7"/>
    <w:rsid w:val="00151142"/>
    <w:rsid w:val="0015215C"/>
    <w:rsid w:val="00152734"/>
    <w:rsid w:val="00153544"/>
    <w:rsid w:val="00153A94"/>
    <w:rsid w:val="0015415D"/>
    <w:rsid w:val="00156547"/>
    <w:rsid w:val="00157294"/>
    <w:rsid w:val="0016053F"/>
    <w:rsid w:val="0016137C"/>
    <w:rsid w:val="00162421"/>
    <w:rsid w:val="00162771"/>
    <w:rsid w:val="00166625"/>
    <w:rsid w:val="00166FFB"/>
    <w:rsid w:val="001703C9"/>
    <w:rsid w:val="00170806"/>
    <w:rsid w:val="001709C8"/>
    <w:rsid w:val="00171F4D"/>
    <w:rsid w:val="001726EE"/>
    <w:rsid w:val="0017278F"/>
    <w:rsid w:val="00174C25"/>
    <w:rsid w:val="001752C5"/>
    <w:rsid w:val="00176922"/>
    <w:rsid w:val="001774B9"/>
    <w:rsid w:val="00192EC4"/>
    <w:rsid w:val="001971CD"/>
    <w:rsid w:val="001977C3"/>
    <w:rsid w:val="00197A7E"/>
    <w:rsid w:val="001A0F81"/>
    <w:rsid w:val="001A16D2"/>
    <w:rsid w:val="001A677F"/>
    <w:rsid w:val="001B14CB"/>
    <w:rsid w:val="001B1765"/>
    <w:rsid w:val="001B54C3"/>
    <w:rsid w:val="001B5EB7"/>
    <w:rsid w:val="001B7AC0"/>
    <w:rsid w:val="001C0556"/>
    <w:rsid w:val="001C20DE"/>
    <w:rsid w:val="001C2184"/>
    <w:rsid w:val="001C43B3"/>
    <w:rsid w:val="001C461F"/>
    <w:rsid w:val="001C642D"/>
    <w:rsid w:val="001C647C"/>
    <w:rsid w:val="001D3989"/>
    <w:rsid w:val="001D3B9B"/>
    <w:rsid w:val="001D56A0"/>
    <w:rsid w:val="001E0141"/>
    <w:rsid w:val="001E47A7"/>
    <w:rsid w:val="001E7682"/>
    <w:rsid w:val="001F1EC2"/>
    <w:rsid w:val="001F2C19"/>
    <w:rsid w:val="001F55A2"/>
    <w:rsid w:val="001F57F6"/>
    <w:rsid w:val="001F7754"/>
    <w:rsid w:val="001F7D29"/>
    <w:rsid w:val="00212302"/>
    <w:rsid w:val="00213DD1"/>
    <w:rsid w:val="00215B3D"/>
    <w:rsid w:val="00216730"/>
    <w:rsid w:val="00216CEC"/>
    <w:rsid w:val="002176AC"/>
    <w:rsid w:val="00217781"/>
    <w:rsid w:val="00217AC6"/>
    <w:rsid w:val="002205C5"/>
    <w:rsid w:val="00225286"/>
    <w:rsid w:val="00226118"/>
    <w:rsid w:val="00226521"/>
    <w:rsid w:val="0023140D"/>
    <w:rsid w:val="002315CB"/>
    <w:rsid w:val="00232AE6"/>
    <w:rsid w:val="00233E4E"/>
    <w:rsid w:val="00235B95"/>
    <w:rsid w:val="002400E7"/>
    <w:rsid w:val="002445AE"/>
    <w:rsid w:val="002510D3"/>
    <w:rsid w:val="002514CC"/>
    <w:rsid w:val="00253569"/>
    <w:rsid w:val="00256C59"/>
    <w:rsid w:val="00257679"/>
    <w:rsid w:val="00264C3B"/>
    <w:rsid w:val="00264E65"/>
    <w:rsid w:val="002653E3"/>
    <w:rsid w:val="0026734A"/>
    <w:rsid w:val="002728A6"/>
    <w:rsid w:val="00274FAE"/>
    <w:rsid w:val="0027635D"/>
    <w:rsid w:val="00276BA1"/>
    <w:rsid w:val="002810D2"/>
    <w:rsid w:val="0028169D"/>
    <w:rsid w:val="00284311"/>
    <w:rsid w:val="00287584"/>
    <w:rsid w:val="00292551"/>
    <w:rsid w:val="00293E9A"/>
    <w:rsid w:val="002949F4"/>
    <w:rsid w:val="00295DED"/>
    <w:rsid w:val="002960EE"/>
    <w:rsid w:val="00297BDC"/>
    <w:rsid w:val="002A1145"/>
    <w:rsid w:val="002A1514"/>
    <w:rsid w:val="002A1902"/>
    <w:rsid w:val="002A2C13"/>
    <w:rsid w:val="002A3AAD"/>
    <w:rsid w:val="002A481F"/>
    <w:rsid w:val="002A7932"/>
    <w:rsid w:val="002B22A9"/>
    <w:rsid w:val="002B50E2"/>
    <w:rsid w:val="002B57A1"/>
    <w:rsid w:val="002B6C1B"/>
    <w:rsid w:val="002C0D14"/>
    <w:rsid w:val="002C2EDC"/>
    <w:rsid w:val="002C2F95"/>
    <w:rsid w:val="002C3D01"/>
    <w:rsid w:val="002C4D71"/>
    <w:rsid w:val="002C6FD8"/>
    <w:rsid w:val="002D0042"/>
    <w:rsid w:val="002D1BB2"/>
    <w:rsid w:val="002D249F"/>
    <w:rsid w:val="002D53FF"/>
    <w:rsid w:val="002E47B5"/>
    <w:rsid w:val="002E5CDC"/>
    <w:rsid w:val="002F0F66"/>
    <w:rsid w:val="002F13FA"/>
    <w:rsid w:val="002F1CEC"/>
    <w:rsid w:val="002F2E48"/>
    <w:rsid w:val="002F40F9"/>
    <w:rsid w:val="002F464F"/>
    <w:rsid w:val="002F66A0"/>
    <w:rsid w:val="002F6A3C"/>
    <w:rsid w:val="00300753"/>
    <w:rsid w:val="003012D6"/>
    <w:rsid w:val="00312D38"/>
    <w:rsid w:val="003145E6"/>
    <w:rsid w:val="0031563A"/>
    <w:rsid w:val="00315BD1"/>
    <w:rsid w:val="00315F99"/>
    <w:rsid w:val="003166C0"/>
    <w:rsid w:val="00324C1C"/>
    <w:rsid w:val="00325C31"/>
    <w:rsid w:val="00326260"/>
    <w:rsid w:val="00332786"/>
    <w:rsid w:val="0034078F"/>
    <w:rsid w:val="00342FE8"/>
    <w:rsid w:val="00345030"/>
    <w:rsid w:val="0035014E"/>
    <w:rsid w:val="00350E30"/>
    <w:rsid w:val="00351833"/>
    <w:rsid w:val="00351B71"/>
    <w:rsid w:val="00352A10"/>
    <w:rsid w:val="00353F0D"/>
    <w:rsid w:val="00354FAF"/>
    <w:rsid w:val="00356F23"/>
    <w:rsid w:val="00357AD0"/>
    <w:rsid w:val="00357D8B"/>
    <w:rsid w:val="0036143C"/>
    <w:rsid w:val="00362B0A"/>
    <w:rsid w:val="0036309E"/>
    <w:rsid w:val="00363712"/>
    <w:rsid w:val="00363AC6"/>
    <w:rsid w:val="00367B57"/>
    <w:rsid w:val="003731B1"/>
    <w:rsid w:val="00373241"/>
    <w:rsid w:val="00373DB5"/>
    <w:rsid w:val="003746F1"/>
    <w:rsid w:val="003758C0"/>
    <w:rsid w:val="00380BE5"/>
    <w:rsid w:val="00381F90"/>
    <w:rsid w:val="003828E4"/>
    <w:rsid w:val="00384A4A"/>
    <w:rsid w:val="00392845"/>
    <w:rsid w:val="003A38D1"/>
    <w:rsid w:val="003A3A8E"/>
    <w:rsid w:val="003A5450"/>
    <w:rsid w:val="003B033D"/>
    <w:rsid w:val="003B10FA"/>
    <w:rsid w:val="003B3488"/>
    <w:rsid w:val="003B4782"/>
    <w:rsid w:val="003B5982"/>
    <w:rsid w:val="003B76E2"/>
    <w:rsid w:val="003C0055"/>
    <w:rsid w:val="003C1850"/>
    <w:rsid w:val="003C4D81"/>
    <w:rsid w:val="003C5296"/>
    <w:rsid w:val="003C52DC"/>
    <w:rsid w:val="003C5349"/>
    <w:rsid w:val="003D3E02"/>
    <w:rsid w:val="003D5742"/>
    <w:rsid w:val="003D60F9"/>
    <w:rsid w:val="003E0F30"/>
    <w:rsid w:val="003E2D5A"/>
    <w:rsid w:val="003E2FDF"/>
    <w:rsid w:val="003E6519"/>
    <w:rsid w:val="003F0A6B"/>
    <w:rsid w:val="003F73A3"/>
    <w:rsid w:val="003F7A5C"/>
    <w:rsid w:val="0040132F"/>
    <w:rsid w:val="0040382D"/>
    <w:rsid w:val="00405FA8"/>
    <w:rsid w:val="004063B4"/>
    <w:rsid w:val="0040698E"/>
    <w:rsid w:val="00407668"/>
    <w:rsid w:val="00413C53"/>
    <w:rsid w:val="00414CD8"/>
    <w:rsid w:val="004230F6"/>
    <w:rsid w:val="00424A02"/>
    <w:rsid w:val="00425FD8"/>
    <w:rsid w:val="00426788"/>
    <w:rsid w:val="004353D2"/>
    <w:rsid w:val="00440691"/>
    <w:rsid w:val="004412D7"/>
    <w:rsid w:val="00441EA3"/>
    <w:rsid w:val="00444499"/>
    <w:rsid w:val="00445593"/>
    <w:rsid w:val="00445A93"/>
    <w:rsid w:val="00445B31"/>
    <w:rsid w:val="00460AAD"/>
    <w:rsid w:val="00460CE9"/>
    <w:rsid w:val="00463E85"/>
    <w:rsid w:val="00464EA7"/>
    <w:rsid w:val="00475A09"/>
    <w:rsid w:val="00476AC2"/>
    <w:rsid w:val="00481CE7"/>
    <w:rsid w:val="00490EB2"/>
    <w:rsid w:val="004911DF"/>
    <w:rsid w:val="00491A11"/>
    <w:rsid w:val="00493AE3"/>
    <w:rsid w:val="004A00E6"/>
    <w:rsid w:val="004A04EE"/>
    <w:rsid w:val="004A3F30"/>
    <w:rsid w:val="004A42A0"/>
    <w:rsid w:val="004A668C"/>
    <w:rsid w:val="004B005B"/>
    <w:rsid w:val="004B0A01"/>
    <w:rsid w:val="004B3206"/>
    <w:rsid w:val="004B3DED"/>
    <w:rsid w:val="004B73BC"/>
    <w:rsid w:val="004C128E"/>
    <w:rsid w:val="004C1C66"/>
    <w:rsid w:val="004C204F"/>
    <w:rsid w:val="004C45C7"/>
    <w:rsid w:val="004C5392"/>
    <w:rsid w:val="004D0311"/>
    <w:rsid w:val="004D2C17"/>
    <w:rsid w:val="004D6603"/>
    <w:rsid w:val="004D70B4"/>
    <w:rsid w:val="004D7D5E"/>
    <w:rsid w:val="004E2999"/>
    <w:rsid w:val="004E5DCB"/>
    <w:rsid w:val="004E6EFB"/>
    <w:rsid w:val="004F324C"/>
    <w:rsid w:val="004F595D"/>
    <w:rsid w:val="004F7941"/>
    <w:rsid w:val="00503516"/>
    <w:rsid w:val="005036B4"/>
    <w:rsid w:val="00504978"/>
    <w:rsid w:val="0050553C"/>
    <w:rsid w:val="0050717C"/>
    <w:rsid w:val="005076B3"/>
    <w:rsid w:val="005078C2"/>
    <w:rsid w:val="00507F32"/>
    <w:rsid w:val="0051049C"/>
    <w:rsid w:val="00511132"/>
    <w:rsid w:val="00512B27"/>
    <w:rsid w:val="005145E1"/>
    <w:rsid w:val="0051753B"/>
    <w:rsid w:val="00517C4A"/>
    <w:rsid w:val="00520CB1"/>
    <w:rsid w:val="0052379C"/>
    <w:rsid w:val="00526236"/>
    <w:rsid w:val="005306B8"/>
    <w:rsid w:val="00533225"/>
    <w:rsid w:val="00535205"/>
    <w:rsid w:val="005369B4"/>
    <w:rsid w:val="00537DE6"/>
    <w:rsid w:val="00542580"/>
    <w:rsid w:val="00543016"/>
    <w:rsid w:val="005430D6"/>
    <w:rsid w:val="00543560"/>
    <w:rsid w:val="00555905"/>
    <w:rsid w:val="00555F4F"/>
    <w:rsid w:val="00560BB9"/>
    <w:rsid w:val="0056114B"/>
    <w:rsid w:val="005614B0"/>
    <w:rsid w:val="005668F7"/>
    <w:rsid w:val="00572928"/>
    <w:rsid w:val="005764A7"/>
    <w:rsid w:val="0057747F"/>
    <w:rsid w:val="0058292C"/>
    <w:rsid w:val="0058591F"/>
    <w:rsid w:val="00585B1E"/>
    <w:rsid w:val="00586297"/>
    <w:rsid w:val="00591882"/>
    <w:rsid w:val="00591C93"/>
    <w:rsid w:val="00591F9E"/>
    <w:rsid w:val="00595268"/>
    <w:rsid w:val="00595A4E"/>
    <w:rsid w:val="005960A0"/>
    <w:rsid w:val="005960D4"/>
    <w:rsid w:val="005A0A52"/>
    <w:rsid w:val="005A3572"/>
    <w:rsid w:val="005A4BAD"/>
    <w:rsid w:val="005B0395"/>
    <w:rsid w:val="005B03CD"/>
    <w:rsid w:val="005B2313"/>
    <w:rsid w:val="005B3690"/>
    <w:rsid w:val="005B40E3"/>
    <w:rsid w:val="005B5FB4"/>
    <w:rsid w:val="005B6F06"/>
    <w:rsid w:val="005C030B"/>
    <w:rsid w:val="005C1A85"/>
    <w:rsid w:val="005C24FB"/>
    <w:rsid w:val="005C5620"/>
    <w:rsid w:val="005C67FD"/>
    <w:rsid w:val="005C76EF"/>
    <w:rsid w:val="005C77F6"/>
    <w:rsid w:val="005D0333"/>
    <w:rsid w:val="005D22C5"/>
    <w:rsid w:val="005D4016"/>
    <w:rsid w:val="005D676A"/>
    <w:rsid w:val="005D7021"/>
    <w:rsid w:val="005E59D9"/>
    <w:rsid w:val="005F0F16"/>
    <w:rsid w:val="005F10C5"/>
    <w:rsid w:val="005F3D9E"/>
    <w:rsid w:val="00603A8F"/>
    <w:rsid w:val="0060516C"/>
    <w:rsid w:val="0061000D"/>
    <w:rsid w:val="00611E60"/>
    <w:rsid w:val="00612E16"/>
    <w:rsid w:val="006140D4"/>
    <w:rsid w:val="00621770"/>
    <w:rsid w:val="0062204A"/>
    <w:rsid w:val="00623D7F"/>
    <w:rsid w:val="00623FA4"/>
    <w:rsid w:val="0062418D"/>
    <w:rsid w:val="00626008"/>
    <w:rsid w:val="00626B67"/>
    <w:rsid w:val="0062781E"/>
    <w:rsid w:val="00630842"/>
    <w:rsid w:val="00631133"/>
    <w:rsid w:val="00636478"/>
    <w:rsid w:val="0064292D"/>
    <w:rsid w:val="006447FD"/>
    <w:rsid w:val="0064627B"/>
    <w:rsid w:val="00646BB1"/>
    <w:rsid w:val="006475BF"/>
    <w:rsid w:val="00654576"/>
    <w:rsid w:val="00654B95"/>
    <w:rsid w:val="00661662"/>
    <w:rsid w:val="0066189F"/>
    <w:rsid w:val="006626C2"/>
    <w:rsid w:val="00664675"/>
    <w:rsid w:val="006658F1"/>
    <w:rsid w:val="00665AAD"/>
    <w:rsid w:val="0066660F"/>
    <w:rsid w:val="0066788E"/>
    <w:rsid w:val="00673BD5"/>
    <w:rsid w:val="00675919"/>
    <w:rsid w:val="0067727C"/>
    <w:rsid w:val="006775DD"/>
    <w:rsid w:val="00680ADE"/>
    <w:rsid w:val="00692EF6"/>
    <w:rsid w:val="00695B13"/>
    <w:rsid w:val="00697ACA"/>
    <w:rsid w:val="006A08D4"/>
    <w:rsid w:val="006A0E8B"/>
    <w:rsid w:val="006A1226"/>
    <w:rsid w:val="006A14FE"/>
    <w:rsid w:val="006A2C49"/>
    <w:rsid w:val="006A3924"/>
    <w:rsid w:val="006A3BCB"/>
    <w:rsid w:val="006A684B"/>
    <w:rsid w:val="006A6E57"/>
    <w:rsid w:val="006B1561"/>
    <w:rsid w:val="006B27DA"/>
    <w:rsid w:val="006B2F19"/>
    <w:rsid w:val="006C148C"/>
    <w:rsid w:val="006C2762"/>
    <w:rsid w:val="006C4933"/>
    <w:rsid w:val="006C695C"/>
    <w:rsid w:val="006C6994"/>
    <w:rsid w:val="006C6A63"/>
    <w:rsid w:val="006D2867"/>
    <w:rsid w:val="006D674F"/>
    <w:rsid w:val="006E1706"/>
    <w:rsid w:val="006E3A52"/>
    <w:rsid w:val="006E472E"/>
    <w:rsid w:val="006E572E"/>
    <w:rsid w:val="006F17E8"/>
    <w:rsid w:val="006F68D7"/>
    <w:rsid w:val="0070203D"/>
    <w:rsid w:val="0070594D"/>
    <w:rsid w:val="00711704"/>
    <w:rsid w:val="00715E6C"/>
    <w:rsid w:val="00717A62"/>
    <w:rsid w:val="0072025F"/>
    <w:rsid w:val="0072361C"/>
    <w:rsid w:val="00723A89"/>
    <w:rsid w:val="00723D5B"/>
    <w:rsid w:val="007317CB"/>
    <w:rsid w:val="00733051"/>
    <w:rsid w:val="00733320"/>
    <w:rsid w:val="00733370"/>
    <w:rsid w:val="007347F7"/>
    <w:rsid w:val="007419D1"/>
    <w:rsid w:val="0074380C"/>
    <w:rsid w:val="007521B9"/>
    <w:rsid w:val="007529C0"/>
    <w:rsid w:val="00752C33"/>
    <w:rsid w:val="00754996"/>
    <w:rsid w:val="007752AF"/>
    <w:rsid w:val="00775320"/>
    <w:rsid w:val="00775DC3"/>
    <w:rsid w:val="007763CC"/>
    <w:rsid w:val="00776952"/>
    <w:rsid w:val="0078055C"/>
    <w:rsid w:val="00781072"/>
    <w:rsid w:val="00781372"/>
    <w:rsid w:val="007833EA"/>
    <w:rsid w:val="007835CD"/>
    <w:rsid w:val="00783863"/>
    <w:rsid w:val="00786A3B"/>
    <w:rsid w:val="00787080"/>
    <w:rsid w:val="00787A32"/>
    <w:rsid w:val="0079037D"/>
    <w:rsid w:val="00793004"/>
    <w:rsid w:val="00794378"/>
    <w:rsid w:val="0079462D"/>
    <w:rsid w:val="007A01D2"/>
    <w:rsid w:val="007A16EA"/>
    <w:rsid w:val="007A1B45"/>
    <w:rsid w:val="007A1DB2"/>
    <w:rsid w:val="007A1DB3"/>
    <w:rsid w:val="007A25C6"/>
    <w:rsid w:val="007A3E37"/>
    <w:rsid w:val="007A5E70"/>
    <w:rsid w:val="007A754B"/>
    <w:rsid w:val="007A7840"/>
    <w:rsid w:val="007B17A9"/>
    <w:rsid w:val="007B2694"/>
    <w:rsid w:val="007B26F6"/>
    <w:rsid w:val="007B5638"/>
    <w:rsid w:val="007C17EC"/>
    <w:rsid w:val="007C2619"/>
    <w:rsid w:val="007C346D"/>
    <w:rsid w:val="007C6C22"/>
    <w:rsid w:val="007D14B4"/>
    <w:rsid w:val="007D3481"/>
    <w:rsid w:val="007E034B"/>
    <w:rsid w:val="007E2237"/>
    <w:rsid w:val="007E2801"/>
    <w:rsid w:val="007E36E9"/>
    <w:rsid w:val="007E3D67"/>
    <w:rsid w:val="007F0F96"/>
    <w:rsid w:val="007F12CA"/>
    <w:rsid w:val="007F12F4"/>
    <w:rsid w:val="007F3C0F"/>
    <w:rsid w:val="007F4780"/>
    <w:rsid w:val="007F4F8B"/>
    <w:rsid w:val="007F506A"/>
    <w:rsid w:val="007F5672"/>
    <w:rsid w:val="0080336C"/>
    <w:rsid w:val="0080490B"/>
    <w:rsid w:val="0081182B"/>
    <w:rsid w:val="00811C87"/>
    <w:rsid w:val="00812803"/>
    <w:rsid w:val="00812F49"/>
    <w:rsid w:val="00813B88"/>
    <w:rsid w:val="008165AF"/>
    <w:rsid w:val="008216B4"/>
    <w:rsid w:val="008224E2"/>
    <w:rsid w:val="00824CBE"/>
    <w:rsid w:val="00827113"/>
    <w:rsid w:val="008304EE"/>
    <w:rsid w:val="008340B6"/>
    <w:rsid w:val="0083418B"/>
    <w:rsid w:val="008342F8"/>
    <w:rsid w:val="00836D4C"/>
    <w:rsid w:val="00837275"/>
    <w:rsid w:val="00837714"/>
    <w:rsid w:val="00840C11"/>
    <w:rsid w:val="008413B6"/>
    <w:rsid w:val="0085099C"/>
    <w:rsid w:val="008509DD"/>
    <w:rsid w:val="00851D47"/>
    <w:rsid w:val="00851F2A"/>
    <w:rsid w:val="00852481"/>
    <w:rsid w:val="0085481F"/>
    <w:rsid w:val="008574B0"/>
    <w:rsid w:val="00860332"/>
    <w:rsid w:val="008620FA"/>
    <w:rsid w:val="008623A2"/>
    <w:rsid w:val="00870039"/>
    <w:rsid w:val="008705F1"/>
    <w:rsid w:val="008753EC"/>
    <w:rsid w:val="00877552"/>
    <w:rsid w:val="00887C23"/>
    <w:rsid w:val="00890104"/>
    <w:rsid w:val="008910D1"/>
    <w:rsid w:val="00891F7E"/>
    <w:rsid w:val="00894986"/>
    <w:rsid w:val="008A1137"/>
    <w:rsid w:val="008A55EC"/>
    <w:rsid w:val="008A5ADC"/>
    <w:rsid w:val="008A5B0B"/>
    <w:rsid w:val="008A6AA6"/>
    <w:rsid w:val="008B162E"/>
    <w:rsid w:val="008B4426"/>
    <w:rsid w:val="008B47E8"/>
    <w:rsid w:val="008B5B16"/>
    <w:rsid w:val="008C050F"/>
    <w:rsid w:val="008C2A99"/>
    <w:rsid w:val="008C7540"/>
    <w:rsid w:val="008D1B6C"/>
    <w:rsid w:val="008D1D96"/>
    <w:rsid w:val="008D29E1"/>
    <w:rsid w:val="008D3D1B"/>
    <w:rsid w:val="008D6CA4"/>
    <w:rsid w:val="008E2FF6"/>
    <w:rsid w:val="008E4288"/>
    <w:rsid w:val="008E655F"/>
    <w:rsid w:val="008E75F2"/>
    <w:rsid w:val="008F058D"/>
    <w:rsid w:val="008F0675"/>
    <w:rsid w:val="008F07FD"/>
    <w:rsid w:val="008F177A"/>
    <w:rsid w:val="008F3B07"/>
    <w:rsid w:val="008F3C8D"/>
    <w:rsid w:val="008F4908"/>
    <w:rsid w:val="008F5906"/>
    <w:rsid w:val="00902FD7"/>
    <w:rsid w:val="00903D1D"/>
    <w:rsid w:val="00905ABE"/>
    <w:rsid w:val="00910160"/>
    <w:rsid w:val="00910EA3"/>
    <w:rsid w:val="0091189F"/>
    <w:rsid w:val="00911A76"/>
    <w:rsid w:val="009153AF"/>
    <w:rsid w:val="00922998"/>
    <w:rsid w:val="00922EAD"/>
    <w:rsid w:val="00922F56"/>
    <w:rsid w:val="00923390"/>
    <w:rsid w:val="009249CA"/>
    <w:rsid w:val="0092504B"/>
    <w:rsid w:val="00925909"/>
    <w:rsid w:val="009366DD"/>
    <w:rsid w:val="0093694E"/>
    <w:rsid w:val="00936B65"/>
    <w:rsid w:val="00936E9A"/>
    <w:rsid w:val="009377EA"/>
    <w:rsid w:val="0094476C"/>
    <w:rsid w:val="009454E6"/>
    <w:rsid w:val="00945DFD"/>
    <w:rsid w:val="00951F49"/>
    <w:rsid w:val="0095502F"/>
    <w:rsid w:val="009570F7"/>
    <w:rsid w:val="00961452"/>
    <w:rsid w:val="009616EA"/>
    <w:rsid w:val="00963488"/>
    <w:rsid w:val="00965C75"/>
    <w:rsid w:val="00966A83"/>
    <w:rsid w:val="00970785"/>
    <w:rsid w:val="00973282"/>
    <w:rsid w:val="0097375D"/>
    <w:rsid w:val="00973F1F"/>
    <w:rsid w:val="00974B12"/>
    <w:rsid w:val="009757C4"/>
    <w:rsid w:val="00975D11"/>
    <w:rsid w:val="00977C83"/>
    <w:rsid w:val="0098065D"/>
    <w:rsid w:val="00981AC1"/>
    <w:rsid w:val="009837AA"/>
    <w:rsid w:val="00983E8C"/>
    <w:rsid w:val="0098468E"/>
    <w:rsid w:val="0098627E"/>
    <w:rsid w:val="00986525"/>
    <w:rsid w:val="00995399"/>
    <w:rsid w:val="00995E01"/>
    <w:rsid w:val="00995EB9"/>
    <w:rsid w:val="009A159D"/>
    <w:rsid w:val="009A24CC"/>
    <w:rsid w:val="009A353C"/>
    <w:rsid w:val="009A41E6"/>
    <w:rsid w:val="009B028D"/>
    <w:rsid w:val="009B2EA9"/>
    <w:rsid w:val="009B3881"/>
    <w:rsid w:val="009B511F"/>
    <w:rsid w:val="009B6C03"/>
    <w:rsid w:val="009B7DD8"/>
    <w:rsid w:val="009C100A"/>
    <w:rsid w:val="009C352A"/>
    <w:rsid w:val="009C369F"/>
    <w:rsid w:val="009D0840"/>
    <w:rsid w:val="009D09C7"/>
    <w:rsid w:val="009D21D7"/>
    <w:rsid w:val="009D359D"/>
    <w:rsid w:val="009D739C"/>
    <w:rsid w:val="009E0529"/>
    <w:rsid w:val="009E2BB6"/>
    <w:rsid w:val="009E5CE3"/>
    <w:rsid w:val="009E6FB6"/>
    <w:rsid w:val="009E77A5"/>
    <w:rsid w:val="009F2EFB"/>
    <w:rsid w:val="009F355B"/>
    <w:rsid w:val="009F3702"/>
    <w:rsid w:val="009F39E8"/>
    <w:rsid w:val="009F4759"/>
    <w:rsid w:val="009F5BA0"/>
    <w:rsid w:val="00A0086F"/>
    <w:rsid w:val="00A05F1F"/>
    <w:rsid w:val="00A063D6"/>
    <w:rsid w:val="00A07912"/>
    <w:rsid w:val="00A13446"/>
    <w:rsid w:val="00A13A2F"/>
    <w:rsid w:val="00A143E8"/>
    <w:rsid w:val="00A15B39"/>
    <w:rsid w:val="00A16EBE"/>
    <w:rsid w:val="00A17137"/>
    <w:rsid w:val="00A20465"/>
    <w:rsid w:val="00A21CD1"/>
    <w:rsid w:val="00A22A45"/>
    <w:rsid w:val="00A2351F"/>
    <w:rsid w:val="00A240A8"/>
    <w:rsid w:val="00A24964"/>
    <w:rsid w:val="00A27CF7"/>
    <w:rsid w:val="00A30EC2"/>
    <w:rsid w:val="00A310A5"/>
    <w:rsid w:val="00A34393"/>
    <w:rsid w:val="00A3778C"/>
    <w:rsid w:val="00A41C01"/>
    <w:rsid w:val="00A43190"/>
    <w:rsid w:val="00A459BC"/>
    <w:rsid w:val="00A50C46"/>
    <w:rsid w:val="00A528B6"/>
    <w:rsid w:val="00A550BD"/>
    <w:rsid w:val="00A5552E"/>
    <w:rsid w:val="00A55C9A"/>
    <w:rsid w:val="00A56A08"/>
    <w:rsid w:val="00A60E93"/>
    <w:rsid w:val="00A6763E"/>
    <w:rsid w:val="00A6767A"/>
    <w:rsid w:val="00A719D9"/>
    <w:rsid w:val="00A74347"/>
    <w:rsid w:val="00A75370"/>
    <w:rsid w:val="00A75B76"/>
    <w:rsid w:val="00A8432B"/>
    <w:rsid w:val="00A847E1"/>
    <w:rsid w:val="00A8541F"/>
    <w:rsid w:val="00A872D8"/>
    <w:rsid w:val="00A87B13"/>
    <w:rsid w:val="00A87B7A"/>
    <w:rsid w:val="00A90237"/>
    <w:rsid w:val="00A92505"/>
    <w:rsid w:val="00A93886"/>
    <w:rsid w:val="00A95F26"/>
    <w:rsid w:val="00A963E2"/>
    <w:rsid w:val="00A974AC"/>
    <w:rsid w:val="00A978DA"/>
    <w:rsid w:val="00AA0199"/>
    <w:rsid w:val="00AA0279"/>
    <w:rsid w:val="00AA2459"/>
    <w:rsid w:val="00AA3F3F"/>
    <w:rsid w:val="00AA615A"/>
    <w:rsid w:val="00AB7C4B"/>
    <w:rsid w:val="00AC3DB7"/>
    <w:rsid w:val="00AC402C"/>
    <w:rsid w:val="00AC5FD5"/>
    <w:rsid w:val="00AC6F38"/>
    <w:rsid w:val="00AC7E60"/>
    <w:rsid w:val="00AD0D0F"/>
    <w:rsid w:val="00AD1EF3"/>
    <w:rsid w:val="00AD32FC"/>
    <w:rsid w:val="00AD5937"/>
    <w:rsid w:val="00AD66A5"/>
    <w:rsid w:val="00AD6F2B"/>
    <w:rsid w:val="00AD75CA"/>
    <w:rsid w:val="00AE0AA2"/>
    <w:rsid w:val="00AE1742"/>
    <w:rsid w:val="00AE421E"/>
    <w:rsid w:val="00AE58EB"/>
    <w:rsid w:val="00AE7621"/>
    <w:rsid w:val="00AF1996"/>
    <w:rsid w:val="00AF3A84"/>
    <w:rsid w:val="00AF42BD"/>
    <w:rsid w:val="00AF72BF"/>
    <w:rsid w:val="00B00803"/>
    <w:rsid w:val="00B01326"/>
    <w:rsid w:val="00B017DC"/>
    <w:rsid w:val="00B02784"/>
    <w:rsid w:val="00B02F05"/>
    <w:rsid w:val="00B12183"/>
    <w:rsid w:val="00B127CC"/>
    <w:rsid w:val="00B134E9"/>
    <w:rsid w:val="00B13EFA"/>
    <w:rsid w:val="00B239DB"/>
    <w:rsid w:val="00B249C6"/>
    <w:rsid w:val="00B25C35"/>
    <w:rsid w:val="00B3150E"/>
    <w:rsid w:val="00B320CF"/>
    <w:rsid w:val="00B342CE"/>
    <w:rsid w:val="00B35AAC"/>
    <w:rsid w:val="00B365AC"/>
    <w:rsid w:val="00B52C34"/>
    <w:rsid w:val="00B57972"/>
    <w:rsid w:val="00B63AC3"/>
    <w:rsid w:val="00B6439B"/>
    <w:rsid w:val="00B70811"/>
    <w:rsid w:val="00B72B3E"/>
    <w:rsid w:val="00B760B3"/>
    <w:rsid w:val="00B8209E"/>
    <w:rsid w:val="00B83E09"/>
    <w:rsid w:val="00B84DF6"/>
    <w:rsid w:val="00B85419"/>
    <w:rsid w:val="00B86BB4"/>
    <w:rsid w:val="00B92870"/>
    <w:rsid w:val="00BA0A88"/>
    <w:rsid w:val="00BA28FF"/>
    <w:rsid w:val="00BB21B7"/>
    <w:rsid w:val="00BB3C09"/>
    <w:rsid w:val="00BB6496"/>
    <w:rsid w:val="00BB7A93"/>
    <w:rsid w:val="00BB7D90"/>
    <w:rsid w:val="00BC2E19"/>
    <w:rsid w:val="00BC3186"/>
    <w:rsid w:val="00BC3923"/>
    <w:rsid w:val="00BC639B"/>
    <w:rsid w:val="00BD0472"/>
    <w:rsid w:val="00BD3242"/>
    <w:rsid w:val="00BD3AF6"/>
    <w:rsid w:val="00BD4400"/>
    <w:rsid w:val="00BD673D"/>
    <w:rsid w:val="00BE228A"/>
    <w:rsid w:val="00BE28BB"/>
    <w:rsid w:val="00BE3607"/>
    <w:rsid w:val="00BE3B98"/>
    <w:rsid w:val="00BE596E"/>
    <w:rsid w:val="00BE6E56"/>
    <w:rsid w:val="00BE6FFD"/>
    <w:rsid w:val="00BE7796"/>
    <w:rsid w:val="00BF1A6B"/>
    <w:rsid w:val="00BF1D6F"/>
    <w:rsid w:val="00BF6758"/>
    <w:rsid w:val="00C004DD"/>
    <w:rsid w:val="00C031E8"/>
    <w:rsid w:val="00C0755F"/>
    <w:rsid w:val="00C1031C"/>
    <w:rsid w:val="00C12C4A"/>
    <w:rsid w:val="00C13C7F"/>
    <w:rsid w:val="00C142DC"/>
    <w:rsid w:val="00C2090B"/>
    <w:rsid w:val="00C228ED"/>
    <w:rsid w:val="00C242C1"/>
    <w:rsid w:val="00C306B6"/>
    <w:rsid w:val="00C31BCD"/>
    <w:rsid w:val="00C324C0"/>
    <w:rsid w:val="00C3361C"/>
    <w:rsid w:val="00C339E1"/>
    <w:rsid w:val="00C35360"/>
    <w:rsid w:val="00C35D73"/>
    <w:rsid w:val="00C36030"/>
    <w:rsid w:val="00C41123"/>
    <w:rsid w:val="00C433E7"/>
    <w:rsid w:val="00C43881"/>
    <w:rsid w:val="00C43EEF"/>
    <w:rsid w:val="00C44545"/>
    <w:rsid w:val="00C44FF9"/>
    <w:rsid w:val="00C45A5B"/>
    <w:rsid w:val="00C4702F"/>
    <w:rsid w:val="00C5007D"/>
    <w:rsid w:val="00C50553"/>
    <w:rsid w:val="00C50AD5"/>
    <w:rsid w:val="00C53FC3"/>
    <w:rsid w:val="00C54134"/>
    <w:rsid w:val="00C5443D"/>
    <w:rsid w:val="00C5641B"/>
    <w:rsid w:val="00C60F17"/>
    <w:rsid w:val="00C61408"/>
    <w:rsid w:val="00C623AC"/>
    <w:rsid w:val="00C63797"/>
    <w:rsid w:val="00C63C13"/>
    <w:rsid w:val="00C66087"/>
    <w:rsid w:val="00C67BEE"/>
    <w:rsid w:val="00C71F9F"/>
    <w:rsid w:val="00C8539B"/>
    <w:rsid w:val="00C85885"/>
    <w:rsid w:val="00C85A26"/>
    <w:rsid w:val="00C86643"/>
    <w:rsid w:val="00C90DE6"/>
    <w:rsid w:val="00C91FB7"/>
    <w:rsid w:val="00C92140"/>
    <w:rsid w:val="00C9397C"/>
    <w:rsid w:val="00CA2715"/>
    <w:rsid w:val="00CA4F42"/>
    <w:rsid w:val="00CA552C"/>
    <w:rsid w:val="00CB10AA"/>
    <w:rsid w:val="00CB1473"/>
    <w:rsid w:val="00CB34C0"/>
    <w:rsid w:val="00CB412B"/>
    <w:rsid w:val="00CB5EA5"/>
    <w:rsid w:val="00CC087E"/>
    <w:rsid w:val="00CC45F3"/>
    <w:rsid w:val="00CC720D"/>
    <w:rsid w:val="00CD31B2"/>
    <w:rsid w:val="00CD3504"/>
    <w:rsid w:val="00CD40DF"/>
    <w:rsid w:val="00CD707E"/>
    <w:rsid w:val="00CD7672"/>
    <w:rsid w:val="00CE1D84"/>
    <w:rsid w:val="00CE46B8"/>
    <w:rsid w:val="00CF1EA7"/>
    <w:rsid w:val="00CF63C7"/>
    <w:rsid w:val="00CF69FF"/>
    <w:rsid w:val="00D02B09"/>
    <w:rsid w:val="00D03844"/>
    <w:rsid w:val="00D1259A"/>
    <w:rsid w:val="00D13B43"/>
    <w:rsid w:val="00D13CB7"/>
    <w:rsid w:val="00D16641"/>
    <w:rsid w:val="00D2008F"/>
    <w:rsid w:val="00D22535"/>
    <w:rsid w:val="00D269CA"/>
    <w:rsid w:val="00D27800"/>
    <w:rsid w:val="00D3204A"/>
    <w:rsid w:val="00D331DF"/>
    <w:rsid w:val="00D40ABE"/>
    <w:rsid w:val="00D41080"/>
    <w:rsid w:val="00D421CE"/>
    <w:rsid w:val="00D42D82"/>
    <w:rsid w:val="00D45003"/>
    <w:rsid w:val="00D4607D"/>
    <w:rsid w:val="00D46787"/>
    <w:rsid w:val="00D501B5"/>
    <w:rsid w:val="00D516F1"/>
    <w:rsid w:val="00D51E7C"/>
    <w:rsid w:val="00D62200"/>
    <w:rsid w:val="00D632B7"/>
    <w:rsid w:val="00D641F8"/>
    <w:rsid w:val="00D67087"/>
    <w:rsid w:val="00D718DB"/>
    <w:rsid w:val="00D71FB3"/>
    <w:rsid w:val="00D75B8E"/>
    <w:rsid w:val="00D75BF0"/>
    <w:rsid w:val="00D7754C"/>
    <w:rsid w:val="00D77BBD"/>
    <w:rsid w:val="00D8071D"/>
    <w:rsid w:val="00D83BF7"/>
    <w:rsid w:val="00D85578"/>
    <w:rsid w:val="00D87AE1"/>
    <w:rsid w:val="00D915C3"/>
    <w:rsid w:val="00D941A8"/>
    <w:rsid w:val="00D94F0C"/>
    <w:rsid w:val="00D96253"/>
    <w:rsid w:val="00DA2CE0"/>
    <w:rsid w:val="00DA323E"/>
    <w:rsid w:val="00DA334B"/>
    <w:rsid w:val="00DA3956"/>
    <w:rsid w:val="00DA48A0"/>
    <w:rsid w:val="00DA5E6A"/>
    <w:rsid w:val="00DB0FC7"/>
    <w:rsid w:val="00DB2E10"/>
    <w:rsid w:val="00DB43F6"/>
    <w:rsid w:val="00DB5EA1"/>
    <w:rsid w:val="00DC0FB1"/>
    <w:rsid w:val="00DC1A2E"/>
    <w:rsid w:val="00DC2DC7"/>
    <w:rsid w:val="00DC3B7F"/>
    <w:rsid w:val="00DC4794"/>
    <w:rsid w:val="00DC5194"/>
    <w:rsid w:val="00DD1375"/>
    <w:rsid w:val="00DD68A9"/>
    <w:rsid w:val="00DD6DB3"/>
    <w:rsid w:val="00DE14EF"/>
    <w:rsid w:val="00DE4023"/>
    <w:rsid w:val="00DE40B7"/>
    <w:rsid w:val="00DE4ABD"/>
    <w:rsid w:val="00DE511E"/>
    <w:rsid w:val="00DE5526"/>
    <w:rsid w:val="00DE5662"/>
    <w:rsid w:val="00DE589F"/>
    <w:rsid w:val="00DE5C87"/>
    <w:rsid w:val="00DE6EDF"/>
    <w:rsid w:val="00DF007D"/>
    <w:rsid w:val="00DF2BBD"/>
    <w:rsid w:val="00DF6453"/>
    <w:rsid w:val="00E02372"/>
    <w:rsid w:val="00E02FD3"/>
    <w:rsid w:val="00E03923"/>
    <w:rsid w:val="00E10097"/>
    <w:rsid w:val="00E15590"/>
    <w:rsid w:val="00E16DA1"/>
    <w:rsid w:val="00E16F5E"/>
    <w:rsid w:val="00E2273A"/>
    <w:rsid w:val="00E2636F"/>
    <w:rsid w:val="00E26E70"/>
    <w:rsid w:val="00E276B5"/>
    <w:rsid w:val="00E319E7"/>
    <w:rsid w:val="00E31E4E"/>
    <w:rsid w:val="00E31F63"/>
    <w:rsid w:val="00E32CD4"/>
    <w:rsid w:val="00E34675"/>
    <w:rsid w:val="00E4099D"/>
    <w:rsid w:val="00E421F5"/>
    <w:rsid w:val="00E5003B"/>
    <w:rsid w:val="00E50EDF"/>
    <w:rsid w:val="00E518BB"/>
    <w:rsid w:val="00E54A87"/>
    <w:rsid w:val="00E55F15"/>
    <w:rsid w:val="00E5615B"/>
    <w:rsid w:val="00E61A7A"/>
    <w:rsid w:val="00E62A24"/>
    <w:rsid w:val="00E63131"/>
    <w:rsid w:val="00E637E8"/>
    <w:rsid w:val="00E65436"/>
    <w:rsid w:val="00E70FEA"/>
    <w:rsid w:val="00E71F53"/>
    <w:rsid w:val="00E7288F"/>
    <w:rsid w:val="00E748E3"/>
    <w:rsid w:val="00E74AAC"/>
    <w:rsid w:val="00E76AA8"/>
    <w:rsid w:val="00E770F8"/>
    <w:rsid w:val="00E77C68"/>
    <w:rsid w:val="00E836C1"/>
    <w:rsid w:val="00E8466E"/>
    <w:rsid w:val="00E85B38"/>
    <w:rsid w:val="00E91053"/>
    <w:rsid w:val="00E925BA"/>
    <w:rsid w:val="00E93092"/>
    <w:rsid w:val="00E9519D"/>
    <w:rsid w:val="00E95FA4"/>
    <w:rsid w:val="00E97EBD"/>
    <w:rsid w:val="00EA2617"/>
    <w:rsid w:val="00EA40D3"/>
    <w:rsid w:val="00EA4E3A"/>
    <w:rsid w:val="00EA6033"/>
    <w:rsid w:val="00EA67BA"/>
    <w:rsid w:val="00EB1532"/>
    <w:rsid w:val="00EB297D"/>
    <w:rsid w:val="00EB4F14"/>
    <w:rsid w:val="00EB5BFD"/>
    <w:rsid w:val="00EB62C7"/>
    <w:rsid w:val="00EC0EE9"/>
    <w:rsid w:val="00EC30D5"/>
    <w:rsid w:val="00EC4B89"/>
    <w:rsid w:val="00EC6B23"/>
    <w:rsid w:val="00ED3C8E"/>
    <w:rsid w:val="00ED4485"/>
    <w:rsid w:val="00ED45E7"/>
    <w:rsid w:val="00EE2931"/>
    <w:rsid w:val="00EE2FA8"/>
    <w:rsid w:val="00EE6C4A"/>
    <w:rsid w:val="00EF28B2"/>
    <w:rsid w:val="00EF2AA2"/>
    <w:rsid w:val="00EF61E1"/>
    <w:rsid w:val="00F01004"/>
    <w:rsid w:val="00F0220B"/>
    <w:rsid w:val="00F06384"/>
    <w:rsid w:val="00F11274"/>
    <w:rsid w:val="00F1351E"/>
    <w:rsid w:val="00F1583C"/>
    <w:rsid w:val="00F16940"/>
    <w:rsid w:val="00F16F7B"/>
    <w:rsid w:val="00F17F37"/>
    <w:rsid w:val="00F205F6"/>
    <w:rsid w:val="00F23BCA"/>
    <w:rsid w:val="00F2479C"/>
    <w:rsid w:val="00F24854"/>
    <w:rsid w:val="00F26B45"/>
    <w:rsid w:val="00F27C5B"/>
    <w:rsid w:val="00F30390"/>
    <w:rsid w:val="00F303C4"/>
    <w:rsid w:val="00F3526F"/>
    <w:rsid w:val="00F362BD"/>
    <w:rsid w:val="00F36886"/>
    <w:rsid w:val="00F4294F"/>
    <w:rsid w:val="00F45B4A"/>
    <w:rsid w:val="00F52C01"/>
    <w:rsid w:val="00F52DAE"/>
    <w:rsid w:val="00F52FA6"/>
    <w:rsid w:val="00F544D8"/>
    <w:rsid w:val="00F56AF7"/>
    <w:rsid w:val="00F56BA7"/>
    <w:rsid w:val="00F600DF"/>
    <w:rsid w:val="00F637F3"/>
    <w:rsid w:val="00F73FDB"/>
    <w:rsid w:val="00F76213"/>
    <w:rsid w:val="00F76A7C"/>
    <w:rsid w:val="00F80B8B"/>
    <w:rsid w:val="00F841FA"/>
    <w:rsid w:val="00F91485"/>
    <w:rsid w:val="00FA32B7"/>
    <w:rsid w:val="00FA3DE2"/>
    <w:rsid w:val="00FA5DDF"/>
    <w:rsid w:val="00FB00BB"/>
    <w:rsid w:val="00FB21E4"/>
    <w:rsid w:val="00FB69DB"/>
    <w:rsid w:val="00FC0BE5"/>
    <w:rsid w:val="00FC28BA"/>
    <w:rsid w:val="00FC6389"/>
    <w:rsid w:val="00FC6E04"/>
    <w:rsid w:val="00FD0BC3"/>
    <w:rsid w:val="00FD0FE2"/>
    <w:rsid w:val="00FD282E"/>
    <w:rsid w:val="00FD2A80"/>
    <w:rsid w:val="00FD2E50"/>
    <w:rsid w:val="00FD5AFB"/>
    <w:rsid w:val="00FE17BE"/>
    <w:rsid w:val="00FE181F"/>
    <w:rsid w:val="00FE2B09"/>
    <w:rsid w:val="00FE3656"/>
    <w:rsid w:val="00FE6242"/>
    <w:rsid w:val="00FE6534"/>
    <w:rsid w:val="00FE7BB7"/>
    <w:rsid w:val="00FF131C"/>
    <w:rsid w:val="00FF21EA"/>
    <w:rsid w:val="00FF41C7"/>
    <w:rsid w:val="00FF50CC"/>
    <w:rsid w:val="00FF5737"/>
    <w:rsid w:val="00FF5D0F"/>
    <w:rsid w:val="00FF5D24"/>
    <w:rsid w:val="00FF672C"/>
    <w:rsid w:val="00FF6993"/>
    <w:rsid w:val="00FF6E3F"/>
    <w:rsid w:val="00FF7DC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0D04C70"/>
  <w15:docId w15:val="{2FCA0099-E3A5-4E41-9A71-AB1A63F7B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lang w:val="en-US" w:eastAsia="en-US" w:bidi="ar-SA"/>
      </w:rPr>
    </w:rPrDefault>
    <w:pPrDefault/>
  </w:docDefaults>
  <w:latentStyles w:defLockedState="1" w:defUIPriority="99" w:defSemiHidden="0" w:defUnhideWhenUsed="0" w:defQFormat="0" w:count="375">
    <w:lsdException w:name="Normal" w:locked="0" w:uiPriority="0" w:qFormat="1"/>
    <w:lsdException w:name="heading 1" w:locked="0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0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locked="0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locked="0" w:semiHidden="1" w:unhideWhenUsed="1"/>
    <w:lsdException w:name="List Bullet 3" w:locked="0" w:semiHidden="1" w:unhideWhenUsed="1"/>
    <w:lsdException w:name="List Bullet 4" w:locked="0" w:semiHidden="1" w:unhideWhenUsed="1"/>
    <w:lsdException w:name="List Bullet 5" w:locked="0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locked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locked="0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</w:latentStyles>
  <w:style w:type="paragraph" w:default="1" w:styleId="Normal">
    <w:name w:val="Normal"/>
    <w:qFormat/>
    <w:rsid w:val="003C1850"/>
    <w:rPr>
      <w:rFonts w:eastAsia="Times New Roman"/>
      <w:sz w:val="24"/>
      <w:szCs w:val="24"/>
      <w:lang w:eastAsia="ja-JP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locked/>
    <w:rsid w:val="008F5906"/>
    <w:pPr>
      <w:keepNext/>
      <w:keepLines/>
      <w:spacing w:before="480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locked/>
    <w:rsid w:val="006C148C"/>
    <w:pPr>
      <w:keepNext/>
      <w:keepLines/>
      <w:spacing w:before="200" w:line="276" w:lineRule="auto"/>
      <w:outlineLvl w:val="1"/>
    </w:pPr>
    <w:rPr>
      <w:rFonts w:asciiTheme="majorHAnsi" w:eastAsiaTheme="majorEastAsia" w:hAnsiTheme="majorHAnsi" w:cstheme="majorBidi"/>
      <w:b/>
      <w:bCs/>
      <w:color w:val="20343A" w:themeColor="tex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old">
    <w:name w:val="__Bold"/>
    <w:basedOn w:val="DefaultParagraphFont"/>
    <w:qFormat/>
    <w:rsid w:val="008F5906"/>
    <w:rPr>
      <w:rFonts w:ascii="Calibri" w:hAnsi="Calibri"/>
      <w:b/>
      <w:color w:val="20343A" w:themeColor="text1"/>
      <w:sz w:val="24"/>
    </w:rPr>
  </w:style>
  <w:style w:type="character" w:customStyle="1" w:styleId="BoldItalics">
    <w:name w:val="__BoldItalics"/>
    <w:basedOn w:val="Bold"/>
    <w:qFormat/>
    <w:rsid w:val="008F5906"/>
    <w:rPr>
      <w:rFonts w:ascii="Calibri" w:hAnsi="Calibri"/>
      <w:b/>
      <w:i/>
      <w:color w:val="20343A" w:themeColor="text1"/>
      <w:sz w:val="24"/>
    </w:rPr>
  </w:style>
  <w:style w:type="paragraph" w:customStyle="1" w:styleId="Bullet">
    <w:name w:val="__Bullet"/>
    <w:basedOn w:val="Normal"/>
    <w:rsid w:val="00153544"/>
    <w:pPr>
      <w:ind w:left="720" w:hanging="360"/>
    </w:pPr>
    <w:rPr>
      <w:i/>
      <w:iCs/>
    </w:rPr>
  </w:style>
  <w:style w:type="paragraph" w:customStyle="1" w:styleId="CAaddress-interim">
    <w:name w:val="CA address - interim"/>
    <w:basedOn w:val="Normal"/>
    <w:semiHidden/>
    <w:locked/>
    <w:rsid w:val="006140D4"/>
    <w:pPr>
      <w:spacing w:line="190" w:lineRule="exact"/>
    </w:pPr>
    <w:rPr>
      <w:rFonts w:ascii="Arial" w:hAnsi="Arial" w:cs="Arial"/>
      <w:sz w:val="16"/>
      <w:lang w:val="en-GB"/>
    </w:rPr>
  </w:style>
  <w:style w:type="paragraph" w:customStyle="1" w:styleId="CAart-interim">
    <w:name w:val="CA art - interim"/>
    <w:basedOn w:val="Normal"/>
    <w:semiHidden/>
    <w:locked/>
    <w:rsid w:val="006140D4"/>
    <w:rPr>
      <w:rFonts w:ascii="CA Sans" w:hAnsi="CA Sans"/>
      <w:lang w:val="en-GB"/>
    </w:rPr>
  </w:style>
  <w:style w:type="paragraph" w:customStyle="1" w:styleId="CAfoliointerim">
    <w:name w:val="CA folio – interim"/>
    <w:basedOn w:val="BodyText"/>
    <w:semiHidden/>
    <w:locked/>
    <w:rsid w:val="006140D4"/>
  </w:style>
  <w:style w:type="paragraph" w:styleId="BodyText">
    <w:name w:val="Body Text"/>
    <w:basedOn w:val="Normal"/>
    <w:link w:val="BodyTextChar"/>
    <w:uiPriority w:val="99"/>
    <w:semiHidden/>
    <w:unhideWhenUsed/>
    <w:locked/>
    <w:rsid w:val="006140D4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6140D4"/>
    <w:rPr>
      <w:rFonts w:ascii="Verdana" w:eastAsiaTheme="minorEastAsia" w:hAnsi="Verdana"/>
      <w:sz w:val="18"/>
      <w:lang w:bidi="en-US"/>
    </w:rPr>
  </w:style>
  <w:style w:type="paragraph" w:customStyle="1" w:styleId="CAofficeaddressinterim">
    <w:name w:val="CA office address – interim"/>
    <w:basedOn w:val="Normal"/>
    <w:semiHidden/>
    <w:locked/>
    <w:rsid w:val="006140D4"/>
    <w:pPr>
      <w:tabs>
        <w:tab w:val="left" w:pos="180"/>
      </w:tabs>
      <w:spacing w:line="190" w:lineRule="exact"/>
    </w:pPr>
    <w:rPr>
      <w:rFonts w:ascii="CA Sans" w:hAnsi="CA Sans" w:cs="Arial"/>
      <w:noProof/>
      <w:sz w:val="15"/>
      <w:lang w:val="en-GB"/>
    </w:rPr>
  </w:style>
  <w:style w:type="paragraph" w:customStyle="1" w:styleId="Bullets">
    <w:name w:val="__Bullets"/>
    <w:basedOn w:val="Normal"/>
    <w:qFormat/>
    <w:rsid w:val="001B1765"/>
    <w:pPr>
      <w:numPr>
        <w:numId w:val="7"/>
      </w:numPr>
    </w:pPr>
  </w:style>
  <w:style w:type="paragraph" w:styleId="ListBullet">
    <w:name w:val="List Bullet"/>
    <w:basedOn w:val="Normal"/>
    <w:uiPriority w:val="99"/>
    <w:semiHidden/>
    <w:unhideWhenUsed/>
    <w:locked/>
    <w:rsid w:val="006140D4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locked/>
    <w:rsid w:val="006140D4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locked/>
    <w:rsid w:val="006140D4"/>
    <w:pPr>
      <w:numPr>
        <w:numId w:val="3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locked/>
    <w:rsid w:val="006140D4"/>
    <w:pPr>
      <w:numPr>
        <w:numId w:val="4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locked/>
    <w:rsid w:val="006140D4"/>
    <w:pPr>
      <w:numPr>
        <w:numId w:val="5"/>
      </w:numPr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F5906"/>
    <w:rPr>
      <w:rFonts w:ascii="Calibri" w:eastAsiaTheme="majorEastAsia" w:hAnsi="Calibri" w:cstheme="majorBidi"/>
      <w:b/>
      <w:bCs/>
      <w:color w:val="20343A" w:themeColor="text1"/>
      <w:sz w:val="28"/>
      <w:szCs w:val="28"/>
    </w:rPr>
  </w:style>
  <w:style w:type="character" w:customStyle="1" w:styleId="Italics">
    <w:name w:val="__Italics"/>
    <w:basedOn w:val="DefaultParagraphFont"/>
    <w:qFormat/>
    <w:rsid w:val="008F5906"/>
    <w:rPr>
      <w:rFonts w:ascii="Calibri" w:hAnsi="Calibri"/>
      <w:b w:val="0"/>
      <w:i/>
      <w:color w:val="20343A" w:themeColor="text1"/>
      <w:sz w:val="24"/>
    </w:rPr>
  </w:style>
  <w:style w:type="paragraph" w:customStyle="1" w:styleId="LabTitle">
    <w:name w:val="__LabTitle"/>
    <w:aliases w:val="LT"/>
    <w:next w:val="Normal"/>
    <w:qFormat/>
    <w:rsid w:val="00C5007D"/>
    <w:pPr>
      <w:pageBreakBefore/>
      <w:pBdr>
        <w:bottom w:val="single" w:sz="48" w:space="6" w:color="C0C0C0"/>
      </w:pBdr>
      <w:spacing w:before="400" w:after="240"/>
    </w:pPr>
    <w:rPr>
      <w:rFonts w:ascii="Calibri" w:eastAsia="Times New Roman" w:hAnsi="Calibri" w:cs="Calibri"/>
      <w:b/>
      <w:sz w:val="36"/>
      <w:szCs w:val="36"/>
    </w:rPr>
  </w:style>
  <w:style w:type="paragraph" w:customStyle="1" w:styleId="TableTextBold">
    <w:name w:val="__TableTextBold"/>
    <w:rsid w:val="008F5906"/>
    <w:pPr>
      <w:spacing w:before="120"/>
    </w:pPr>
    <w:rPr>
      <w:rFonts w:ascii="Calibri" w:eastAsia="Times New Roman" w:hAnsi="Calibri"/>
      <w:b/>
      <w:color w:val="20343A" w:themeColor="text1"/>
      <w:sz w:val="24"/>
    </w:rPr>
  </w:style>
  <w:style w:type="paragraph" w:customStyle="1" w:styleId="TableText">
    <w:name w:val="__TableText"/>
    <w:rsid w:val="008F5906"/>
    <w:pPr>
      <w:spacing w:before="100"/>
    </w:pPr>
    <w:rPr>
      <w:rFonts w:ascii="Calibri" w:eastAsia="Times New Roman" w:hAnsi="Calibri" w:cs="Calibri"/>
      <w:color w:val="20343A" w:themeColor="text1"/>
      <w:sz w:val="24"/>
      <w:szCs w:val="24"/>
    </w:rPr>
  </w:style>
  <w:style w:type="paragraph" w:customStyle="1" w:styleId="Instructions">
    <w:name w:val="__Instructions"/>
    <w:qFormat/>
    <w:rsid w:val="008F5906"/>
    <w:pPr>
      <w:pBdr>
        <w:top w:val="single" w:sz="48" w:space="18" w:color="C0C0C0"/>
      </w:pBdr>
      <w:spacing w:before="120" w:after="120"/>
    </w:pPr>
    <w:rPr>
      <w:rFonts w:ascii="Calibri" w:eastAsia="Times New Roman" w:hAnsi="Calibri"/>
      <w:b/>
      <w:color w:val="20343A" w:themeColor="text1"/>
      <w:sz w:val="28"/>
    </w:rPr>
  </w:style>
  <w:style w:type="paragraph" w:customStyle="1" w:styleId="Steps">
    <w:name w:val="__Steps"/>
    <w:link w:val="StepsChar"/>
    <w:qFormat/>
    <w:rsid w:val="008F5906"/>
    <w:pPr>
      <w:numPr>
        <w:numId w:val="6"/>
      </w:numPr>
      <w:spacing w:before="240"/>
    </w:pPr>
    <w:rPr>
      <w:rFonts w:ascii="Calibri" w:eastAsia="Times New Roman" w:hAnsi="Calibri"/>
      <w:color w:val="20343A" w:themeColor="text1"/>
      <w:sz w:val="24"/>
    </w:rPr>
  </w:style>
  <w:style w:type="paragraph" w:customStyle="1" w:styleId="Stepsa">
    <w:name w:val="__Steps_a"/>
    <w:qFormat/>
    <w:rsid w:val="008F5906"/>
    <w:pPr>
      <w:numPr>
        <w:ilvl w:val="1"/>
        <w:numId w:val="6"/>
      </w:numPr>
      <w:spacing w:before="40" w:after="40"/>
    </w:pPr>
    <w:rPr>
      <w:rFonts w:ascii="Calibri" w:eastAsia="Times New Roman" w:hAnsi="Calibri"/>
      <w:color w:val="20343A" w:themeColor="text1"/>
      <w:sz w:val="24"/>
    </w:rPr>
  </w:style>
  <w:style w:type="paragraph" w:customStyle="1" w:styleId="Stepsi">
    <w:name w:val="__Steps_i"/>
    <w:basedOn w:val="Steps"/>
    <w:qFormat/>
    <w:rsid w:val="00A978DA"/>
    <w:pPr>
      <w:numPr>
        <w:ilvl w:val="2"/>
      </w:numPr>
      <w:tabs>
        <w:tab w:val="clear" w:pos="1440"/>
        <w:tab w:val="left" w:pos="1224"/>
      </w:tabs>
      <w:spacing w:before="40" w:after="40"/>
      <w:ind w:left="1224" w:hanging="504"/>
    </w:pPr>
  </w:style>
  <w:style w:type="paragraph" w:customStyle="1" w:styleId="Steps1">
    <w:name w:val="__Steps_(1)"/>
    <w:basedOn w:val="Stepsi"/>
    <w:qFormat/>
    <w:rsid w:val="00A978DA"/>
    <w:pPr>
      <w:numPr>
        <w:ilvl w:val="3"/>
      </w:numPr>
      <w:tabs>
        <w:tab w:val="clear" w:pos="1224"/>
        <w:tab w:val="clear" w:pos="1440"/>
        <w:tab w:val="left" w:pos="1620"/>
      </w:tabs>
      <w:ind w:left="1627" w:hanging="547"/>
    </w:pPr>
  </w:style>
  <w:style w:type="paragraph" w:customStyle="1" w:styleId="HeaderOddPages">
    <w:name w:val="__Header_Odd_Pages"/>
    <w:basedOn w:val="Normal"/>
    <w:next w:val="ListBullet2"/>
    <w:rsid w:val="008F5906"/>
    <w:pPr>
      <w:tabs>
        <w:tab w:val="right" w:pos="9720"/>
      </w:tabs>
      <w:jc w:val="right"/>
    </w:pPr>
    <w:rPr>
      <w:sz w:val="16"/>
    </w:rPr>
  </w:style>
  <w:style w:type="paragraph" w:customStyle="1" w:styleId="FooterOddPages">
    <w:name w:val="__Footer_Odd_Pages"/>
    <w:basedOn w:val="Footer"/>
    <w:rsid w:val="008F5906"/>
  </w:style>
  <w:style w:type="paragraph" w:customStyle="1" w:styleId="FooterConfidential">
    <w:name w:val="__Footer_Confidential"/>
    <w:rsid w:val="00BE28BB"/>
    <w:pPr>
      <w:spacing w:before="120"/>
      <w:jc w:val="center"/>
    </w:pPr>
    <w:rPr>
      <w:rFonts w:ascii="Calibri" w:eastAsia="Times New Roman" w:hAnsi="Calibri" w:cs="Calibri"/>
      <w:b/>
      <w:color w:val="20343A" w:themeColor="text1"/>
      <w:sz w:val="16"/>
      <w:szCs w:val="14"/>
    </w:rPr>
  </w:style>
  <w:style w:type="paragraph" w:customStyle="1" w:styleId="Solutions">
    <w:name w:val="__Solutions"/>
    <w:basedOn w:val="Steps"/>
    <w:qFormat/>
    <w:rsid w:val="008F5906"/>
    <w:pPr>
      <w:numPr>
        <w:numId w:val="0"/>
      </w:numPr>
      <w:tabs>
        <w:tab w:val="left" w:pos="900"/>
      </w:tabs>
      <w:ind w:left="900" w:hanging="900"/>
    </w:pPr>
    <w:rPr>
      <w:rFonts w:eastAsia="MS Mincho"/>
    </w:rPr>
  </w:style>
  <w:style w:type="paragraph" w:customStyle="1" w:styleId="SolutionsTitle">
    <w:name w:val="__Solutions Title"/>
    <w:basedOn w:val="LabTitle"/>
    <w:autoRedefine/>
    <w:qFormat/>
    <w:rsid w:val="00BE3607"/>
    <w:pPr>
      <w:pBdr>
        <w:bottom w:val="none" w:sz="0" w:space="0" w:color="auto"/>
      </w:pBdr>
      <w:spacing w:after="120"/>
    </w:pPr>
    <w:rPr>
      <w:sz w:val="32"/>
    </w:rPr>
  </w:style>
  <w:style w:type="paragraph" w:customStyle="1" w:styleId="Section">
    <w:name w:val="__Section"/>
    <w:basedOn w:val="Steps"/>
    <w:next w:val="Normal"/>
    <w:qFormat/>
    <w:rsid w:val="008F5906"/>
    <w:pPr>
      <w:keepNext/>
      <w:numPr>
        <w:numId w:val="0"/>
      </w:numPr>
    </w:pPr>
    <w:rPr>
      <w:sz w:val="26"/>
    </w:rPr>
  </w:style>
  <w:style w:type="paragraph" w:customStyle="1" w:styleId="FooterEvenPages">
    <w:name w:val="__Footer_Even_Pages"/>
    <w:basedOn w:val="FooterOddPages"/>
    <w:next w:val="FooterConfidential"/>
    <w:rsid w:val="008F5906"/>
    <w:pPr>
      <w:tabs>
        <w:tab w:val="clear" w:pos="4680"/>
        <w:tab w:val="clear" w:pos="9360"/>
        <w:tab w:val="center" w:pos="5040"/>
        <w:tab w:val="right" w:pos="9720"/>
      </w:tabs>
    </w:pPr>
    <w:rPr>
      <w:i/>
      <w:szCs w:val="20"/>
    </w:rPr>
  </w:style>
  <w:style w:type="character" w:customStyle="1" w:styleId="StepsChar">
    <w:name w:val="__Steps Char"/>
    <w:basedOn w:val="DefaultParagraphFont"/>
    <w:link w:val="Steps"/>
    <w:rsid w:val="008F5906"/>
    <w:rPr>
      <w:rFonts w:ascii="Calibri" w:eastAsia="Times New Roman" w:hAnsi="Calibri"/>
      <w:color w:val="20343A" w:themeColor="text1"/>
      <w:sz w:val="24"/>
    </w:rPr>
  </w:style>
  <w:style w:type="paragraph" w:customStyle="1" w:styleId="TypedText">
    <w:name w:val="__TypedText"/>
    <w:basedOn w:val="Normal"/>
    <w:qFormat/>
    <w:rsid w:val="008F5906"/>
    <w:pPr>
      <w:keepLines/>
      <w:tabs>
        <w:tab w:val="left" w:pos="720"/>
        <w:tab w:val="left" w:pos="1080"/>
        <w:tab w:val="left" w:pos="1440"/>
        <w:tab w:val="left" w:pos="1800"/>
        <w:tab w:val="left" w:pos="2160"/>
      </w:tabs>
      <w:ind w:left="360"/>
    </w:pPr>
    <w:rPr>
      <w:b/>
    </w:rPr>
  </w:style>
  <w:style w:type="paragraph" w:customStyle="1" w:styleId="HeaderEvenPages">
    <w:name w:val="__Header_Even_Pages"/>
    <w:basedOn w:val="HeaderOddPages"/>
    <w:rsid w:val="008F5906"/>
    <w:pPr>
      <w:tabs>
        <w:tab w:val="clear" w:pos="9720"/>
      </w:tabs>
      <w:jc w:val="left"/>
    </w:pPr>
  </w:style>
  <w:style w:type="paragraph" w:customStyle="1" w:styleId="InstructorNotes">
    <w:name w:val="__Instructor Notes"/>
    <w:basedOn w:val="TableText"/>
    <w:qFormat/>
    <w:rsid w:val="008F5906"/>
    <w:pPr>
      <w:pBdr>
        <w:top w:val="single" w:sz="24" w:space="1" w:color="auto"/>
        <w:left w:val="single" w:sz="24" w:space="4" w:color="auto"/>
        <w:bottom w:val="single" w:sz="24" w:space="1" w:color="auto"/>
        <w:right w:val="single" w:sz="24" w:space="4" w:color="auto"/>
      </w:pBdr>
    </w:pPr>
  </w:style>
  <w:style w:type="character" w:customStyle="1" w:styleId="ComputerText">
    <w:name w:val="__ComputerText"/>
    <w:basedOn w:val="Bold"/>
    <w:qFormat/>
    <w:rsid w:val="001B1765"/>
    <w:rPr>
      <w:rFonts w:ascii="Courier" w:hAnsi="Courier"/>
      <w:b w:val="0"/>
      <w:color w:val="20343A" w:themeColor="text1"/>
      <w:sz w:val="24"/>
    </w:rPr>
  </w:style>
  <w:style w:type="paragraph" w:styleId="Footer">
    <w:name w:val="footer"/>
    <w:basedOn w:val="Normal"/>
    <w:link w:val="FooterChar"/>
    <w:uiPriority w:val="99"/>
    <w:unhideWhenUsed/>
    <w:locked/>
    <w:rsid w:val="008F5906"/>
    <w:pPr>
      <w:tabs>
        <w:tab w:val="center" w:pos="4680"/>
        <w:tab w:val="right" w:pos="9360"/>
      </w:tabs>
    </w:pPr>
    <w:rPr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8F5906"/>
    <w:rPr>
      <w:rFonts w:ascii="Calibri" w:eastAsia="Times New Roman" w:hAnsi="Calibri"/>
      <w:color w:val="20343A" w:themeColor="text1"/>
      <w:sz w:val="16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locked/>
    <w:rsid w:val="00A978D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78DA"/>
    <w:rPr>
      <w:rFonts w:ascii="Tahoma" w:eastAsia="Times New Roman" w:hAnsi="Tahoma" w:cs="Tahoma"/>
      <w:sz w:val="16"/>
      <w:szCs w:val="16"/>
    </w:rPr>
  </w:style>
  <w:style w:type="table" w:styleId="TableGrid">
    <w:name w:val="Table Grid"/>
    <w:basedOn w:val="TableNormal"/>
    <w:uiPriority w:val="59"/>
    <w:locked/>
    <w:rsid w:val="00CC72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locked/>
    <w:rsid w:val="00A9250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locked/>
    <w:rsid w:val="00A92505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92505"/>
    <w:rPr>
      <w:rFonts w:ascii="Verdana" w:eastAsia="Times New Roman" w:hAnsi="Verdan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locked/>
    <w:rsid w:val="00A9250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92505"/>
    <w:rPr>
      <w:rFonts w:ascii="Verdana" w:eastAsia="Times New Roman" w:hAnsi="Verdana"/>
      <w:b/>
      <w:bCs/>
    </w:rPr>
  </w:style>
  <w:style w:type="paragraph" w:customStyle="1" w:styleId="CommandString">
    <w:name w:val="__CommandString"/>
    <w:basedOn w:val="TypedText"/>
    <w:rsid w:val="008F5906"/>
    <w:rPr>
      <w:rFonts w:ascii="Courier New" w:hAnsi="Courier New"/>
    </w:rPr>
  </w:style>
  <w:style w:type="paragraph" w:styleId="NoSpacing">
    <w:name w:val="No Spacing"/>
    <w:uiPriority w:val="1"/>
    <w:locked/>
    <w:rsid w:val="008F5906"/>
    <w:rPr>
      <w:rFonts w:ascii="Calibri" w:eastAsia="Times New Roman" w:hAnsi="Calibri"/>
      <w:color w:val="20343A" w:themeColor="text1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locked/>
    <w:rsid w:val="008F5906"/>
    <w:pPr>
      <w:pBdr>
        <w:bottom w:val="single" w:sz="8" w:space="4" w:color="53BBD4" w:themeColor="accent1"/>
      </w:pBdr>
      <w:spacing w:after="300"/>
      <w:contextualSpacing/>
    </w:pPr>
    <w:rPr>
      <w:rFonts w:asciiTheme="majorHAnsi" w:eastAsiaTheme="majorEastAsia" w:hAnsiTheme="majorHAnsi" w:cstheme="majorBidi"/>
      <w:color w:val="414D51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F5906"/>
    <w:rPr>
      <w:rFonts w:asciiTheme="majorHAnsi" w:eastAsiaTheme="majorEastAsia" w:hAnsiTheme="majorHAnsi" w:cstheme="majorBidi"/>
      <w:color w:val="414D51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locked/>
    <w:rsid w:val="008F5906"/>
    <w:pPr>
      <w:numPr>
        <w:ilvl w:val="1"/>
      </w:numPr>
    </w:pPr>
    <w:rPr>
      <w:rFonts w:asciiTheme="majorHAnsi" w:eastAsiaTheme="majorEastAsia" w:hAnsiTheme="majorHAnsi" w:cstheme="majorBidi"/>
      <w:i/>
      <w:iCs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F5906"/>
    <w:rPr>
      <w:rFonts w:asciiTheme="majorHAnsi" w:eastAsiaTheme="majorEastAsia" w:hAnsiTheme="majorHAnsi" w:cstheme="majorBidi"/>
      <w:i/>
      <w:iCs/>
      <w:color w:val="20343A" w:themeColor="tex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locked/>
    <w:rsid w:val="008F5906"/>
    <w:rPr>
      <w:i/>
      <w:iCs/>
      <w:color w:val="20343A" w:themeColor="text1"/>
    </w:rPr>
  </w:style>
  <w:style w:type="character" w:styleId="Emphasis">
    <w:name w:val="Emphasis"/>
    <w:basedOn w:val="DefaultParagraphFont"/>
    <w:uiPriority w:val="20"/>
    <w:locked/>
    <w:rsid w:val="008F5906"/>
    <w:rPr>
      <w:rFonts w:ascii="Calibri" w:hAnsi="Calibri"/>
      <w:i/>
      <w:iCs/>
      <w:color w:val="58676D" w:themeColor="text2"/>
      <w:sz w:val="20"/>
    </w:rPr>
  </w:style>
  <w:style w:type="character" w:styleId="IntenseEmphasis">
    <w:name w:val="Intense Emphasis"/>
    <w:basedOn w:val="DefaultParagraphFont"/>
    <w:uiPriority w:val="21"/>
    <w:locked/>
    <w:rsid w:val="008F5906"/>
    <w:rPr>
      <w:rFonts w:ascii="Calibri" w:hAnsi="Calibri"/>
      <w:b/>
      <w:bCs/>
      <w:i/>
      <w:iCs/>
      <w:color w:val="58676D" w:themeColor="text2"/>
      <w:sz w:val="20"/>
    </w:rPr>
  </w:style>
  <w:style w:type="character" w:styleId="Strong">
    <w:name w:val="Strong"/>
    <w:basedOn w:val="DefaultParagraphFont"/>
    <w:uiPriority w:val="22"/>
    <w:locked/>
    <w:rsid w:val="008F5906"/>
    <w:rPr>
      <w:rFonts w:ascii="Calibri" w:hAnsi="Calibri"/>
      <w:b/>
      <w:bCs/>
      <w:sz w:val="24"/>
    </w:rPr>
  </w:style>
  <w:style w:type="paragraph" w:styleId="Quote">
    <w:name w:val="Quote"/>
    <w:basedOn w:val="Normal"/>
    <w:next w:val="Normal"/>
    <w:link w:val="QuoteChar"/>
    <w:uiPriority w:val="29"/>
    <w:locked/>
    <w:rsid w:val="008F5906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8F5906"/>
    <w:rPr>
      <w:rFonts w:ascii="Calibri" w:eastAsia="Times New Roman" w:hAnsi="Calibri"/>
      <w:i/>
      <w:iCs/>
      <w:color w:val="20343A" w:themeColor="text1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locked/>
    <w:rsid w:val="008F5906"/>
    <w:pPr>
      <w:pBdr>
        <w:bottom w:val="single" w:sz="4" w:space="4" w:color="53BBD4" w:themeColor="accent1"/>
      </w:pBdr>
      <w:spacing w:before="200" w:after="280"/>
      <w:ind w:left="936" w:right="936"/>
    </w:pPr>
    <w:rPr>
      <w:b/>
      <w:bCs/>
      <w:i/>
      <w:iCs/>
      <w:color w:val="58676D" w:themeColor="text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5906"/>
    <w:rPr>
      <w:rFonts w:ascii="Calibri" w:eastAsia="Times New Roman" w:hAnsi="Calibri"/>
      <w:b/>
      <w:bCs/>
      <w:i/>
      <w:iCs/>
      <w:color w:val="58676D" w:themeColor="text2"/>
      <w:sz w:val="24"/>
      <w:szCs w:val="24"/>
    </w:rPr>
  </w:style>
  <w:style w:type="character" w:styleId="SubtleReference">
    <w:name w:val="Subtle Reference"/>
    <w:basedOn w:val="DefaultParagraphFont"/>
    <w:uiPriority w:val="31"/>
    <w:locked/>
    <w:rsid w:val="008F5906"/>
    <w:rPr>
      <w:smallCaps/>
      <w:color w:val="BD66A9" w:themeColor="accent2"/>
      <w:u w:val="single"/>
    </w:rPr>
  </w:style>
  <w:style w:type="character" w:styleId="BookTitle">
    <w:name w:val="Book Title"/>
    <w:basedOn w:val="DefaultParagraphFont"/>
    <w:uiPriority w:val="33"/>
    <w:locked/>
    <w:rsid w:val="008F5906"/>
    <w:rPr>
      <w:rFonts w:ascii="Calibri" w:hAnsi="Calibri"/>
      <w:b/>
      <w:bCs/>
      <w:smallCaps/>
      <w:color w:val="20343A" w:themeColor="text1"/>
      <w:spacing w:val="5"/>
      <w:sz w:val="24"/>
    </w:rPr>
  </w:style>
  <w:style w:type="paragraph" w:styleId="ListParagraph">
    <w:name w:val="List Paragraph"/>
    <w:basedOn w:val="Normal"/>
    <w:uiPriority w:val="34"/>
    <w:qFormat/>
    <w:locked/>
    <w:rsid w:val="008F590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C148C"/>
    <w:rPr>
      <w:rFonts w:asciiTheme="majorHAnsi" w:eastAsiaTheme="majorEastAsia" w:hAnsiTheme="majorHAnsi" w:cstheme="majorBidi"/>
      <w:b/>
      <w:bCs/>
      <w:color w:val="20343A" w:themeColor="text1"/>
      <w:sz w:val="26"/>
      <w:szCs w:val="26"/>
    </w:rPr>
  </w:style>
  <w:style w:type="paragraph" w:customStyle="1" w:styleId="bullet1">
    <w:name w:val="bullet 1"/>
    <w:basedOn w:val="Normal"/>
    <w:qFormat/>
    <w:rsid w:val="00A8432B"/>
    <w:pPr>
      <w:numPr>
        <w:numId w:val="8"/>
      </w:numPr>
      <w:spacing w:before="120" w:after="20"/>
    </w:pPr>
    <w:rPr>
      <w:rFonts w:eastAsiaTheme="minorHAnsi"/>
      <w:sz w:val="22"/>
      <w:szCs w:val="20"/>
    </w:rPr>
  </w:style>
  <w:style w:type="table" w:styleId="MediumList1-Accent3">
    <w:name w:val="Medium List 1 Accent 3"/>
    <w:basedOn w:val="TableNormal"/>
    <w:uiPriority w:val="65"/>
    <w:locked/>
    <w:rsid w:val="00413C53"/>
    <w:rPr>
      <w:color w:val="20343A" w:themeColor="text1"/>
    </w:rPr>
    <w:tblPr>
      <w:tblStyleRowBandSize w:val="1"/>
      <w:tblStyleColBandSize w:val="1"/>
      <w:tblBorders>
        <w:top w:val="single" w:sz="8" w:space="0" w:color="22475C" w:themeColor="accent3"/>
        <w:bottom w:val="single" w:sz="8" w:space="0" w:color="22475C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2475C" w:themeColor="accent3"/>
        </w:tcBorders>
      </w:tcPr>
    </w:tblStylePr>
    <w:tblStylePr w:type="lastRow">
      <w:rPr>
        <w:b/>
        <w:bCs/>
        <w:color w:val="58676D" w:themeColor="text2"/>
      </w:rPr>
      <w:tblPr/>
      <w:tcPr>
        <w:tcBorders>
          <w:top w:val="single" w:sz="8" w:space="0" w:color="22475C" w:themeColor="accent3"/>
          <w:bottom w:val="single" w:sz="8" w:space="0" w:color="22475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2475C" w:themeColor="accent3"/>
          <w:bottom w:val="single" w:sz="8" w:space="0" w:color="22475C" w:themeColor="accent3"/>
        </w:tcBorders>
      </w:tcPr>
    </w:tblStylePr>
    <w:tblStylePr w:type="band1Vert">
      <w:tblPr/>
      <w:tcPr>
        <w:shd w:val="clear" w:color="auto" w:fill="B9D5E5" w:themeFill="accent3" w:themeFillTint="3F"/>
      </w:tcPr>
    </w:tblStylePr>
    <w:tblStylePr w:type="band1Horz">
      <w:tblPr/>
      <w:tcPr>
        <w:shd w:val="clear" w:color="auto" w:fill="B9D5E5" w:themeFill="accent3" w:themeFillTint="3F"/>
      </w:tcPr>
    </w:tblStylePr>
  </w:style>
  <w:style w:type="paragraph" w:customStyle="1" w:styleId="Default">
    <w:name w:val="Default"/>
    <w:rsid w:val="00413C53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table" w:styleId="LightList-Accent1">
    <w:name w:val="Light List Accent 1"/>
    <w:basedOn w:val="TableNormal"/>
    <w:uiPriority w:val="61"/>
    <w:locked/>
    <w:rsid w:val="00413C53"/>
    <w:tblPr>
      <w:tblStyleRowBandSize w:val="1"/>
      <w:tblStyleColBandSize w:val="1"/>
      <w:tblBorders>
        <w:top w:val="single" w:sz="8" w:space="0" w:color="53BBD4" w:themeColor="accent1"/>
        <w:left w:val="single" w:sz="8" w:space="0" w:color="53BBD4" w:themeColor="accent1"/>
        <w:bottom w:val="single" w:sz="8" w:space="0" w:color="53BBD4" w:themeColor="accent1"/>
        <w:right w:val="single" w:sz="8" w:space="0" w:color="53BBD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3BBD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3BBD4" w:themeColor="accent1"/>
          <w:left w:val="single" w:sz="8" w:space="0" w:color="53BBD4" w:themeColor="accent1"/>
          <w:bottom w:val="single" w:sz="8" w:space="0" w:color="53BBD4" w:themeColor="accent1"/>
          <w:right w:val="single" w:sz="8" w:space="0" w:color="53BBD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3BBD4" w:themeColor="accent1"/>
          <w:left w:val="single" w:sz="8" w:space="0" w:color="53BBD4" w:themeColor="accent1"/>
          <w:bottom w:val="single" w:sz="8" w:space="0" w:color="53BBD4" w:themeColor="accent1"/>
          <w:right w:val="single" w:sz="8" w:space="0" w:color="53BBD4" w:themeColor="accent1"/>
        </w:tcBorders>
      </w:tcPr>
    </w:tblStylePr>
    <w:tblStylePr w:type="band1Horz">
      <w:tblPr/>
      <w:tcPr>
        <w:tcBorders>
          <w:top w:val="single" w:sz="8" w:space="0" w:color="53BBD4" w:themeColor="accent1"/>
          <w:left w:val="single" w:sz="8" w:space="0" w:color="53BBD4" w:themeColor="accent1"/>
          <w:bottom w:val="single" w:sz="8" w:space="0" w:color="53BBD4" w:themeColor="accent1"/>
          <w:right w:val="single" w:sz="8" w:space="0" w:color="53BBD4" w:themeColor="accent1"/>
        </w:tcBorders>
      </w:tcPr>
    </w:tblStylePr>
  </w:style>
  <w:style w:type="character" w:styleId="PageNumber">
    <w:name w:val="page number"/>
    <w:basedOn w:val="DefaultParagraphFont"/>
    <w:uiPriority w:val="99"/>
    <w:semiHidden/>
    <w:unhideWhenUsed/>
    <w:locked/>
    <w:rsid w:val="00481CE7"/>
  </w:style>
  <w:style w:type="paragraph" w:styleId="Header">
    <w:name w:val="header"/>
    <w:basedOn w:val="Normal"/>
    <w:link w:val="HeaderChar"/>
    <w:uiPriority w:val="99"/>
    <w:unhideWhenUsed/>
    <w:locked/>
    <w:rsid w:val="00475A0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75A09"/>
    <w:rPr>
      <w:rFonts w:ascii="Calibri" w:eastAsia="Times New Roman" w:hAnsi="Calibri"/>
      <w:sz w:val="24"/>
      <w:szCs w:val="24"/>
    </w:rPr>
  </w:style>
  <w:style w:type="character" w:styleId="Hyperlink">
    <w:name w:val="Hyperlink"/>
    <w:basedOn w:val="DefaultParagraphFont"/>
    <w:uiPriority w:val="99"/>
    <w:unhideWhenUsed/>
    <w:locked/>
    <w:rsid w:val="00315BD1"/>
    <w:rPr>
      <w:color w:val="22475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5BD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96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0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56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24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2.xm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http://35.233.203.7:32080/" TargetMode="External"/><Relationship Id="rId37" Type="http://schemas.openxmlformats.org/officeDocument/2006/relationships/header" Target="header1.xml"/><Relationship Id="rId40" Type="http://schemas.openxmlformats.org/officeDocument/2006/relationships/header" Target="head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7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vujam01\AppData\Local\Temp\Lab%20Guide%2001%20Content_ECoE_v6-1.dotx" TargetMode="External"/></Relationships>
</file>

<file path=word/theme/theme1.xml><?xml version="1.0" encoding="utf-8"?>
<a:theme xmlns:a="http://schemas.openxmlformats.org/drawingml/2006/main" name="Lab_Guide_CoE_v5">
  <a:themeElements>
    <a:clrScheme name="CA Corp color palette 2014">
      <a:dk1>
        <a:srgbClr val="20343A"/>
      </a:dk1>
      <a:lt1>
        <a:srgbClr val="FFFFFF"/>
      </a:lt1>
      <a:dk2>
        <a:srgbClr val="58676D"/>
      </a:dk2>
      <a:lt2>
        <a:srgbClr val="D0D8D8"/>
      </a:lt2>
      <a:accent1>
        <a:srgbClr val="53BBD4"/>
      </a:accent1>
      <a:accent2>
        <a:srgbClr val="BD66A9"/>
      </a:accent2>
      <a:accent3>
        <a:srgbClr val="22475C"/>
      </a:accent3>
      <a:accent4>
        <a:srgbClr val="57C1B4"/>
      </a:accent4>
      <a:accent5>
        <a:srgbClr val="3B2259"/>
      </a:accent5>
      <a:accent6>
        <a:srgbClr val="FFC91C"/>
      </a:accent6>
      <a:hlink>
        <a:srgbClr val="22475C"/>
      </a:hlink>
      <a:folHlink>
        <a:srgbClr val="3B2259"/>
      </a:folHlink>
    </a:clrScheme>
    <a:fontScheme name="Office">
      <a:maj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bg2"/>
        </a:solidFill>
        <a:ln w="38100" cap="flat" cmpd="sng" algn="ctr">
          <a:noFill/>
          <a:prstDash val="solid"/>
        </a:ln>
        <a:effectLst/>
      </a:spPr>
      <a:bodyPr vert="horz" lIns="91440" tIns="91440" rIns="91440" bIns="91440" rtlCol="0" anchor="ctr"/>
      <a:lstStyle>
        <a:defPPr marL="0" marR="0" indent="0" algn="ctr" defTabSz="914400" eaLnBrk="1" fontAlgn="auto" latinLnBrk="0" hangingPunct="1">
          <a:lnSpc>
            <a:spcPts val="1720"/>
          </a:lnSpc>
          <a:spcBef>
            <a:spcPts val="0"/>
          </a:spcBef>
          <a:spcAft>
            <a:spcPts val="0"/>
          </a:spcAft>
          <a:buClr>
            <a:srgbClr val="FFFFFF"/>
          </a:buClr>
          <a:buSzTx/>
          <a:buFontTx/>
          <a:buNone/>
          <a:tabLst/>
          <a:defRPr kumimoji="0" sz="1200" b="0" i="0" u="none" strike="noStrike" kern="0" cap="none" spc="0" normalizeH="0" baseline="0" noProof="0" dirty="0" smtClean="0">
            <a:ln>
              <a:noFill/>
            </a:ln>
            <a:solidFill>
              <a:schemeClr val="accent3"/>
            </a:solidFill>
            <a:effectLst/>
            <a:uLnTx/>
            <a:uFillTx/>
            <a:latin typeface="Calibri"/>
            <a:ea typeface="+mn-ea"/>
            <a:cs typeface="Arial Unicode MS" pitchFamily="34" charset="-128"/>
          </a:defRPr>
        </a:defPPr>
      </a:lstStyle>
    </a:spDef>
    <a:lnDef>
      <a:spPr>
        <a:effectLst/>
      </a:spPr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  <a:txDef>
      <a:spPr>
        <a:solidFill>
          <a:schemeClr val="bg2"/>
        </a:solidFill>
      </a:spPr>
      <a:bodyPr wrap="none" tIns="91440" bIns="91440" rtlCol="0" anchor="ctr" anchorCtr="0">
        <a:spAutoFit/>
      </a:bodyPr>
      <a:lstStyle>
        <a:defPPr algn="ctr">
          <a:defRPr sz="1200" dirty="0" smtClean="0"/>
        </a:defPPr>
      </a:lst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FA1664A5D450A4CAC240B99DAF0CA16" ma:contentTypeVersion="1" ma:contentTypeDescription="Create a new document." ma:contentTypeScope="" ma:versionID="76fc3fbdd229ef94cbd874dc644f0a5b">
  <xsd:schema xmlns:xsd="http://www.w3.org/2001/XMLSchema" xmlns:p="http://schemas.microsoft.com/office/2006/metadata/properties" xmlns:ns2="b27b225d-0860-43df-93ca-964afb6cf373" targetNamespace="http://schemas.microsoft.com/office/2006/metadata/properties" ma:root="true" ma:fieldsID="12c779b2c54aa3989ac4c15d304de869" ns2:_="">
    <xsd:import namespace="b27b225d-0860-43df-93ca-964afb6cf373"/>
    <xsd:element name="properties">
      <xsd:complexType>
        <xsd:sequence>
          <xsd:element name="documentManagement">
            <xsd:complexType>
              <xsd:all>
                <xsd:element ref="ns2:RecordType_CA"/>
                <xsd:element ref="ns2:Description0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b27b225d-0860-43df-93ca-964afb6cf373" elementFormDefault="qualified">
    <xsd:import namespace="http://schemas.microsoft.com/office/2006/documentManagement/types"/>
    <xsd:element name="RecordType_CA" ma:index="8" ma:displayName="Record Type" ma:default="Secondary" ma:description="Please select the record type of the content. If you have any questions on the meanings, reference the following: http://qms.ca.com/document.asp?ID=5761" ma:format="Dropdown" ma:internalName="RecordType_CA" ma:readOnly="false">
      <xsd:simpleType>
        <xsd:restriction base="dms:Choice">
          <xsd:enumeration value="Secondary"/>
          <xsd:enumeration value="Primary"/>
        </xsd:restriction>
      </xsd:simpleType>
    </xsd:element>
    <xsd:element name="Description0" ma:index="9" nillable="true" ma:displayName="Description" ma:internalName="Description0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p:properties xmlns:p="http://schemas.microsoft.com/office/2006/metadata/properties" xmlns:xsi="http://www.w3.org/2001/XMLSchema-instance">
  <documentManagement>
    <RecordType_CA xmlns="b27b225d-0860-43df-93ca-964afb6cf373">Secondary</RecordType_CA>
    <Description0 xmlns="b27b225d-0860-43df-93ca-964afb6cf373">Word_Lab Guide Content Template.</Description0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F7FD537-647D-4E64-ABB6-6E92ED22C5D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27b225d-0860-43df-93ca-964afb6cf3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29571DDF-63C5-4F27-A155-395C2579F58B}">
  <ds:schemaRefs>
    <ds:schemaRef ds:uri="http://schemas.microsoft.com/office/2006/metadata/properties"/>
    <ds:schemaRef ds:uri="b27b225d-0860-43df-93ca-964afb6cf373"/>
  </ds:schemaRefs>
</ds:datastoreItem>
</file>

<file path=customXml/itemProps3.xml><?xml version="1.0" encoding="utf-8"?>
<ds:datastoreItem xmlns:ds="http://schemas.openxmlformats.org/officeDocument/2006/customXml" ds:itemID="{CB3B8CE0-46F2-4B8A-854D-779EA4220AB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6D39D3F-EBBD-DF49-BDD0-8614794F9B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C:\Users\vujam01\AppData\Local\Temp\Lab Guide 01 Content_ECoE_v6-1.dotx</Template>
  <TotalTime>9</TotalTime>
  <Pages>13</Pages>
  <Words>1026</Words>
  <Characters>5854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APIM Gateway and LAC on Kubernetes</vt:lpstr>
    </vt:vector>
  </TitlesOfParts>
  <Manager/>
  <Company/>
  <LinksUpToDate>false</LinksUpToDate>
  <CharactersWithSpaces>6867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APIM Gateway and LAC on Kubernetes</dc:title>
  <dc:subject/>
  <dc:creator>Bocanegra, Juan C</dc:creator>
  <cp:keywords/>
  <dc:description/>
  <cp:lastModifiedBy>Bocanegra, Juan C</cp:lastModifiedBy>
  <cp:revision>4</cp:revision>
  <cp:lastPrinted>2015-12-07T00:45:00Z</cp:lastPrinted>
  <dcterms:created xsi:type="dcterms:W3CDTF">2019-04-11T15:40:00Z</dcterms:created>
  <dcterms:modified xsi:type="dcterms:W3CDTF">2019-04-11T16:01:00Z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0x0101008FA1664A5D450A4CAC240B99DAF0CA16</vt:lpwstr>
  </property>
  <property fmtid="{D5CDD505-2E9C-101B-9397-08002B2CF9AE}" pid="3" name="Description0">
    <vt:lpwstr>Lab guide Word document content template.</vt:lpwstr>
  </property>
</Properties>
</file>